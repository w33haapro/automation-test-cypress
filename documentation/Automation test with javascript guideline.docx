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080" w:rsidRPr="0011495B" w:rsidRDefault="00505D8C" w:rsidP="003C1AA0">
      <w:pPr>
        <w:ind w:left="270"/>
        <w:rPr>
          <w:rFonts w:cs="Arial"/>
          <w:b/>
          <w:noProof/>
          <w:sz w:val="72"/>
          <w:szCs w:val="80"/>
        </w:rPr>
      </w:pPr>
      <w:r w:rsidRPr="0011495B">
        <w:rPr>
          <w:rFonts w:cs="Arial"/>
          <w:b/>
          <w:noProof/>
          <w:sz w:val="72"/>
          <w:szCs w:val="80"/>
          <w:lang w:val="en-US"/>
        </w:rPr>
        <mc:AlternateContent>
          <mc:Choice Requires="wps">
            <w:drawing>
              <wp:anchor distT="0" distB="0" distL="114300" distR="114300" simplePos="0" relativeHeight="251884029" behindDoc="1" locked="0" layoutInCell="1" allowOverlap="1" wp14:anchorId="3EC2EB45" wp14:editId="2D6D7A9A">
                <wp:simplePos x="0" y="0"/>
                <wp:positionH relativeFrom="page">
                  <wp:posOffset>-180975</wp:posOffset>
                </wp:positionH>
                <wp:positionV relativeFrom="paragraph">
                  <wp:posOffset>-1028700</wp:posOffset>
                </wp:positionV>
                <wp:extent cx="7752522" cy="7820025"/>
                <wp:effectExtent l="0" t="0" r="1270" b="9525"/>
                <wp:wrapNone/>
                <wp:docPr id="17" name="Rectangle 17"/>
                <wp:cNvGraphicFramePr/>
                <a:graphic xmlns:a="http://schemas.openxmlformats.org/drawingml/2006/main">
                  <a:graphicData uri="http://schemas.microsoft.com/office/word/2010/wordprocessingShape">
                    <wps:wsp>
                      <wps:cNvSpPr/>
                      <wps:spPr>
                        <a:xfrm>
                          <a:off x="0" y="0"/>
                          <a:ext cx="7752522" cy="78200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EF509" id="Rectangle 17" o:spid="_x0000_s1026" style="position:absolute;margin-left:-14.25pt;margin-top:-81pt;width:610.45pt;height:615.75pt;z-index:-2514324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0gvQIAAAUGAAAOAAAAZHJzL2Uyb0RvYy54bWysVE1v2zAMvQ/YfxB0X/2BZOmCOkXQosOA&#10;oi2aDj2rshQbkEVNUuJkv36UZLtBl9OwHBxKJB/JJ5JX14dOkb2wrgVd0eIip0RoDnWrtxX9+XL3&#10;5ZIS55mumQItKnoUjl6vPn+66s1SlNCAqoUlCKLdsjcVbbw3yyxzvBEdcxdghEalBNsxj0e7zWrL&#10;ekTvVFbm+desB1sbC1w4h7e3SUlXEV9Kwf2jlE54oiqKufn4tfH7Fr7Z6oott5aZpuVDGuwfsuhY&#10;qzHoBHXLPCM72/4F1bXcggPpLzh0GUjZchFrwGqK/EM1m4YZEWtBcpyZaHL/D5Y/7J8saWt8uwUl&#10;mnX4Rs/IGtNbJQjeIUG9cUu025gnO5wciqHag7Rd+Mc6yCGSepxIFQdPOF4uFvNyXpaUcNQtLvHR&#10;ynlAzd7djXX+u4COBKGiFuNHMtn+3vlkOpoMHNd3rVJRdmiSBGIAicmjZ+wfcaMs2TN8eca50H42&#10;hN26U4ciD79zXv5QnnhgvtsxmGo1QYaQtPwyuRPHmRJIY2ypYGvZlKTSIaCGkHQqJ9xkgdfEZJT8&#10;UYlgp/SzkPgkyF15Lq1UTJFUDatFqnEey0jwU/mR5ggYkCXGn7AHgDBoH4kqhrIH++Aq4ixNzmf5&#10;GhNLOUweMTJoPzl3rQZ7rjLlp8jJfiQpURNYeoP6iA1rIU2yM/yuxaa5Z84/MYuji0OO68g/4kcq&#10;6CsKg0RJA/b3uftgjxOFWkp6XAUVdb92zApK1A+NLfWtmM3C7oiH2XxR4sGeat5ONXrX3QD2XIGL&#10;z/AoBnuvRlFa6F5xa61DVFQxzTF2Rbm34+HGpxWFe4+L9Tqa4b4wzN/rjeEBPLAahuLl8MqsGSbH&#10;49A9wLg22PLDACXb4KlhvfMg2zhd77wOfOOuiY0z7MWwzE7P0ep9e6/+AAAA//8DAFBLAwQUAAYA&#10;CAAAACEAEhIGquEAAAAOAQAADwAAAGRycy9kb3ducmV2LnhtbEyPwU7DMBBE70j8g7VI3FonoQ1N&#10;GqdCSL1wQRQ+wI2XJGq8Drbbhn492xO9zWifZmeqzWQHcUIfekcK0nkCAqlxpqdWwdfndrYCEaIm&#10;owdHqOAXA2zq+7tKl8ad6QNPu9gKDqFQagVdjGMpZWg6tDrM3YjEt2/nrY5sfSuN12cOt4PMkiSX&#10;VvfEHzo94muHzWF3tApsyLr0rVjgxb83TxQu7vln65R6fJhe1iAiTvEfhmt9rg41d9q7I5kgBgWz&#10;bLVklEWaZ7zqiqRFtgCxZ5XkxRJkXcnbGfUfAAAA//8DAFBLAQItABQABgAIAAAAIQC2gziS/gAA&#10;AOEBAAATAAAAAAAAAAAAAAAAAAAAAABbQ29udGVudF9UeXBlc10ueG1sUEsBAi0AFAAGAAgAAAAh&#10;ADj9If/WAAAAlAEAAAsAAAAAAAAAAAAAAAAALwEAAF9yZWxzLy5yZWxzUEsBAi0AFAAGAAgAAAAh&#10;ANoEzSC9AgAABQYAAA4AAAAAAAAAAAAAAAAALgIAAGRycy9lMm9Eb2MueG1sUEsBAi0AFAAGAAgA&#10;AAAhABISBqrhAAAADgEAAA8AAAAAAAAAAAAAAAAAFwUAAGRycy9kb3ducmV2LnhtbFBLBQYAAAAA&#10;BAAEAPMAAAAlBgAAAAA=&#10;" fillcolor="#e30613 [3207]" stroked="f" strokeweight="2pt">
                <v:fill color2="#691f79 [3215]" angle="270" focus="100%" type="gradient">
                  <o:fill v:ext="view" type="gradientUnscaled"/>
                </v:fill>
                <w10:wrap anchorx="page"/>
              </v:rect>
            </w:pict>
          </mc:Fallback>
        </mc:AlternateContent>
      </w:r>
      <w:r w:rsidR="00E73FAC" w:rsidRPr="00E73FAC">
        <w:t xml:space="preserve"> </w:t>
      </w:r>
      <w:r w:rsidR="00E73FAC">
        <w:br/>
      </w:r>
      <w:r w:rsidR="00E73FAC">
        <w:br/>
      </w:r>
      <w:r w:rsidR="00E73FAC" w:rsidRPr="00E73FAC">
        <w:rPr>
          <w:rFonts w:cs="Arial"/>
          <w:b/>
          <w:noProof/>
          <w:color w:val="FFFFFF" w:themeColor="background1"/>
          <w:sz w:val="72"/>
          <w:szCs w:val="80"/>
        </w:rPr>
        <w:t>NTVN_SD_</w:t>
      </w:r>
      <w:r w:rsidR="008C0E57">
        <w:rPr>
          <w:rFonts w:cs="Arial"/>
          <w:b/>
          <w:noProof/>
          <w:color w:val="FFFFFF" w:themeColor="background1"/>
          <w:sz w:val="72"/>
          <w:szCs w:val="80"/>
        </w:rPr>
        <w:t>001_Guideline</w:t>
      </w:r>
      <w:r w:rsidR="00A9755D" w:rsidRPr="0011495B">
        <w:rPr>
          <w:rFonts w:cs="Arial"/>
          <w:b/>
          <w:noProof/>
          <w:sz w:val="72"/>
          <w:szCs w:val="80"/>
        </w:rPr>
        <w:t xml:space="preserve"> </w:t>
      </w:r>
    </w:p>
    <w:sdt>
      <w:sdtPr>
        <w:rPr>
          <w:noProof/>
        </w:rPr>
        <w:id w:val="-1804999175"/>
        <w:docPartObj>
          <w:docPartGallery w:val="Cover Pages"/>
          <w:docPartUnique/>
        </w:docPartObj>
      </w:sdtPr>
      <w:sdtEndPr>
        <w:rPr>
          <w:caps/>
          <w:noProof w:val="0"/>
        </w:rPr>
      </w:sdtEndPr>
      <w:sdtContent>
        <w:p w:rsidR="00797589" w:rsidRDefault="00797589" w:rsidP="005362DF">
          <w:pPr>
            <w:rPr>
              <w:noProof/>
            </w:rPr>
          </w:pPr>
        </w:p>
        <w:p w:rsidR="00797589" w:rsidRDefault="00427E3C" w:rsidP="003330E6">
          <w:pPr>
            <w:rPr>
              <w:noProof/>
            </w:rPr>
          </w:pPr>
          <w:r w:rsidRPr="0011495B">
            <w:rPr>
              <w:rFonts w:cs="Arial"/>
              <w:b/>
              <w:noProof/>
              <w:sz w:val="80"/>
              <w:szCs w:val="80"/>
              <w:lang w:val="en-US"/>
            </w:rPr>
            <mc:AlternateContent>
              <mc:Choice Requires="wps">
                <w:drawing>
                  <wp:anchor distT="0" distB="0" distL="114300" distR="114300" simplePos="0" relativeHeight="251923968" behindDoc="0" locked="0" layoutInCell="1" allowOverlap="1" wp14:anchorId="3EC2EB47" wp14:editId="0B272A8C">
                    <wp:simplePos x="0" y="0"/>
                    <wp:positionH relativeFrom="margin">
                      <wp:posOffset>76200</wp:posOffset>
                    </wp:positionH>
                    <wp:positionV relativeFrom="page">
                      <wp:posOffset>2552700</wp:posOffset>
                    </wp:positionV>
                    <wp:extent cx="4314825" cy="1152525"/>
                    <wp:effectExtent l="0" t="0" r="0" b="0"/>
                    <wp:wrapThrough wrapText="bothSides">
                      <wp:wrapPolygon edited="0">
                        <wp:start x="286" y="357"/>
                        <wp:lineTo x="286" y="21064"/>
                        <wp:lineTo x="21266" y="21064"/>
                        <wp:lineTo x="21266" y="357"/>
                        <wp:lineTo x="286" y="357"/>
                      </wp:wrapPolygon>
                    </wp:wrapThrough>
                    <wp:docPr id="38" name="Rectangle 38"/>
                    <wp:cNvGraphicFramePr/>
                    <a:graphic xmlns:a="http://schemas.openxmlformats.org/drawingml/2006/main">
                      <a:graphicData uri="http://schemas.microsoft.com/office/word/2010/wordprocessingShape">
                        <wps:wsp>
                          <wps:cNvSpPr/>
                          <wps:spPr>
                            <a:xfrm>
                              <a:off x="0" y="0"/>
                              <a:ext cx="4314825" cy="1152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427E3C" w:rsidRDefault="0032088E" w:rsidP="00427E3C">
                                <w:pPr>
                                  <w:pStyle w:val="Title"/>
                                  <w:rPr>
                                    <w:sz w:val="56"/>
                                  </w:rPr>
                                </w:pPr>
                                <w:r>
                                  <w:rPr>
                                    <w:sz w:val="56"/>
                                  </w:rPr>
                                  <w:t>Automation testing with javascript - Cypress</w:t>
                                </w:r>
                              </w:p>
                              <w:p w:rsidR="0032088E" w:rsidRPr="00427E3C" w:rsidRDefault="0032088E" w:rsidP="00C762BE">
                                <w:pPr>
                                  <w:spacing w:before="0" w:after="0" w:line="240" w:lineRule="auto"/>
                                  <w:rPr>
                                    <w:rFonts w:cs="Arial"/>
                                    <w:color w:val="FFFFFF" w:themeColor="background1"/>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EB47" id="Rectangle 38" o:spid="_x0000_s1026" style="position:absolute;margin-left:6pt;margin-top:201pt;width:339.75pt;height:90.75pt;z-index:25192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h+igIAAGoFAAAOAAAAZHJzL2Uyb0RvYy54bWysVN1r2zAQfx/sfxB6Xx2nydaZOCW0dAxK&#10;G9qOPiuyFBtknSYpsbO/fifJcbO27GEsAfl0H7/70N0tLvtWkb2wrgFd0vxsQonQHKpGb0v64+nm&#10;0wUlzjNdMQValPQgHL1cfvyw6EwhplCDqoQlCKJd0ZmS1t6bIsscr0XL3BkYoVEowbbM49Vus8qy&#10;DtFblU0nk89ZB7YyFrhwDrnXSUiXEV9Kwf29lE54okqKsfl42nhuwpktF6zYWmbqhg9hsH+IomWN&#10;Rqcj1DXzjOxs8waqbbgFB9KfcWgzkLLhIuaA2eSTV9k81syImAsWx5mxTO7/wfK7/dqSpirpOb6U&#10;Zi2+0QNWjemtEgR5WKDOuAL1Hs3aDjeHZMi2l7YNX8yD9LGoh7GooveEI3N2ns8upnNKOMryfD7F&#10;f0DNXsyNdf6bgJYEoqQW/cdisv2t80n1qBK8abhplEI+K5T+g4GYgZOFiFOMkfIHJZL2g5CYLEY1&#10;jQ5im4krZcmeYYMwzoX2eRLVrBKJPZ/gbwh5tIgJKI2AAVliQCP2ABBa+C12SmfQD6YiduloPPlb&#10;YMl4tIieQfvRuG002PcAFGY1eE76xyKl0oQq+X7To0ogN1AdsCsspHFxht80+DK3zPk1szgfOEk4&#10;8/4eD6mgKykMFCU12F/v8YM+ti1KKelw3krqfu6YFZSo7xob+ms+m4UBjZfZ/MsUL/ZUsjmV6F17&#10;BfhiOW4XwyMZ9L06ktJC+4yrYRW8oohpjr5Lyr09Xq582gO4XLhYraIaDqVh/lY/Gh7AQ4FD5z31&#10;z8yaoT09dvYdHGeTFa+6NOkGSw2rnQfZxBZ+qetQehzo2EPD8gkb4/QetV5W5PI3AAAA//8DAFBL&#10;AwQUAAYACAAAACEAKoRnrt8AAAAKAQAADwAAAGRycy9kb3ducmV2LnhtbEyPwU7DMBBE70j9B2sr&#10;caNOS1OVEKeKqoLUIw0S4ubESxKI11Hspunfsz3BbUc7mnmT7ibbiREH3zpSsFxEIJAqZ1qqFbwX&#10;Lw9bED5oMrpzhAqu6GGXze5SnRh3oTccT6EWHEI+0QqaEPpESl81aLVfuB6Jf19usDqwHGppBn3h&#10;cNvJVRRtpNUtcUOje9w3WP2czlaBL8djce3zj+9PX5X5gWyxPr4qdT+f8mcQAafwZ4YbPqNDxkyl&#10;O5PxomO94ilBwTq6HWzYPC1jEKWCePsYg8xS+X9C9gsAAP//AwBQSwECLQAUAAYACAAAACEAtoM4&#10;kv4AAADhAQAAEwAAAAAAAAAAAAAAAAAAAAAAW0NvbnRlbnRfVHlwZXNdLnhtbFBLAQItABQABgAI&#10;AAAAIQA4/SH/1gAAAJQBAAALAAAAAAAAAAAAAAAAAC8BAABfcmVscy8ucmVsc1BLAQItABQABgAI&#10;AAAAIQDDkGh+igIAAGoFAAAOAAAAAAAAAAAAAAAAAC4CAABkcnMvZTJvRG9jLnhtbFBLAQItABQA&#10;BgAIAAAAIQAqhGeu3wAAAAoBAAAPAAAAAAAAAAAAAAAAAOQEAABkcnMvZG93bnJldi54bWxQSwUG&#10;AAAAAAQABADzAAAA8AUAAAAA&#10;" filled="f" stroked="f" strokeweight="2pt">
                    <v:textbox>
                      <w:txbxContent>
                        <w:p w:rsidR="0032088E" w:rsidRPr="00427E3C" w:rsidRDefault="0032088E" w:rsidP="00427E3C">
                          <w:pPr>
                            <w:pStyle w:val="Title"/>
                            <w:rPr>
                              <w:sz w:val="56"/>
                            </w:rPr>
                          </w:pPr>
                          <w:r>
                            <w:rPr>
                              <w:sz w:val="56"/>
                            </w:rPr>
                            <w:t>Automation testing with javascript - Cypress</w:t>
                          </w:r>
                        </w:p>
                        <w:p w:rsidR="0032088E" w:rsidRPr="00427E3C" w:rsidRDefault="0032088E" w:rsidP="00C762BE">
                          <w:pPr>
                            <w:spacing w:before="0" w:after="0" w:line="240" w:lineRule="auto"/>
                            <w:rPr>
                              <w:rFonts w:cs="Arial"/>
                              <w:color w:val="FFFFFF" w:themeColor="background1"/>
                              <w:sz w:val="56"/>
                              <w:szCs w:val="56"/>
                              <w:lang w:val="en-US"/>
                            </w:rPr>
                          </w:pPr>
                        </w:p>
                      </w:txbxContent>
                    </v:textbox>
                    <w10:wrap type="through" anchorx="margin" anchory="page"/>
                  </v:rect>
                </w:pict>
              </mc:Fallback>
            </mc:AlternateContent>
          </w:r>
        </w:p>
        <w:p w:rsidR="00797589" w:rsidRDefault="00797589" w:rsidP="003330E6">
          <w:pPr>
            <w:rPr>
              <w:noProof/>
            </w:rPr>
          </w:pPr>
        </w:p>
        <w:p w:rsidR="00797589" w:rsidRDefault="00797589" w:rsidP="003330E6">
          <w:pPr>
            <w:rPr>
              <w:noProof/>
            </w:rPr>
          </w:pPr>
        </w:p>
        <w:p w:rsidR="00797589" w:rsidRDefault="00797589" w:rsidP="003330E6">
          <w:pPr>
            <w:tabs>
              <w:tab w:val="left" w:pos="3156"/>
            </w:tabs>
            <w:rPr>
              <w:noProof/>
            </w:rPr>
          </w:pPr>
        </w:p>
        <w:p w:rsidR="00797589" w:rsidRDefault="00797589" w:rsidP="003330E6">
          <w:pPr>
            <w:rPr>
              <w:noProof/>
            </w:rPr>
          </w:pPr>
        </w:p>
        <w:p w:rsidR="00797589" w:rsidRDefault="00797589" w:rsidP="003330E6">
          <w:pPr>
            <w:rPr>
              <w:noProof/>
            </w:rPr>
          </w:pPr>
        </w:p>
        <w:p w:rsidR="00797589" w:rsidRDefault="00797589" w:rsidP="003330E6">
          <w:pPr>
            <w:rPr>
              <w:noProof/>
            </w:rPr>
          </w:pPr>
        </w:p>
        <w:p w:rsidR="00797589" w:rsidRDefault="00797589" w:rsidP="003330E6">
          <w:pPr>
            <w:rPr>
              <w:noProof/>
            </w:rPr>
          </w:pPr>
        </w:p>
        <w:p w:rsidR="00797589" w:rsidRDefault="00471DC4" w:rsidP="003330E6">
          <w:pPr>
            <w:rPr>
              <w:noProof/>
            </w:rPr>
          </w:pPr>
          <w:r w:rsidRPr="00A15EB6">
            <w:rPr>
              <w:noProof/>
              <w:lang w:val="en-US"/>
            </w:rPr>
            <mc:AlternateContent>
              <mc:Choice Requires="wps">
                <w:drawing>
                  <wp:anchor distT="0" distB="0" distL="114300" distR="114300" simplePos="0" relativeHeight="251928064" behindDoc="0" locked="0" layoutInCell="1" allowOverlap="1" wp14:anchorId="3EC2EB4B" wp14:editId="1A5A6A07">
                    <wp:simplePos x="0" y="0"/>
                    <wp:positionH relativeFrom="margin">
                      <wp:posOffset>115570</wp:posOffset>
                    </wp:positionH>
                    <wp:positionV relativeFrom="page">
                      <wp:posOffset>4422026</wp:posOffset>
                    </wp:positionV>
                    <wp:extent cx="1207135" cy="359410"/>
                    <wp:effectExtent l="0" t="0" r="0" b="0"/>
                    <wp:wrapThrough wrapText="bothSides">
                      <wp:wrapPolygon edited="0">
                        <wp:start x="1363" y="1527"/>
                        <wp:lineTo x="1363" y="19081"/>
                        <wp:lineTo x="19998" y="19081"/>
                        <wp:lineTo x="19998" y="1527"/>
                        <wp:lineTo x="1363" y="1527"/>
                      </wp:wrapPolygon>
                    </wp:wrapThrough>
                    <wp:docPr id="44" name="Rectangle 44"/>
                    <wp:cNvGraphicFramePr/>
                    <a:graphic xmlns:a="http://schemas.openxmlformats.org/drawingml/2006/main">
                      <a:graphicData uri="http://schemas.microsoft.com/office/word/2010/wordprocessingShape">
                        <wps:wsp>
                          <wps:cNvSpPr/>
                          <wps:spPr>
                            <a:xfrm>
                              <a:off x="0" y="0"/>
                              <a:ext cx="1207135" cy="3594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E73FAC" w:rsidRDefault="0032088E" w:rsidP="00471DC4">
                                <w:pPr>
                                  <w:spacing w:line="240" w:lineRule="auto"/>
                                  <w:rPr>
                                    <w:rFonts w:cs="Arial"/>
                                    <w:color w:val="FFFFFF" w:themeColor="background1"/>
                                    <w:sz w:val="24"/>
                                    <w:szCs w:val="24"/>
                                    <w:lang w:val="en-US"/>
                                  </w:rPr>
                                </w:pPr>
                                <w:r w:rsidRPr="00471DC4">
                                  <w:rPr>
                                    <w:rFonts w:cs="Arial"/>
                                    <w:color w:val="FFFFFF" w:themeColor="background1"/>
                                    <w:sz w:val="24"/>
                                    <w:szCs w:val="24"/>
                                    <w:lang w:val="vi-VN"/>
                                  </w:rPr>
                                  <w:t>Version</w:t>
                                </w:r>
                                <w:r>
                                  <w:rPr>
                                    <w:rFonts w:cs="Arial"/>
                                    <w:color w:val="FFFFFF" w:themeColor="background1"/>
                                    <w:sz w:val="24"/>
                                    <w:szCs w:val="24"/>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EB4B" id="Rectangle 44" o:spid="_x0000_s1027" style="position:absolute;margin-left:9.1pt;margin-top:348.2pt;width:95.05pt;height:28.3pt;z-index:251928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thjQIAAHAFAAAOAAAAZHJzL2Uyb0RvYy54bWysVFtP2zAUfp+0/2D5fSQp7YCqKaqKmCYh&#10;QMDEs+vYTSTbx7PdJt2v37GTBgZoD9P6kNrn8p2Lv3MWl51WZC+cb8CUtDjJKRGGQ9WYbUl/PF1/&#10;OafEB2YqpsCIkh6Ep5fLz58WrZ2LCdSgKuEIghg/b21J6xDsPMs8r4Vm/gSsMKiU4DQLeHXbrHKs&#10;RXStskmef81acJV1wIX3KL3qlXSZ8KUUPNxJ6UUgqqSYW0hfl76b+M2WCzbfOmbrhg9psH/IQrPG&#10;YNAR6ooFRnaueQelG+7AgwwnHHQGUjZcpBqwmiJ/U81jzaxItWBzvB3b5P8fLL/d3zvSVCWdTikx&#10;TOMbPWDXmNkqQVCGDWqtn6Pdo713w83jMVbbSafjP9ZButTUw9hU0QXCUVhM8rPidEYJR93p7GJa&#10;pK5nL97W+fBNgCbxUFKH4VMv2f7GB4yIpkeTGMzAdaNUejhl/hCgYZRkMeE+xXQKByWinTIPQmKt&#10;mNQkBUgsE2vlyJ4hPxjnwoSiV9WsEr14luMv9gHhR490S4ARWWJCI/YAEBn8HruHGeyjq0gkHZ3z&#10;vyXWO48eKTKYMDrrxoD7CEBhVUPk3v7YpL41sUuh23SJB8kySjZQHZAbDvqh8ZZfN/hAN8yHe+Zw&#10;SnCecPLDHX6kgrakMJwoqcH9+kge7ZG8qKWkxakrqf+5Y05Qor4bpPVFMZ3GMU2X6exsghf3WrN5&#10;rTE7vQZ8uAJ3jOXpGO2DOh6lA/2MC2IVo6KKGY6xS8qDO17Wod8GuGK4WK2SGY6mZeHGPFoewWOf&#10;IwGfumfm7MDSgPy+heOEsvkbsva20dPAahdANonJL30dXgDHOlFpWEFxb7y+J6uXRbn8DQAA//8D&#10;AFBLAwQUAAYACAAAACEAmaGA1t8AAAAKAQAADwAAAGRycy9kb3ducmV2LnhtbEyPQU+DQBCF7yb+&#10;h82YeLOLtCIiS0OMmvTYYmK8LewIKDtL2C2l/97xpMeX+fLeN/l2sYOYcfK9IwW3qwgEUuNMT62C&#10;t+rlJgXhgyajB0eo4IwetsXlRa4z4060x/kQWsEl5DOtoAthzKT0TYdW+5Ubkfj26SarA8eplWbS&#10;Jy63g4yjKJFW98QLnR7xqcPm+3C0Cnw976rzWL5/ffimLp/JVpvdq1LXV0v5CCLgEv5g+NVndSjY&#10;qXZHMl4MnNOYSQXJQ7IBwUAcpWsQtYL7u3UEssjl/xeKHwAAAP//AwBQSwECLQAUAAYACAAAACEA&#10;toM4kv4AAADhAQAAEwAAAAAAAAAAAAAAAAAAAAAAW0NvbnRlbnRfVHlwZXNdLnhtbFBLAQItABQA&#10;BgAIAAAAIQA4/SH/1gAAAJQBAAALAAAAAAAAAAAAAAAAAC8BAABfcmVscy8ucmVsc1BLAQItABQA&#10;BgAIAAAAIQBOCNthjQIAAHAFAAAOAAAAAAAAAAAAAAAAAC4CAABkcnMvZTJvRG9jLnhtbFBLAQIt&#10;ABQABgAIAAAAIQCZoYDW3wAAAAoBAAAPAAAAAAAAAAAAAAAAAOcEAABkcnMvZG93bnJldi54bWxQ&#10;SwUGAAAAAAQABADzAAAA8wUAAAAA&#10;" filled="f" stroked="f" strokeweight="2pt">
                    <v:textbox>
                      <w:txbxContent>
                        <w:p w:rsidR="0032088E" w:rsidRPr="00E73FAC" w:rsidRDefault="0032088E" w:rsidP="00471DC4">
                          <w:pPr>
                            <w:spacing w:line="240" w:lineRule="auto"/>
                            <w:rPr>
                              <w:rFonts w:cs="Arial"/>
                              <w:color w:val="FFFFFF" w:themeColor="background1"/>
                              <w:sz w:val="24"/>
                              <w:szCs w:val="24"/>
                              <w:lang w:val="en-US"/>
                            </w:rPr>
                          </w:pPr>
                          <w:r w:rsidRPr="00471DC4">
                            <w:rPr>
                              <w:rFonts w:cs="Arial"/>
                              <w:color w:val="FFFFFF" w:themeColor="background1"/>
                              <w:sz w:val="24"/>
                              <w:szCs w:val="24"/>
                              <w:lang w:val="vi-VN"/>
                            </w:rPr>
                            <w:t>Version</w:t>
                          </w:r>
                          <w:r>
                            <w:rPr>
                              <w:rFonts w:cs="Arial"/>
                              <w:color w:val="FFFFFF" w:themeColor="background1"/>
                              <w:sz w:val="24"/>
                              <w:szCs w:val="24"/>
                              <w:lang w:val="en-US"/>
                            </w:rPr>
                            <w:t>:1.0</w:t>
                          </w:r>
                        </w:p>
                      </w:txbxContent>
                    </v:textbox>
                    <w10:wrap type="through" anchorx="margin" anchory="page"/>
                  </v:rect>
                </w:pict>
              </mc:Fallback>
            </mc:AlternateContent>
          </w:r>
        </w:p>
        <w:p w:rsidR="00797589" w:rsidRDefault="00471DC4" w:rsidP="003330E6">
          <w:pPr>
            <w:rPr>
              <w:noProof/>
            </w:rPr>
          </w:pPr>
          <w:r w:rsidRPr="00A15EB6">
            <w:rPr>
              <w:noProof/>
              <w:lang w:val="en-US"/>
            </w:rPr>
            <mc:AlternateContent>
              <mc:Choice Requires="wps">
                <w:drawing>
                  <wp:anchor distT="0" distB="0" distL="114300" distR="114300" simplePos="0" relativeHeight="251930112" behindDoc="0" locked="0" layoutInCell="1" allowOverlap="1" wp14:anchorId="3EC2EB4D" wp14:editId="19A23E6D">
                    <wp:simplePos x="0" y="0"/>
                    <wp:positionH relativeFrom="margin">
                      <wp:posOffset>115570</wp:posOffset>
                    </wp:positionH>
                    <wp:positionV relativeFrom="page">
                      <wp:posOffset>4646816</wp:posOffset>
                    </wp:positionV>
                    <wp:extent cx="1478915" cy="369570"/>
                    <wp:effectExtent l="0" t="0" r="0" b="0"/>
                    <wp:wrapThrough wrapText="bothSides">
                      <wp:wrapPolygon edited="0">
                        <wp:start x="1113" y="1485"/>
                        <wp:lineTo x="1113" y="19299"/>
                        <wp:lineTo x="20404" y="19299"/>
                        <wp:lineTo x="20404" y="1485"/>
                        <wp:lineTo x="1113" y="1485"/>
                      </wp:wrapPolygon>
                    </wp:wrapThrough>
                    <wp:docPr id="45" name="Rectangle 45"/>
                    <wp:cNvGraphicFramePr/>
                    <a:graphic xmlns:a="http://schemas.openxmlformats.org/drawingml/2006/main">
                      <a:graphicData uri="http://schemas.microsoft.com/office/word/2010/wordprocessingShape">
                        <wps:wsp>
                          <wps:cNvSpPr/>
                          <wps:spPr>
                            <a:xfrm>
                              <a:off x="0" y="0"/>
                              <a:ext cx="1478915" cy="369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471DC4" w:rsidRDefault="0032088E" w:rsidP="00471DC4">
                                <w:pPr>
                                  <w:spacing w:line="240" w:lineRule="auto"/>
                                  <w:rPr>
                                    <w:rFonts w:cs="Arial"/>
                                    <w:b/>
                                    <w:bCs/>
                                    <w:color w:val="FFFFFF" w:themeColor="background1"/>
                                    <w:sz w:val="24"/>
                                    <w:szCs w:val="24"/>
                                    <w:lang w:val="vi-VN"/>
                                  </w:rPr>
                                </w:pPr>
                                <w:r>
                                  <w:rPr>
                                    <w:rFonts w:cs="Arial"/>
                                    <w:b/>
                                    <w:bCs/>
                                    <w:color w:val="FFFFFF" w:themeColor="background1"/>
                                    <w:sz w:val="24"/>
                                    <w:szCs w:val="24"/>
                                    <w:lang w:val="en-US"/>
                                  </w:rPr>
                                  <w:t>Jul</w:t>
                                </w:r>
                                <w:r w:rsidRPr="00E73FAC">
                                  <w:rPr>
                                    <w:rFonts w:cs="Arial"/>
                                    <w:b/>
                                    <w:bCs/>
                                    <w:color w:val="FFFFFF" w:themeColor="background1"/>
                                    <w:sz w:val="24"/>
                                    <w:szCs w:val="24"/>
                                    <w:lang w:val="vi-VN"/>
                                  </w:rPr>
                                  <w:t xml:space="preserve"> </w:t>
                                </w:r>
                                <w:r>
                                  <w:rPr>
                                    <w:rFonts w:cs="Arial"/>
                                    <w:b/>
                                    <w:bCs/>
                                    <w:color w:val="FFFFFF" w:themeColor="background1"/>
                                    <w:sz w:val="24"/>
                                    <w:szCs w:val="24"/>
                                    <w:lang w:val="en-US"/>
                                  </w:rPr>
                                  <w:t>20</w:t>
                                </w:r>
                                <w:r>
                                  <w:rPr>
                                    <w:rFonts w:cs="Arial"/>
                                    <w:b/>
                                    <w:bCs/>
                                    <w:color w:val="FFFFFF" w:themeColor="background1"/>
                                    <w:sz w:val="24"/>
                                    <w:szCs w:val="24"/>
                                    <w:lang w:val="vi-VN"/>
                                  </w:rPr>
                                  <w:t xml:space="preserve">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EB4D" id="Rectangle 45" o:spid="_x0000_s1028" style="position:absolute;margin-left:9.1pt;margin-top:365.9pt;width:116.45pt;height:29.1pt;z-index:251930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SYkAIAAHAFAAAOAAAAZHJzL2Uyb0RvYy54bWysVE1v2zAMvQ/YfxB0Xx1nST+COkXQosOA&#10;oi3aDj0rshQbkEWNUmJnv36U7LhdW+wwLAdHFMlH8onk+UXXGLZT6GuwBc+PJpwpK6Gs7abgP56u&#10;v5xy5oOwpTBgVcH3yvOL5edP561bqClUYEqFjECsX7Su4FUIbpFlXlaqEf4InLKk1ICNCCTiJitR&#10;tITemGw6mRxnLWDpEKTynm6veiVfJnytlQx3WnsVmCk45RbSF9N3Hb/Z8lwsNihcVcshDfEPWTSi&#10;thR0hLoSQbAt1u+gmloieNDhSEKTgda1VKkGqiafvKnmsRJOpVqIHO9Gmvz/g5W3u3tkdVnw2Zwz&#10;Kxp6owdiTdiNUYzuiKDW+QXZPbp7HCRPx1htp7GJ/1QH6xKp+5FU1QUm6TKfnZye5QQuSff1+Gx+&#10;kljPXrwd+vBNQcPioeBI4ROXYnfjA0Uk04NJDGbhujYmPZyxf1yQYbzJYsJ9iukU9kZFO2MflKZa&#10;KalpCpC6TF0aZDtB/SGkVDbkvaoSpeqv5xP6RR4IfvRIUgKMyJoSGrEHgNjB77F7mME+uqrUpKPz&#10;5G+J9c6jR4oMNozOTW0BPwIwVNUQubc/kNRTE1kK3bpLfTA9PPkayj31BkI/NN7J65oe6Eb4cC+Q&#10;poTmiSY/3NFHG2gLDsOJswrw10f30Z6al7SctTR1Bfc/twIVZ+a7pbY+y2ezOKZJmM1PpiTga836&#10;tcZum0ugh8tpxziZjtE+mMNRIzTPtCBWMSqphJUUu+Ay4EG4DP02oBUj1WqVzGg0nQg39tHJCB55&#10;jg341D0LdEOXBurvWzhMqFi8adbeNnpaWG0D6Dp1cmS653V4ARrr1ErDCop747WcrF4W5fI3AAAA&#10;//8DAFBLAwQUAAYACAAAACEAebxRwt4AAAAKAQAADwAAAGRycy9kb3ducmV2LnhtbEyPzU7DMBCE&#10;70i8g7VI3Kid8FdCnCpCgNRjGyTEzYmXJBCvo9hN07dnOcFxZj/NzuSbxQ1ixin0njQkKwUCqfG2&#10;p1bDW/VytQYRoiFrBk+o4YQBNsX5WW4y64+0w3kfW8EhFDKjoYtxzKQMTYfOhJUfkfj26SdnIsup&#10;lXYyRw53g0yVupPO9MQfOjPiU4fN9/7gNIR63lansXz/+ghNXT6Tq262r1pfXizlI4iIS/yD4bc+&#10;V4eCO9X+QDaIgfU6ZVLD/XXCExhIb5MERM3Og1Igi1z+n1D8AAAA//8DAFBLAQItABQABgAIAAAA&#10;IQC2gziS/gAAAOEBAAATAAAAAAAAAAAAAAAAAAAAAABbQ29udGVudF9UeXBlc10ueG1sUEsBAi0A&#10;FAAGAAgAAAAhADj9If/WAAAAlAEAAAsAAAAAAAAAAAAAAAAALwEAAF9yZWxzLy5yZWxzUEsBAi0A&#10;FAAGAAgAAAAhACkS1JiQAgAAcAUAAA4AAAAAAAAAAAAAAAAALgIAAGRycy9lMm9Eb2MueG1sUEsB&#10;Ai0AFAAGAAgAAAAhAHm8UcLeAAAACgEAAA8AAAAAAAAAAAAAAAAA6gQAAGRycy9kb3ducmV2Lnht&#10;bFBLBQYAAAAABAAEAPMAAAD1BQAAAAA=&#10;" filled="f" stroked="f" strokeweight="2pt">
                    <v:textbox>
                      <w:txbxContent>
                        <w:p w:rsidR="0032088E" w:rsidRPr="00471DC4" w:rsidRDefault="0032088E" w:rsidP="00471DC4">
                          <w:pPr>
                            <w:spacing w:line="240" w:lineRule="auto"/>
                            <w:rPr>
                              <w:rFonts w:cs="Arial"/>
                              <w:b/>
                              <w:bCs/>
                              <w:color w:val="FFFFFF" w:themeColor="background1"/>
                              <w:sz w:val="24"/>
                              <w:szCs w:val="24"/>
                              <w:lang w:val="vi-VN"/>
                            </w:rPr>
                          </w:pPr>
                          <w:r>
                            <w:rPr>
                              <w:rFonts w:cs="Arial"/>
                              <w:b/>
                              <w:bCs/>
                              <w:color w:val="FFFFFF" w:themeColor="background1"/>
                              <w:sz w:val="24"/>
                              <w:szCs w:val="24"/>
                              <w:lang w:val="en-US"/>
                            </w:rPr>
                            <w:t>Jul</w:t>
                          </w:r>
                          <w:r w:rsidRPr="00E73FAC">
                            <w:rPr>
                              <w:rFonts w:cs="Arial"/>
                              <w:b/>
                              <w:bCs/>
                              <w:color w:val="FFFFFF" w:themeColor="background1"/>
                              <w:sz w:val="24"/>
                              <w:szCs w:val="24"/>
                              <w:lang w:val="vi-VN"/>
                            </w:rPr>
                            <w:t xml:space="preserve"> </w:t>
                          </w:r>
                          <w:r>
                            <w:rPr>
                              <w:rFonts w:cs="Arial"/>
                              <w:b/>
                              <w:bCs/>
                              <w:color w:val="FFFFFF" w:themeColor="background1"/>
                              <w:sz w:val="24"/>
                              <w:szCs w:val="24"/>
                              <w:lang w:val="en-US"/>
                            </w:rPr>
                            <w:t>20</w:t>
                          </w:r>
                          <w:r>
                            <w:rPr>
                              <w:rFonts w:cs="Arial"/>
                              <w:b/>
                              <w:bCs/>
                              <w:color w:val="FFFFFF" w:themeColor="background1"/>
                              <w:sz w:val="24"/>
                              <w:szCs w:val="24"/>
                              <w:lang w:val="vi-VN"/>
                            </w:rPr>
                            <w:t xml:space="preserve"> 2020</w:t>
                          </w:r>
                        </w:p>
                      </w:txbxContent>
                    </v:textbox>
                    <w10:wrap type="through" anchorx="margin" anchory="page"/>
                  </v:rect>
                </w:pict>
              </mc:Fallback>
            </mc:AlternateContent>
          </w:r>
        </w:p>
        <w:p w:rsidR="00797589" w:rsidRDefault="00797589" w:rsidP="003330E6">
          <w:pPr>
            <w:rPr>
              <w:noProof/>
            </w:rPr>
          </w:pPr>
        </w:p>
        <w:p w:rsidR="001E1F6C" w:rsidRPr="001E1F6C" w:rsidRDefault="00C13F6C" w:rsidP="001E1F6C">
          <w:pPr>
            <w:tabs>
              <w:tab w:val="left" w:pos="2108"/>
            </w:tabs>
            <w:rPr>
              <w:noProof/>
            </w:rPr>
          </w:pPr>
        </w:p>
      </w:sdtContent>
    </w:sdt>
    <w:bookmarkStart w:id="0" w:name="_Toc462412904" w:displacedByCustomXml="prev"/>
    <w:bookmarkStart w:id="1" w:name="_Toc462412854" w:displacedByCustomXml="prev"/>
    <w:p w:rsidR="001E1F6C" w:rsidRDefault="008C0E57" w:rsidP="00C762BE">
      <w:pPr>
        <w:pStyle w:val="Heading1"/>
        <w:numPr>
          <w:ilvl w:val="0"/>
          <w:numId w:val="0"/>
        </w:numPr>
        <w:sectPr w:rsidR="001E1F6C" w:rsidSect="00055EA1">
          <w:headerReference w:type="default" r:id="rId11"/>
          <w:footerReference w:type="even" r:id="rId12"/>
          <w:footerReference w:type="default" r:id="rId13"/>
          <w:headerReference w:type="first" r:id="rId14"/>
          <w:footerReference w:type="first" r:id="rId15"/>
          <w:pgSz w:w="11909" w:h="16834" w:code="9"/>
          <w:pgMar w:top="1440" w:right="1080" w:bottom="1440" w:left="1080" w:header="619" w:footer="0" w:gutter="0"/>
          <w:cols w:space="72"/>
          <w:titlePg/>
          <w:docGrid w:linePitch="360"/>
        </w:sectPr>
      </w:pPr>
      <w:bookmarkStart w:id="2" w:name="_Toc29459775"/>
      <w:bookmarkStart w:id="3" w:name="_Toc29460908"/>
      <w:bookmarkStart w:id="4" w:name="_Toc29460917"/>
      <w:bookmarkStart w:id="5" w:name="_Toc33022974"/>
      <w:bookmarkStart w:id="6" w:name="_Toc34817866"/>
      <w:bookmarkStart w:id="7" w:name="_Toc46502011"/>
      <w:r w:rsidRPr="004161F5">
        <w:rPr>
          <w:rFonts w:cs="Arial"/>
          <w:noProof/>
          <w:lang w:val="en-US"/>
        </w:rPr>
        <mc:AlternateContent>
          <mc:Choice Requires="wps">
            <w:drawing>
              <wp:anchor distT="0" distB="0" distL="114300" distR="114300" simplePos="0" relativeHeight="251657216" behindDoc="0" locked="0" layoutInCell="1" allowOverlap="1" wp14:anchorId="3EC2EB55" wp14:editId="49288E77">
                <wp:simplePos x="0" y="0"/>
                <wp:positionH relativeFrom="margin">
                  <wp:posOffset>-22225</wp:posOffset>
                </wp:positionH>
                <wp:positionV relativeFrom="page">
                  <wp:posOffset>7845425</wp:posOffset>
                </wp:positionV>
                <wp:extent cx="5547995" cy="591820"/>
                <wp:effectExtent l="0" t="0" r="0" b="0"/>
                <wp:wrapNone/>
                <wp:docPr id="10" name="Rectangle 10"/>
                <wp:cNvGraphicFramePr/>
                <a:graphic xmlns:a="http://schemas.openxmlformats.org/drawingml/2006/main">
                  <a:graphicData uri="http://schemas.microsoft.com/office/word/2010/wordprocessingShape">
                    <wps:wsp>
                      <wps:cNvSpPr/>
                      <wps:spPr>
                        <a:xfrm>
                          <a:off x="0" y="0"/>
                          <a:ext cx="5547995" cy="591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376B9D" w:rsidRDefault="0032088E" w:rsidP="00376B9D">
                            <w:pPr>
                              <w:autoSpaceDE w:val="0"/>
                              <w:autoSpaceDN w:val="0"/>
                              <w:adjustRightInd w:val="0"/>
                              <w:spacing w:before="0" w:after="0" w:line="276" w:lineRule="auto"/>
                              <w:rPr>
                                <w:rFonts w:cs="Arial"/>
                                <w:b/>
                                <w:bCs/>
                                <w:lang w:val="en-US"/>
                              </w:rPr>
                            </w:pPr>
                            <w:r w:rsidRPr="00376B9D">
                              <w:rPr>
                                <w:rFonts w:cs="Arial"/>
                                <w:b/>
                                <w:bCs/>
                                <w:lang w:val="en-US"/>
                              </w:rPr>
                              <w:t>Author:</w:t>
                            </w:r>
                            <w:r>
                              <w:rPr>
                                <w:rFonts w:cs="Arial"/>
                                <w:b/>
                                <w:bCs/>
                                <w:lang w:val="en-US"/>
                              </w:rPr>
                              <w:t xml:space="preserve"> Minh Tuan Pham</w:t>
                            </w:r>
                          </w:p>
                          <w:p w:rsidR="0032088E" w:rsidRPr="00376B9D" w:rsidRDefault="0032088E" w:rsidP="00376B9D">
                            <w:pPr>
                              <w:pStyle w:val="NoSpacing"/>
                              <w:spacing w:line="276" w:lineRule="auto"/>
                              <w:rPr>
                                <w:rFonts w:cs="Arial"/>
                                <w:b/>
                                <w:bCs/>
                                <w:sz w:val="22"/>
                              </w:rPr>
                            </w:pPr>
                            <w:r w:rsidRPr="00376B9D">
                              <w:rPr>
                                <w:rFonts w:cs="Arial"/>
                                <w:b/>
                                <w:bCs/>
                                <w:sz w:val="22"/>
                              </w:rPr>
                              <w:t>Security Classification:</w:t>
                            </w:r>
                            <w:r>
                              <w:rPr>
                                <w:rFonts w:cs="Arial"/>
                                <w:b/>
                                <w:bCs/>
                                <w:sz w:val="22"/>
                              </w:rPr>
                              <w:t xml:space="preserve"> </w:t>
                            </w:r>
                            <w:r w:rsidRPr="00E73FAC">
                              <w:rPr>
                                <w:rFonts w:cs="Arial"/>
                                <w:b/>
                                <w:bCs/>
                                <w:sz w:val="22"/>
                              </w:rPr>
                              <w:t>Confidential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EB55" id="Rectangle 10" o:spid="_x0000_s1029" style="position:absolute;margin-left:-1.75pt;margin-top:617.75pt;width:436.85pt;height:46.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IDjwIAAHAFAAAOAAAAZHJzL2Uyb0RvYy54bWysVE1v2zAMvQ/YfxB0X51kydoEdYqgRYcB&#10;RRu0HXpWZCk2IIsapcTOfv0o2XE/scOwHBxJJB/Jp0edX7S1YXuFvgKb8/HJiDNlJRSV3eb85+P1&#10;lzPOfBC2EAasyvlBeX6x/PzpvHELNYESTKGQEYj1i8blvAzBLbLMy1LVwp+AU5aMGrAWgba4zQoU&#10;DaHXJpuMRt+yBrBwCFJ5T6dXnZEvE77WSoY7rb0KzOScagvpi+m7id9seS4WWxSurGRfhviHKmpR&#10;WUo6QF2JINgOq3dQdSURPOhwIqHOQOtKqtQDdTMevenmoRROpV6IHO8Gmvz/g5W3+zWyqqC7I3qs&#10;qOmO7ok1YbdGMTojghrnF+T34NbY7zwtY7etxjr+Ux+sTaQeBlJVG5ikw9lsejqfzziTZJvNx2eT&#10;BJo9Rzv04buCmsVFzpHSJy7F/sYHykiuR5eYzMJ1ZUy6OGNfHZBjPMliwV2JaRUORkU/Y++Vpl6p&#10;qElKkFSmLg2yvSB9CCmVDePOVIpCdcezEf0iDwQ/RKRdAozImgoasHuAqOD32B1M7x9DVRLpEDz6&#10;W2Fd8BCRMoMNQ3BdWcCPAAx11Wfu/I8kddRElkK7aZMOvh6vfAPFgbSB0A2Nd/K6ogu6ET6sBdKU&#10;kGBo8sMdfbSBJufQrzgrAX9/dB79Sbxk5ayhqcu5/7UTqDgzPyzJej6eTuOYps10dkpaYfjSsnlp&#10;sbv6EujixvTGOJmW0T+Y41Ij1E/0QKxiVjIJKyl3zmXA4+YydK8BPTFSrVbJjUbTiXBjH5yM4JHn&#10;KMDH9kmg61UaSN+3cJxQsXgj1s43RlpY7QLoKik5Mt3x2t8AjXWSUv8ExXfj5T55PT+Uyz8AAAD/&#10;/wMAUEsDBBQABgAIAAAAIQCfKliy4AAAAAwBAAAPAAAAZHJzL2Rvd25yZXYueG1sTI9BT4NAEIXv&#10;Jv6HzZh4axfBWoIsDTFq0qPFxHhb2BFQdpawW0r/vePJ3mbee3nzTb5b7CBmnHzvSMHdOgKB1DjT&#10;U6vgvXpZpSB80GT04AgVnNHDrri+ynVm3InecD6EVnAJ+Uwr6EIYMyl906HVfu1GJPa+3GR14HVq&#10;pZn0icvtIOMoepBW98QXOj3iU4fNz+FoFfh63lfnsfz4/vRNXT6Tre73r0rd3izlI4iAS/gPwx8+&#10;o0PBTLU7kvFiULBKNpxkPU42PHEi3UYxiJqlJE63IItcXj5R/AIAAP//AwBQSwECLQAUAAYACAAA&#10;ACEAtoM4kv4AAADhAQAAEwAAAAAAAAAAAAAAAAAAAAAAW0NvbnRlbnRfVHlwZXNdLnhtbFBLAQIt&#10;ABQABgAIAAAAIQA4/SH/1gAAAJQBAAALAAAAAAAAAAAAAAAAAC8BAABfcmVscy8ucmVsc1BLAQIt&#10;ABQABgAIAAAAIQA6XjIDjwIAAHAFAAAOAAAAAAAAAAAAAAAAAC4CAABkcnMvZTJvRG9jLnhtbFBL&#10;AQItABQABgAIAAAAIQCfKliy4AAAAAwBAAAPAAAAAAAAAAAAAAAAAOkEAABkcnMvZG93bnJldi54&#10;bWxQSwUGAAAAAAQABADzAAAA9gUAAAAA&#10;" filled="f" stroked="f" strokeweight="2pt">
                <v:textbox>
                  <w:txbxContent>
                    <w:p w:rsidR="0032088E" w:rsidRPr="00376B9D" w:rsidRDefault="0032088E" w:rsidP="00376B9D">
                      <w:pPr>
                        <w:autoSpaceDE w:val="0"/>
                        <w:autoSpaceDN w:val="0"/>
                        <w:adjustRightInd w:val="0"/>
                        <w:spacing w:before="0" w:after="0" w:line="276" w:lineRule="auto"/>
                        <w:rPr>
                          <w:rFonts w:cs="Arial"/>
                          <w:b/>
                          <w:bCs/>
                          <w:lang w:val="en-US"/>
                        </w:rPr>
                      </w:pPr>
                      <w:r w:rsidRPr="00376B9D">
                        <w:rPr>
                          <w:rFonts w:cs="Arial"/>
                          <w:b/>
                          <w:bCs/>
                          <w:lang w:val="en-US"/>
                        </w:rPr>
                        <w:t>Author:</w:t>
                      </w:r>
                      <w:r>
                        <w:rPr>
                          <w:rFonts w:cs="Arial"/>
                          <w:b/>
                          <w:bCs/>
                          <w:lang w:val="en-US"/>
                        </w:rPr>
                        <w:t xml:space="preserve"> Minh Tuan Pham</w:t>
                      </w:r>
                    </w:p>
                    <w:p w:rsidR="0032088E" w:rsidRPr="00376B9D" w:rsidRDefault="0032088E" w:rsidP="00376B9D">
                      <w:pPr>
                        <w:pStyle w:val="NoSpacing"/>
                        <w:spacing w:line="276" w:lineRule="auto"/>
                        <w:rPr>
                          <w:rFonts w:cs="Arial"/>
                          <w:b/>
                          <w:bCs/>
                          <w:sz w:val="22"/>
                        </w:rPr>
                      </w:pPr>
                      <w:r w:rsidRPr="00376B9D">
                        <w:rPr>
                          <w:rFonts w:cs="Arial"/>
                          <w:b/>
                          <w:bCs/>
                          <w:sz w:val="22"/>
                        </w:rPr>
                        <w:t>Security Classification:</w:t>
                      </w:r>
                      <w:r>
                        <w:rPr>
                          <w:rFonts w:cs="Arial"/>
                          <w:b/>
                          <w:bCs/>
                          <w:sz w:val="22"/>
                        </w:rPr>
                        <w:t xml:space="preserve"> </w:t>
                      </w:r>
                      <w:r w:rsidRPr="00E73FAC">
                        <w:rPr>
                          <w:rFonts w:cs="Arial"/>
                          <w:b/>
                          <w:bCs/>
                          <w:sz w:val="22"/>
                        </w:rPr>
                        <w:t>Confidential</w:t>
                      </w:r>
                    </w:p>
                  </w:txbxContent>
                </v:textbox>
                <w10:wrap anchorx="margin" anchory="page"/>
              </v:rect>
            </w:pict>
          </mc:Fallback>
        </mc:AlternateContent>
      </w:r>
      <w:r w:rsidR="00B85E35">
        <w:rPr>
          <w:rFonts w:cs="Arial"/>
          <w:noProof/>
          <w:lang w:val="en-US"/>
        </w:rPr>
        <mc:AlternateContent>
          <mc:Choice Requires="wpg">
            <w:drawing>
              <wp:anchor distT="0" distB="0" distL="114300" distR="114300" simplePos="0" relativeHeight="251659264" behindDoc="1" locked="0" layoutInCell="1" allowOverlap="1" wp14:anchorId="54F1022F" wp14:editId="57FAE846">
                <wp:simplePos x="0" y="0"/>
                <wp:positionH relativeFrom="page">
                  <wp:posOffset>-123825</wp:posOffset>
                </wp:positionH>
                <wp:positionV relativeFrom="paragraph">
                  <wp:posOffset>2022033</wp:posOffset>
                </wp:positionV>
                <wp:extent cx="7740650" cy="1244406"/>
                <wp:effectExtent l="0" t="0" r="0" b="0"/>
                <wp:wrapNone/>
                <wp:docPr id="12" name="Group 12"/>
                <wp:cNvGraphicFramePr/>
                <a:graphic xmlns:a="http://schemas.openxmlformats.org/drawingml/2006/main">
                  <a:graphicData uri="http://schemas.microsoft.com/office/word/2010/wordprocessingGroup">
                    <wpg:wgp>
                      <wpg:cNvGrpSpPr/>
                      <wpg:grpSpPr>
                        <a:xfrm>
                          <a:off x="0" y="0"/>
                          <a:ext cx="7740650" cy="1244406"/>
                          <a:chOff x="-40047" y="174661"/>
                          <a:chExt cx="7740650" cy="1481454"/>
                        </a:xfrm>
                      </wpg:grpSpPr>
                      <wps:wsp>
                        <wps:cNvPr id="23" name="Rectangle 23"/>
                        <wps:cNvSpPr/>
                        <wps:spPr>
                          <a:xfrm>
                            <a:off x="-40047" y="460939"/>
                            <a:ext cx="7740650" cy="1195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C31E73" w:rsidRDefault="0032088E" w:rsidP="0063448A">
                              <w:pPr>
                                <w:pStyle w:val="Heading3"/>
                                <w:numPr>
                                  <w:ilvl w:val="0"/>
                                  <w:numId w:val="0"/>
                                </w:numPr>
                                <w:ind w:hanging="66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51717" y="374738"/>
                            <a:ext cx="2412365" cy="7524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5362DF" w:rsidRDefault="0032088E" w:rsidP="0063448A">
                              <w:pPr>
                                <w:spacing w:before="0" w:after="20"/>
                                <w:rPr>
                                  <w:sz w:val="18"/>
                                </w:rPr>
                              </w:pPr>
                              <w:r w:rsidRPr="005362DF">
                                <w:rPr>
                                  <w:sz w:val="18"/>
                                </w:rPr>
                                <w:t>110 Bishopsgate, London</w:t>
                              </w:r>
                              <w:r>
                                <w:rPr>
                                  <w:sz w:val="18"/>
                                  <w:lang w:val="vi-VN"/>
                                </w:rPr>
                                <w:t xml:space="preserve"> </w:t>
                              </w:r>
                              <w:r w:rsidRPr="005362DF">
                                <w:rPr>
                                  <w:sz w:val="18"/>
                                </w:rPr>
                                <w:t>EC2N 4AY</w:t>
                              </w:r>
                            </w:p>
                            <w:p w:rsidR="0032088E" w:rsidRPr="005362DF" w:rsidRDefault="0032088E" w:rsidP="0063448A">
                              <w:pPr>
                                <w:spacing w:before="0" w:after="20"/>
                                <w:rPr>
                                  <w:sz w:val="18"/>
                                </w:rPr>
                              </w:pPr>
                              <w:r w:rsidRPr="005362DF">
                                <w:rPr>
                                  <w:sz w:val="18"/>
                                </w:rPr>
                                <w:t>Tel: +44 (0)20 7333 0033</w:t>
                              </w:r>
                            </w:p>
                            <w:p w:rsidR="0032088E" w:rsidRPr="005362DF" w:rsidRDefault="0032088E" w:rsidP="0063448A">
                              <w:pPr>
                                <w:spacing w:before="0" w:after="20"/>
                                <w:rPr>
                                  <w:sz w:val="18"/>
                                </w:rPr>
                              </w:pPr>
                              <w:r w:rsidRPr="005362DF">
                                <w:rPr>
                                  <w:sz w:val="18"/>
                                </w:rPr>
                                <w:t xml:space="preserve">Email: </w:t>
                              </w:r>
                              <w:hyperlink r:id="rId16"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6215865" y="174661"/>
                            <a:ext cx="952500" cy="952500"/>
                          </a:xfrm>
                          <a:prstGeom prst="rect">
                            <a:avLst/>
                          </a:prstGeom>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730468" y="1058238"/>
                            <a:ext cx="3515894" cy="457200"/>
                          </a:xfrm>
                          <a:prstGeom prst="rect">
                            <a:avLst/>
                          </a:prstGeom>
                        </pic:spPr>
                      </pic:pic>
                    </wpg:wgp>
                  </a:graphicData>
                </a:graphic>
                <wp14:sizeRelV relativeFrom="margin">
                  <wp14:pctHeight>0</wp14:pctHeight>
                </wp14:sizeRelV>
              </wp:anchor>
            </w:drawing>
          </mc:Choice>
          <mc:Fallback>
            <w:pict>
              <v:group w14:anchorId="54F1022F" id="Group 12" o:spid="_x0000_s1030" style="position:absolute;margin-left:-9.75pt;margin-top:159.2pt;width:609.5pt;height:98pt;z-index:-251657216;mso-position-horizontal-relative:page;mso-height-relative:margin" coordorigin="-400,1746" coordsize="77406,1481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NrpgTHBAAAGREAAA4AAABkcnMvZTJvRG9jLnhtbOxY&#10;XW/bNhR9H7D/IOjdsSRLli3EKTznAwWCNmg69JmmKVuoRHIkHTsb9t93SEqK43hr0X0AwRogCile&#10;Xl4e3nt0mPM3+6YOHpjSleCzMD6LwoBxKlYVX8/Cnz9eDyZhoA3hK1ILzmbhI9Phm4sffzjfyYIl&#10;YiPqFVMBnHBd7OQs3Bgji+FQ0w1riD4TknEMlkI1xKCr1sOVIjt4b+phEkXj4U6olVSCMq3x9tIP&#10;hhfOf1kyat6XpWYmqGchYjPuqdxzaZ/Di3NSrBWRm4q2YZBviKIhFceivatLYkiwVdULV01FldCi&#10;NGdUNENRlhVlbg/YTRwd7eZGia10e1kXu7XsYQK0Rzh9s1v67uFOBdUKZ5eEAScNzsgtG6APcHZy&#10;XcDmRsl7eafaF2vfs/vdl6qxf7GTYO9gfexhZXsTULzM8zQaZ0CfYixO0hRdDzzd4HTsvEEaRWke&#10;BtYgT8fjuBu/OukjncRpllqbYRfC0EbaB7aTSCf9hJj+e4jdb4hk7iC0RaNFLBl1iH1AnhG+rlmA&#10;dw4kZ9dDpgsN9E7gdbDvdBxNR1O/79PIxdMszh1y/a5JIZU2N0w0gW3MQoVIXCKSh1ttPECdiV1f&#10;i7paXVd17Tq2ytiiVsEDQX0s1w52OH9mVXNry4Wd5R3aN8C725VrmceaWbuaf2AlEgqHmrhAXCk/&#10;LUIoZdzEfmhDVsyvnUX4aQ+0n+GO1zm0nkus3/tuHTzfQOfbR9na26nMMUE/OfqrwPzkfoZbWXDT&#10;T24qLtQpBzV21a7s7TuQPDQWJbNf7l2xudy1b5Zi9Yh0UsIzk5b0usJB3hJt7ogCFaFsQK/mPR5l&#10;LXazULStMNgI9eup99Ye+Y7RMNiB2mah/mVLFAuD+i1HJUxjVCC40HXSLE/QUYcjy8MRvm0WAtkR&#10;g8gldU1rb+quWSrRfAILz+2qGCKcYu1ZSI3qOgvjKRc8Ttl87szAf5KYW34vqXVucbaJ+nH/iSjZ&#10;ZrNBIbwTXfWR4iipva2dycV8a0RZuYx/wrU9ATCBZbL/ghLGJyjBlaxdHtTxZUoYo8hjT4WjPM1H&#10;k+eUkKRxMhpnnkzzLEk943xnhFfOCJk95qfM/c4I/z4jyIoW+G1lFVovRMKX5Sdmma2lVi9hm6/y&#10;0RD1eSsHngGrZVVX5tGpWezZBsUf7ipq9YLtHOiNXqFh2K4aJE6jdVZ+Dmi0oreCftYBF4sNZAmb&#10;awlZYFnWfp+em7vuswWXdSU7hWDb7dbA4Eei8wQ6XtBeCrpt8JX3Cl2xmhhcD/SmkhpfjoI1S7aC&#10;VHm78jULkodWcd9pqD2nmn9LJvMomiY/DRZZtIBKyq8G82maD/LoCmoS+m8RL363KRKnxVYz7JfU&#10;l7JqY8XbF9GelMjtZcKLbyfivRzppAhCcyKkCxE0ayGxsWqjmKEb2/RKg7Zyqx9w0D6haXH/Exk4&#10;TuJsYkn9SP9iWaegp1kCgeQ5v217pdHJ707ifZUKdHH5SFwTgflUQ+PVFAPulf62ctfWgvtOWoxt&#10;wby+UkBtU1yUDe5fUlXci/gu7aBg/6eVkY+idIyztoURZZPkWA6NMlTONPWl4bRsV7r/XGm4qyXu&#10;344J2v8V2Av+YR/tw/9oXPwBAAD//wMAUEsDBBQABgAIAAAAIQAKaPf8yAAAAKUBAAAZAAAAZHJz&#10;L19yZWxzL2Uyb0RvYy54bWwucmVsc7yQwYrCMBCG7wv7DmHu27Q9LLKY9iKCV3EfYEimabCZhCSK&#10;vr1Z9qIgePM4M/zf/zHr8eIXcaaUXWAFXdOCINbBOLYKfg/brxWIXJANLoFJwZUyjMPnx3pPC5Ya&#10;yrOLWVQKZwVzKfFHyqxn8pibEInrZQrJY6ljsjKiPqIl2bftt0z3DBgemGJnFKSd6UEcrrE2v2aH&#10;aXKaNkGfPHF5UiGdr90ViMlSUeDJOPxf9k1kC/K5Q/ceh64hP/05yIfnDjcAAAD//wMAUEsDBBQA&#10;BgAIAAAAIQDe7TeC4gAAAAwBAAAPAAAAZHJzL2Rvd25yZXYueG1sTI/BasMwDIbvg72D0WC31vGa&#10;jDaNU0rZdiqDtYPRmxurSWgsh9hN0refc9qOkj5+fX+2GU3DeuxcbUmCmEfAkAqrayolfB/fZ0tg&#10;zivSqrGEEu7oYJM/PmQq1XagL+wPvmQhhFyqJFTetynnrqjQKDe3LVK4XWxnlA9jV3LdqSGEm4a/&#10;RNErN6qm8KFSLe4qLK6Hm5HwMahhuxBv/f562d1Px+TzZy9QyuencbsG5nH0fzBM+kEd8uB0tjfS&#10;jjUSZmKVBFTCQixjYBMhVtPqLCERcQw8z/j/EvkvAAAA//8DAFBLAwQUAAYACAAAACEA1971OfyH&#10;AACYnQAAFAAAAGRycy9tZWRpYS9pbWFnZTEuZW1m7Hp3WFNZ129ABaQoKiAiYgSpAikEktCU3hHp&#10;HQMEiKRASICABRSwUCwUkSZFQKRLFaRKUUTpSK9KUwQFBMVyTxBH5p25333nee7335w8JznZq+21&#10;zs7K/q11GEAgEB44fx2uwAX9/HUIsIJA9BOsYaAJAjGAYhNBIGeAyPiLYfPz3XYQqHAbCHSCAQRa&#10;/A8aaGI7KCBrGwhQAEq4BQJFAKeWuo4aIHLiF+svu4A4CKypbkT/dAT4JIFPYSN1TSmYtCyH8MRk&#10;WxcHKwwMBZMcz3AoKkIMsBSMM4aCAcOBMWPISTUjMskDS6bgsF4AVR04TxrayNJpdpCTZGcsGSy3&#10;wWisqkUmUT28bOyUlQEpLa9NJuCbEcYV6wWW2WAzpXlgIWqAfjzJVVmZA0t0ptul29q0r48lulLc&#10;wDIyaDTEhOpIofNbGuhDNgR/TU5Z2YtCxmIIHKyKx309ME7uWArYEeuKIyoJLlTWCIJxzkqCFrIG&#10;UAMPNawbTtuPjDXxMzR18nN3QjsLHldmVfSV9yV4EABXwb4EPNFL3ldJEAPMBCsPXNOHIYLgDRaK&#10;u5KgCp0AtjQwAquRyFiwrLSclBMMgQIj0dIwOQRUFioJhkNhaAgMCoHCpGAoeaiMPEwOvHkIKrMC&#10;V4pkZxd5Y3XNTXPANyVBNwrFQx4C8fHxkfaRkSaRXSEwNOA0FA6Bw6UADikvGpGC8ZUiegn9VPJL&#10;jzrWy4mM86DgSEQwXS/GkUSlKAkK0g39cWz6RfAwMPjDFNFLesNLaScSAeKL8YDApKEQAgHyd5I4&#10;PJ4KBBlDIZH/Xn4Lw4aev1MCBPnvhX8Z/zshjy3B+dOMAQJgSeZvp+vs9IchDyoZvxFOZycIFo8l&#10;YIkUL0AOBvkjikCQFIGpGRjIGwMLEEcPpBoe4+Wl7EEmkVzkATuKkL+l/47wprw6yYlKN6Cjrkyl&#10;4pzlMSgXlCMShZZykYU6SsnAEQgpFFQOLgWVlZNBurg4ycGc4b90b5H9i14dohcFQ3TC/tKLhTnC&#10;EDIyGCk0HC0rhXBBwKXQcmiUlDNUzgUJrEZHKBz7S+8W2S16t9wueTXgtwPcV+DnZUoi4ZV/LnCd&#10;3zdcEfI/cG/RCcTopy6sOoaCVYZD4VAp4CcARZrCYMBPQB6BOgZFykOhGzPbyvl3Okjkv58MGI6Q&#10;hoLFDDBOOCKF5OUmvkXbpsx/qDMgOeNcaP/NlLZw/qeOzTT4X2nZyrtFD7CO5IHs6Ux1wpI3gwzk&#10;XTAe50jGkGlgmKw0PTR/4toi7ewk70IiEzAUZYyHBx7nhKEvUzq3IuQ3aZNfEULPA1vyws+kszEK&#10;ZB0g4UH+yHgbpD/SxP/WxW9H/rcsAHr/NfKPgvtvuP4N1z+KwD9i/nd1/RuufxSBf8T87+r6/xau&#10;LZgJ2P0qCfoAiIgOxDYh1SYko8O1TUimRqISKWAYRA/n7GWDpMM4u59wbAPY/UZxdNKmiAqZokry&#10;tYECOzf6iURIy6IAxET/QNpB1EhECn1XDkbRlUH0MV6UjZ0YDusspi5P30ZCYVAkDAbAK/oOUhQK&#10;FRUHgKkzDvM/KDXCkAGdmzDTCIcFNs9EFxKAV7dsbMFoukEAkhpjvUhUstMGplUj4YG9MIAisQCz&#10;mgkUDAMmvcGl4UvRMqEAW1uAoEUn0HEyXfxPmNhADQreAMTKwPE7ML/jQvdyMy6aODwFS4Zo4gGl&#10;6lgnkjMWsgl4YTCo3G9Yq331bMyLCGdZ9uDVVfGPjJE6/NMkvUuW4ZyOdduiAqxMhVRqahrQEZHv&#10;H8T0dc/nTzZEON19/RYCGX9bdpvr/NoHYdsftuKUcOryyoHx0MmaC7Y1l2vy8yE16R7+bOIRHYvx&#10;cw0kw731gxxPjjut5Zfp+UeZq+JOUUP2Rpqum+UJiV+LSkZ/ShlfubW3uTV+4bVuTN8Si6BnFE9x&#10;LMSIj9Y1f4u/qFUmLjWi5Y5U+OIMc+kVl3q5xog3DscLvFt3rKi2nOPV2YUVRIzb5kTvGn02oHrA&#10;s5SPMyjKUEKCvVB7kDLpTb4pY+3YpT+nDS6zf3SmJTFD1tA5tzmwfKEh6OnNxhFKv8utWl77AtLl&#10;wWjRhIgXj5xcp4w7h16vh+R6XU2frr1jaXdMOfj51DfkREdfrN3hpbPR97OCm/HW27NW2zm9NMiH&#10;stXDRmZlxn8w30zLSXlpWXT+9OGmmue+qSVQfS88rdopdEePBbPhyVHa7gs195ptbe7f107oezu+&#10;J3tAeruZ/Z0g/liPckpFbkuOaxS34kv9zJK8fr5JlpIQpaKJd20PmcwvT3mF01DK80csY1/21XH4&#10;5/F8nUi8Q/geJOw9PjV+P0LVMBd2zZ413EbtW3JuJf6iaG+XYpoYqduj8TMSTUkla8pEje3bM3HC&#10;f/2hoXkHpULL4gQ4uqg/hPVMac7SgGTbS7Y2+dhDb989JNeI7TE4Dnu3su1qdIgxmul4ETJOez6e&#10;uL+l/F7FAY7+ApOXXOjtWTApD2X7jnydZtFeDKPf6Ke7lqeW2PdduzTAbFiMdIvo8eSxz7gopRp1&#10;X8LZ57qfN9fSyUi/PGLUmLT5NGM/TeldCeOS5Ld9qn4DWiG10br7rYOZ89rR6h27hmKnepsOqMel&#10;oGNRHp3x8hHFkjZOq9f03V62lfu/Cr+7503nkmP62FjBkrHMiupBnsWZ+LH9UhYDB+yyanWjfZ6p&#10;pXo8PlN2ebDafsd+TkYPaTH+pitsN4IfXsHxtTa6UJYC5C0qjSWWD7IRH9zYLdCu4HpNWfnpWSz3&#10;mERHekDo6dCYpm+lWp5pFBuWxrrFkFi9wsU9B9JNnSzsBVmyJGST3XZX7/dGT+EhoVBu7seGzZpa&#10;rXKFMY8xj4LeqNo66u/M7txFWywlX/y+0J547KK0oj7mi2883EDkvlMcjjk+T7+LDI3nunPb2S4C&#10;vc4rsOtZcVrGQ2Ka8MeQt9cunXk4aqtopFn0eNRTn3A87IbzSvfcTFTOSNGsgMFz51CO55LSqnZf&#10;Lg44nsFWWYMvLxs3iyhEX9WqFXgT+cxeMfJVTWQjMYOmJDtXXPfIfjfe3aF31vtRl9K1gLgXreV6&#10;igP1x4Tyu94QTz+3r3aoNjvaP8Ttt7p6aXrmsbQ54+pzpzcx10P5BT5GaIEQeXHwF60jz+57zjVP&#10;rE8JRd8Z+BDW7Gf3ta0cS1kf+PptzsjNuVlZ6SwO/24VYp/0Y6n829KX2YMCtTX2P3ZCQU8fCFL+&#10;muHpOWszLels5GMw7GfNzxBDwIrpY2hAbQ8m/jOhAQU9iJkXUMcDwzbqeL+T24YMXY0NxByH9YEA&#10;IBTnSrSjm6OPbrBvWtksO2ym5c1vYn+pPmwAfvE/in/AX4kPiexOT65/KN1Sr1TRMQG7YPBeWIiq&#10;AcSQDpjxEDUVML2yddJok3LSyAD4+zJRAVPIVCzExADj5Q6wErE/ffsjy0OcMBtyJI+fclsM0v8R&#10;fjqpo6amivHCOoNhCPqfwW9H6V83Hf2/Z3m4LBIBMQTLbM30CTE0UxMfnuYLpGdJN6ILnjhx2AQU&#10;MN2QxWNuHtp+ikWHhWGvqnbfDhX1HVwa6kEPouG9BIrmSY1E6Tyn3F295+Y6t61A52ZQxTyvIhL3&#10;o7QSDV0zuhYOL6yiV30WFoZHq1YTl0DJoukPSnqgbKDw3uQ23bBGHm4ux3s7QdtYwYx7QHBarrSU&#10;whHmsVtNegXWQzu/hibZM9/AVQnqt9RCF39clXo1ywE6cQDFLBZVQk5Q8Mx7gJzR/3QggZYeLRJy&#10;at/bD9s9SxGFZ5Kqps9OoQcaWMPNA4vEXRNV06AfcAkWrw5Eo4SyUD49WdErKIfG/vSW+6cmvw5x&#10;ZZ9qOcNwYlakUkUc0ty/27VCWVTv4hIj6CmlR8H2y66DURxMXelHeyo0q6zNiLVDbwRixRCmYcLi&#10;b7OjmC5B1UTyo2a5Y+9Zp0XiDjLE1iwloDIGHH1vXtJIqatTvXC4QyH4S358jVHGyMuuyNZHSSpf&#10;2UiE49MWSqwBvjz5L76UlXZKgcLyt9d+nLKJf74Ogn6oPlS99vLcWgZNHMlLwVRXr6ysKJ9JH2o2&#10;bUd+ubur5sTC47ZmylD8x9OeLfA7hS0Bd+ZE8vMeyM0VWifq5zUEHT804XBobYnm6yr+PMovnef6&#10;0yeZ+rlm4/O9Et1M1BIeE/cfJvsuYPtOIo6/Ki93ymfI72MukP4I+ljGBnrTCTIu5hgNHFmWir7F&#10;DF+UHR0f+TrUtvPLqsm4cleaeW5caKTzm9PktGri+bZlK0bGZEaRMYZjp3cnBCpwMl7gZKxXQVxh&#10;fgY+9DqAsYDrqQq6HaR0n1kq+RAlUKBAAM/45LQC77bKuvMenGGXrtftXNTyEDi7My/Q5vRe/UuX&#10;TzMp7sgHswiqsF9hs1LZdePY6x2f1RzF9l67bJwieR8kEWh6gweuKtXOep957nJIyqF24sxq+6mZ&#10;7ZRdFdvP7TBQ2Z28kHwbytiFEcAzV9ZVF/BGBJqM8fvuzLnoPiZSvs+eeXdd2qLyGvQso/Juh0ui&#10;45cXJRk5+eq1+PccEdQ8qi1vfCXqiN897llNppunnI+T2dGhtioiN7WeskVdIZ9i504dd9sbF9rS&#10;wVfMPa9xucNuBrOM8NuRqOra/mo7U13MmAaLkPbOUBYJVaWUUKh2n87aFY8Qj3Coga/u0b2f1Rlg&#10;QbHqkmBzzvirVQ25DdsaJhv0GiobrPZeddb4KKhxo1MHfiuwW2NAdUDrSxjlDsLAzzDj5qGn319v&#10;Jx+x0nsP3n1r9cZxYQeRUaGa1AKxvCiorryGCu7e8qkmsWax/eJdURamcmYnwpOnjI7dn+8+Mnd+&#10;7sAcYW4fX/iUOls6trO7+E3xkYEFt7tdGW6QGf4KUTtVSOrB2bczhzuvd9WkHsdAeYlhbppHntRa&#10;Nve9QDWuxX0YCnOfchKRNYktuRMee0iuEv8pVgdTAXeK1btj0KoydWRKY0qIJ/hN060C5xzzXpa3&#10;Ym+Z3GNeYEP7ZvEclberLp+LOHdXbaLccwLNaig6ve2l+Es76XrqlG45+T3re95Vdp84rdc7fY3t&#10;d+RfXrUZ2U5qSnAScEtyHTmt7Pj96uejh8crP6R/lTh/+Af4h/yP9OBEjbDgTsfwxvOhz3naJAmS&#10;aVLRMcMxzJL5VtXF9TkTuRK5cpbhNsOFmrlKuTK5b3PLrO4Wnnd+UrSz7OYgZZC/+BGObdBvwKVf&#10;bvD8af86796XI9Idhq5lje+jhoX8q88Vnwv+FvAt89Nu/vJdN3educxwuY3/+7U7TjBLbrmgxCYX&#10;fsKhSP7wCAV+UX4H9M4EcqJ8wi7UsGeGfGji8wTmhJPybeWo8nuPisvfUR/N6npyV8ZUEr2V3n5p&#10;NRiLWShtIQzNV9cag7kROz+xEitlhtKG3Ie0hvP9OJUaBKIFbJSql4OULik+V9JShPjV2dfZn8nP&#10;tb/9eOdIyoj1wqmFg6oVUE1L0aFjCR/H1+99oayFrSt+on6QWh4e8+9dLXG44RA9GjsqtUcrSnKO&#10;89C+c9MLs5DVwx9q+GpZtFnc2FB7FwnJFslwD5uxu5fKVXAq2RcNmb4JoY5aHn58fE3lip62zlP/&#10;I8gGRc+QcouvNLEjCLliqeXJ9v2YOkxIwSXMhd37QyxCFnbW1JwoOPHoNL5umCWTxaoh4sozbcmH&#10;Rz9+e/oMWINW3W7dyI6XHddmEjtWHRUdJRw/NSpGrIT2NJ/nWtffK2Ilgha43CDcRG02aPCa8Jq8&#10;PFlj6KFrJPzOIFaHXRdvqJikrq2rM3CDonZGNFrPR8/1ltqt28J3DVMynTPZM89Gzt15cFIphilT&#10;OJOgX1nVTk3xHveV176dQdKviTzy9P6zNTURmIyQ19EliFVqTkxOUf/Qu4l3Sv0nvRy9vpCJbyqm&#10;+bxOTsGWrn30nlZ6fv35Qttd29eVbv2pSzt6d8xdFAq+V/+4PjG4KHRyP8la0Y7LtNuMcu7qaZ0n&#10;t7z0cm+bS327F2sleUzZVFXsGaTf5OMlSTs5iXhgCVZbyAvdfop8flgilXvbNeYWFmzNR3srdasL&#10;/efMgs6kzanQTD+f/ixUoq6U871UMMvRv7GoZbll97ELOS358slH3HURWiX8hPRPlJJzVLUV4cTb&#10;eXpIq33mRVkumndTR63YeqSzlBzHxo+b7A973xTdlFXxtOJmxfQKbeUyXx/HQAhbeFK4O9+CrDDi&#10;W8YBQgzyLt4TjyPdseYpwmsd67Ye8Hv44lFuEcGPNvHRbr77U8un49Q16rLP2RrBC42FhpUv3yT6&#10;WIjkDQ1ie9MXKgolzvZ86pk5szJ3VZbBvTSHNpw78z21Od+1YPqyPW1hv7uG++Xe7+V5+GF1B4/R&#10;0pWGlYGVV0h1Ql9P23vSXE0ljDA5zoBP9h9bN2iMf8nBtIs4qj+MH1JER305CbrHYPM9tvzO0Ts3&#10;7nyNc4vriVeNz0/gT7iasJronNiZdCIp7+6hu6F3vyTjkvtStFJKU0VSY9KY0rzTpu6Z32tOR6Vn&#10;ZfBlhGZ8yyRmjt03vt+QhczKesD/4Ho2YzY1ezbHNqc9Vz23PE8qLyWfJz+0AFRALZgrPF3Y+1Dv&#10;YX0RqiivWLg4oWRfybVShlJa6WKZW9lYuVV5xyPdR/UVChUlldKVmY+PPI6v4q66Xs1aHVT9o8av&#10;ZqXWo/ZdnWvdZL1D/eATyyfdDacaXjbqNT5t0mx60qzSXPNU6enjZ/LPHrWgWsqeyz0vbZVtLXkh&#10;+6LkpdzL0jZkW3k7ur2iQ7GjuvN4Z12XeldTt0738x7Dno5es96+V7avxvqc+2b68f0fBrwH1gcD&#10;hnYMXRvmHI4Z4R9JHRUfzR+TG6saVx9vnTCZGJx0mnz72uv11zdBUxxTMdOHp7Nm4DOPZzVn2+ds&#10;5t689Xi7/i5kfs98wnux98ULJxZaFy0X33wgf/jxMWzpwFLmMmK5fsVoZeQT4dP66rW1A2v3P6M+&#10;N3+x+DK97vOV+WvsN/FvFd/1vg/9IPz4wcgOWg1aWv/rLp1esdjcVv53dRIjMs4bqC4A7SX6/nTL&#10;HnbLfl9Fh95JB3pbwIb3Z/teRQdoTW2K0sdhYNhGpWejVoPBEbFkcyzZi95xhsEgm1v3XyNwBMQY&#10;KBE5U4CmtMlGX57erAfDf4/+5twyH7rhX579bPqj0Vs2xsJHjEykNsCBlAxQQuIQFt40Kw/+C2QQ&#10;MxbfQA0Ak4oOyuHP85PfIEnDAKImiSwPFjN0pdKwRLAlFUMEqxDdxMFi4gDNFEfBYwEq/XpDAeAs&#10;vfsnD0AHJAROr/7Q2/oqBnQ6hugN9ItxfnSqnAxKBhhTpYcAR3QFSlTyYAQCCCAUBpYFoghDygFk&#10;bRxQc/pPHmkkVAYKhQNNXTmgPAYISEMRwIAcCmjuImUAaTlpOBoYlpWDywJ6gEcPACoUgULBUTC6&#10;zV8tZKAeBdSyvDYqWV7yYDUa4JkBgNaA5wfAVlg8nuQDVsUDj0lwAOGRdQDgCRaIBNBaBECMNJQ+&#10;CIM7qFJxeGdDKsERC8RIBgGES0VHxmFD5QbyA9TSC2X0YaSDDgHQboKlUACHAYMbOgBm4FERAobs&#10;Th8BXjAYGiotK/vHhMEoBEwahQaKewigsIeQQf00YYoleNDrYRuBk0UDNUIwAg4Igrdcb3ICE9/g&#10;gqHh0nCkLBTor8MQUDkZwA+YNAIBmEICPXc4DA1GA8H6EwcSCv0Tx0+NvwOI9QbQqzyYDgvpJFkH&#10;AHea/LzBCAQUcIb+/pNiTMVjyWZEHAXwcyNM6J9hAmqYWPzm0IY8UObbiM7PaPx+/6nGFEN2xVLo&#10;lUg8ld7blQejflkAbsMG/v5pQJheZz1JxgHPt8hLycjSA0PXgHTQIuOcf98EJByop2680eExVBrQ&#10;Rj+AuwCHAivsvx0BnkEBDqQcTBYFQwAFAeCO/T9G6JNBO9BrmkBVd9N/YEGpGfyeGxB8AxNgwWoQ&#10;ndVIBAK9+Mvx11y3kXL+nBLgwA1F/0bLgCU4wsEaKMoSnTFkZwd6qhIrgXwDWQqbbauY02oWvwE6&#10;HccMaq+s8RnS0NmLidDcs0ejwZFNLk0EK7JjgvJaXxB43EpdEMTiwd7JXsHO3BCQ6qnwOjBSiWvN&#10;1JvTLFzAlndPHUM9KmqXJMcbtIeh0NSi59WrEmiudzcmF8E3JupyD31U2Z52ZJcg69KuEovWb6pS&#10;vXXIB8wFbZo2HMqm+trnbunfUt4RNPnZJfXAlFAj4o3M7sOBuxMaJptT737L4kQuvj1rdHlhElx2&#10;eRWr/46P6BHqEuupCFNTqQvkU800wtaiPgYwMMpoMh0H+bGH67Txcq7n8CreduLDS/Ygu/WTkPwe&#10;AgPQJ7wBTFbBgdAGQfBFFTl0bbAVtoFH+X3Ak92ssrckpR67sUhxDtVIgLmCTVMY0GLc6jclTAPa&#10;meSDQ0WwrMkvpiU5+cOOBvelCRsFdFhbgdbr9reYjga3ap/hYrJ9kAoNvXL54rjwHta0nXv2KRua&#10;hNjWt0h1s5RG6Qh7vBDSfLoYF1r7UVuSEZN4n2W3aSZLuglesCCVqs6pBOVkiDpFZcl2ST9yhf8S&#10;WyAizoyltPvYEZZklshkx0O7VRk/iO882Bwoetb2RZHCeKAfImWljuNihOmJiztl9Th37WgJHEsp&#10;31HP0eMbxO7akEQYwy5BD3T7lUalTWGXA6ca3RSW5EUkpw7YcrUKhRtKXx/XkzpZco1dsTPImHYY&#10;eamARZEtTYMWdGnwmUxK8bN9Sny3Mg1tBU/KCKgmMYadVey97P34WW7dB1Zp7cmsIcikDj4l1NV3&#10;N891M7H7vtP1Kh9qX+gqHnjN9eHEwa7lp4HbGtbL11b8fJmSno1jG56vVmgZ+0HcI5NUAmF+BwMv&#10;rWp25fqHlLdXRQWVibL2FDOfwqZkupU/9Dl9SvZxZN3V8VMsgu3Pd7+sd9fhCbYo0NwroKnAOdJM&#10;43w9RpP5uGQLRvrejTy1yJ+9rU7BN2n6HEfbElMUfIckw6umWtSJ24QJ40XFNhvhxwzb22zONtcX&#10;pSizXi+wFmNJmqZ9EJmgRb+aoE3UztKYD/DWZVfVX3zVd+0i8nTA7Aejl3lnGgxViVH79qcKMhxc&#10;SDrtOKTK4DoSjsApsHc6Cwn6jgQwZJ/cVja1YujHvkunc+VzdKfFM93PqCCmDDSbeo0Kw258uk7O&#10;jQl9Ivv8wwB4wdQ4bP4in/hFmKG2whrqaJReWK2q5thya8YDzfO27JFZ3Ob1YAP+gzFnnfYtow5a&#10;o07XvnWZmZzuLAx4fcwx8l1EM6M8nLOE7OfZtOfeIxZb4sNSucKOXQXXt3HwQgNSM/B7mVpV0oo1&#10;uXcUnShhZgtySUoONIjZdxjwxpJFKkptu1xcGIsxV+vLw2YQoaN7gvlxnEnNjLSkVQ9O07hpGhN/&#10;0HTVwUvTHGsonhmawBWjxcff+VjcQmN1xmnbmNh5oWOTJ4rk2MQ52up3God3ipkgJ8VoHO8xtQEd&#10;yiXFabUe5JOvEs5OcYuMNVMvnZ9McGDao8DGz3QbGw1CHz2rUmir3GceF8R3JB0imJgkWmYyptou&#10;fBs7FbF9EvRUwvxR91fLW2s/KlwSJmqmaW71LqWSHJHzBsf2Pyf6JjEjNT8vkywv9lxrXFJceLKo&#10;mH/B7bCLOnBf7XyTmmOdt09N6nIGT9MKLxmh94B9k7S0gYXgfQpNQ9tvF94p9lFM4U1hx2Nrnu31&#10;S4rBBOot37alx/0MkbpisbfGaEkzS4qk6NynOs8A3bK+SWWyqRb1SsAiCpA85HCeHxO5qMjoOE5z&#10;1dsIg4dC7BOst15gC4NEm8a3wu2vb4TBJ+q6tuVPnxOoMlls0OZ6up5yu7ktoL4o3qXF6ZRcyoUi&#10;36RVzzDp4JL85eV0TZMjBvWG6UGQlXeOlvMUhHnX/LD/wmOfFwoXrsat5jZWKYj6o2+lingtnPUf&#10;bqzSeometiZVPRq5N32OS/aObDxVkFT4drgxD73fyL/uzMi6ncOHa1Ph1R9D+rli0KIK+7Vqit77&#10;kap8Xtl6CTwZ6dUYRb2NlzrnNBla1TjRG+yVWXgmYjy66cGh0bir5f7C1Qkp6qvJVfenDbA5uv42&#10;oIaFe73VtwNfFEmXnAmLcCytahB/V3GzNAAZYmYlr9sTy1ckrr8vgHBMIoxwDDZ3ZvSVM2mttNqS&#10;o+WBZ0XefHZv02LuLbDD3EBIJ98XHQtZniK+vAq3Rnhoh5FgjDfoxgNRC3nOJzPBZgpEm4Hk4SZL&#10;Awk1NZsn9lxNqbCrJCv51Kr7mRnEVxqje316VndkirZJgqxjmkbkLcNL7FhHK7ixVndYM0WzZ08X&#10;x1cRF/Xs7PbPT9gcA9kpFDv1SJtXLgfnEV81HZI06H/fy+o7GJHinXOtxTmHL7ug2GkwQsOirLKE&#10;0ZhXjvqZHGJZfKlD2q7Hsjk1McxsW7JHc4YMiOLB/LbTaigdMpDuIX9MWHNWl1aSuZYa5fOwI97t&#10;OmP7/qIuMylaUu+Az6cz/b1CoHNokl0kheou1sqYrGRTulKbfe1h3gDBXNdp2aCfK43cZx48vkx1&#10;J2iAvjhqymoOW9tg7F62j8TpsGR+eJFe7RkWokQ8jmHWw5DWdbUwq9poj4T6xaN2dm5fS4mgGOj5&#10;LNdUf8U183Hv7pheCiLunfSHVAGGmbn6OfSX+UrIj1cK7reOKnz0h9uT3CSVJi0qMu7tzNkTUL1w&#10;NCF5VsFzsOxiE8O9dGmORWL/IMGiubLMbtCC2b+jl7vGbVVPmnx4dGiNaa7aBX7J5OSqbCTfl9kJ&#10;LsPRduHgEki0bHCiY08PUUJyhetoZ09POqyitEDi7YSNnn+JJIfc3MCa3CwiUn01oIc7vc7NIH9e&#10;r/UBm5DN/pA6I593HswmDlaiY40ZkLl6yS9Nw6/0e20MgiuR1FNl67Ds6vfxTG6ViNr4+tm39fjs&#10;ls4yNrDdsPX6nC313Dw3lcrAR+J7MpNtguIJTU98/41XTwGf3eSmX1ESTTU45i9i0sU+uMtoVO4J&#10;8/17wEBFGqTzfemx5Aaz3uJzq+cTnnWbNRl27vejFbqxZ2eGmTHceJBpHOaEa14HgC1fTMT2hjk2&#10;qopyRHriCy2B5s6X0hdmR2OL88pCXVT1KHDzc07GfeJ78XHVvDclq3xtxF9rf0zqHECGyIY9ODaQ&#10;BQuNYLjnefvhHN/owHsDp0T7wRjBGMGFiRkFdAyOPwBr19VS7t9/bqRk5ngYwUF85/kePZB4WE9D&#10;Z8RgjLKV+2R5+hXH/mhPyfmoe6Ja32tmqCMXbg9/+rpqcAsX1nSUobDigTS3+ckP+hktllSmbEk/&#10;v0HvqnsM3bx2XXvYMqp5e5sbcwZCzBGHghN7q+tmuN6/IKjZSaiR4DzzlGFgUaWGWhn04RggLaVn&#10;vhofsnv6BYXQbNvtJCV5M3SouWAgsJBH94pXsPwwTjp8kqKhJtBkPUbh5oyc8Pl4kIPXHUMzztS2&#10;o2jOnX6XCyxZ4fCeg1n+JrzZTS4wPt1t9w/xNmUce2esUGQRxhiwXFrIWkSBUKdS8/XtLIr31kSu&#10;JbY6Ihou9rUPlKaXEPSG2aurot4bTPKe6+nk5Tmh++o2X43bfaZs97cPdoIb87uDR7m4MyUrQhzN&#10;NdTs+E7MUyAtqe5PCa8QIPesKoKk0r7EVD0HSpWYLfeLq4ZHnHr2f4mpUM+84jAbyNZd18kwN9iU&#10;vxw1NsCb7UmaD8WY9RM4Clt2izr1xJqNcg6et3wvZajz0JswypndYtyy6unRmlFibRNYGLMwqZ2U&#10;U5JZPxEPTM0OYjuUPir0+fiPuB9V1DvPIyKhK40F2qO00YO7zKOzIGLRKSkLBjuSEwfmTZrKSoK7&#10;TiW02BcH5d1eSyz4Gldv3bbA75HzMANpRxLK1bjJVRMZRTieuO3/AFkgpt8AqRog1Zr05O/+5iLv&#10;pNZeFPMWd9dHLW5R5NqTPPO/V9VnzcXOZ/H7NEZXt5aWyi6W4ihurX+Zt1h23mf99+50pzsHTHvR&#10;mtu+FVbvHLCMVeM4JaUytKZhkZrJx3WOVIbCJlbXTD5ui71zvKmrdvvAVvVGYfGtmewuRmtve0lX&#10;9cLymsnH0V7oSukA0K5rmurQmE1lqKdjUQGVzgG/7dpWYDh9tW8oZtPa7dWe38f1XfKyFLXWfcye&#10;3J3no996f57H7btO/vGXo9Zd1Hnr3ZXl+PnnWndNZjgdqZnv40Zyd+T23da726LYOQJoKTJWhbG3&#10;lvJ9XC/7uDtHOkCFYTQAi1a+j/NMunE79u40D8lwd440Rk+2VR3pGqul7+MUiU4xYycdi95QHZsK&#10;uMk+ic7xtpfv43Z2sK0Kv+mJVWom38fpLPJOMUq8bYy+MXxbV03XOd42RtO38n1cp3NvpK4WNmmQ&#10;Qt4Xi0YFPHAwJvhxn8X0lE6RnlJZGimGhWGCDAvj0Eniq1FZusUA803aqdh8AgpvDyGChCPG2VSY&#10;xuNyQFns9uPajzOx0FQvCh9HIHmIkAm24mcxOZTbimt0BMEZHgiCI26sj9N82oALoobf5zf6IFrc&#10;WBn9HVoZHTJFNi1MI2WCJ2j0nekspLiQyWK3HsZnMU1Q1EliqC0oAqbPAsw3DwyZbyZcAYVr9nhW&#10;giVck+EoqKGEdIDp93YxQVEt0ZqoJotN+TgQymJgK4xs7WagqMEIKopMmZYaK4mH6FwIsIWQPYEZ&#10;mUgRhVGELwR4lTLgtZGhMHJI6/amFOL7rpiCmsFm9lE6K8CFwwFGonxKA0mEvVibfSB9Yhe9Dy4E&#10;mCAlvm/B6poKhVEk4wJgI7dur4UwWWyFC6KGBYFYp+cDQeB9P+6GgoQawZae8Ds4QcyUcJhrG2+C&#10;iF4wvw03QhAEJ7yUEer5OMPv9DwwOhleZXQyvAvNBL18MGN4pYMZw0v9TcOr0EzQM8Tcsy6VAgRM&#10;f1xl0aiMGCJIQhCJGBaTBaZVyniBXInAohKY8Y+Ew2ABseiMdygM3JtsQoRvDqnLM7EcFirNwTt0&#10;SC729aFMkW8+/xCZ4GdgXmg1EYWfaBk3FB8YSIOvBXGcKi90fQPgeWJJG5fJQdixg4cKmr4NEYNN&#10;AplDpsy4XgRQYXzEQK4Oj7Bg50Vw4JPCiDBAZ63RgpcqhyZEcijCjB1LGlxi7XIsjGR68FXAg1cY&#10;D+dksW9fK6Nnp9oWpUYWmjpag4Mp40cWmupSK20JmTKLHBGK48DD3qZNJ++rWRf6vh9n8AQ4FYeh&#10;tz6iy5j5BmdHRkLmAcaVhubycdkzTfDL8AQ0O0XhigJU5YGRGHJo4feFHGC6xNrsw8fZDli3l0ES&#10;Qz1xLFq6oxLfN5MwEXyBdggUGUV3sUjW7eNsjgNMWxoriUdofMpNTbVoU8oDSd9bGD+ObWhYvfyg&#10;mnvwaazwSpeqC8ynDgojHGbaqaGBVquVyIBlMT0nJzKgQR8XEzCsE2HjQgQkF9PXOwIu56QxBeLH&#10;iWYkGYs4JRQEBZ80w/k4goJF0o0C3UkppyMepNHnPZA4bBoC/HF/tfDo0+ACo5GFESUo6LjkAaY/&#10;rk0zBHixG2RHCxCIF5rKslUQ8RNJNFIRRiF+U2QiRUw05tRiYDRa8bC0rzB+3GW1umgQr40MpOxC&#10;+Oh/0amU+L6YlIJQzDwc5o/bKRMBMzozlGhAhmDQAb8KT+B9Pw5BioXkp9QwCGUwk2c5FK7T6l3B&#10;j/f9OItrstgrhiyJmBKBCJkGRyseYBoR+68PED5OseEv1WuCHx6xs0EUxk5bwOiRRwV9DvdCgD9O&#10;RCldtCol/tijNBRGgYi+aNXI4EoYcuv2uq0BAR8IArTJ98XMHijh9+N4Ax2Nrooptq3e1kvrIv9x&#10;52hagfYBphcOThAJQEwJV1IWSQy151SsXhT8eF+4c6YOML1ivAm6Wqkb/zhMCYf54GFM8FZ2ehYL&#10;UNU7G0cQkoYKtXqK7wt3PnBLAblDJCCKKUioXUXF8x+3fq2MHpHEUI8YoiIFCbVKiRXeSlMVnoex&#10;GJ7F4MTwylhL4ZHyC/TKRtnwNAYnhie+78cZOktOFvsFmUAupdSF4NQEqtdyEgnaSx4QyJQm/DmS&#10;zcdlTFwQ830/rpKyMhqm+wDZXloNAYLaSDCWvaR0swWKiLTTm6AH5rAoUlQ8n0hBQs09uuGdKA/D&#10;IzluoJdjLYU3U2cM7xN8FJ4AzQS9jxshwoYHyXSFNxtHEJCbKR07UciokKFhfuykxKVIf4i6QyQg&#10;cg8Y6h7PImDDA4Y6dJ0iINnyJsjFAaSlvTWTUzOJYbTTxliNq92k8JsGSF8Zi76pDEVXl6vS4HVt&#10;X+uKTrrsag/0m8LQGZxht/aaxW2sxq724LXXDLvZDYBtY7Z9ZdhV11eG3RhdY3EKZ9iVZTeA981u&#10;AH1V4wx7X7MAacyqufZiX9vVHrgy7MKyqz1IWXWNpTC0FqsuGFVjFs1uAK0L32BuACn8ctvsBvC6&#10;7psGUN+zE+DqYCmrxtIz4ebaK/PGOP49ViyajoIZwQk3w97XCssxG2tjr7vCZjqN1RkA3Buc3QC4&#10;6wbnmI2taYB0zbALwwPeduaqayzD3tetdbnaA9e7vlBZymbYdb0vraYy1GVZNMMv7E1hbS2/6+u1&#10;ui84w97XLKcr+oJlMZuqLyfbl4AYXl0om2qXGnsDZBdd3zRAm2HvS+sSpgIgv677/RqX+3XdGRfL&#10;NYbXFNbWYK6b1xh+cypDa2p+XZd03VdeYzi/rpvCN1eOxVpYmq6uTKvJ3PhFa6TOVddKp5mgMXo+&#10;WB9nBuDHPgWMIRes97TKkjfN3XsJqGbA5s1Wafu4jQe2botFCrkFkOaugOmatQM9s2njTDJaiA5f&#10;rGojLCziJxDs5sINajWSgKRm1lCEWrpvqbUUWQRW1D2AaeTkPNFg6+HTIBqZe1ADVaQDzSs0Hnwc&#10;ovNh1QKHSaQ+FCpRfV/aOjvVwtDswYr6zGthmox1IIFkms67rEtitNgNNQCKvWyZHhs9KmtKIYCE&#10;Uq83YqooONVgr36JYAcyxghDNZz2VbBh0uvjTvGnfI1ci9cVOsFOrlBo9HCJQpobSgpJCNCBkySC&#10;qlwaA/qKCwxatM1WWjeNqGiBM9SLRe6EhmUxmTLLtCBVgxiBBzIojKhoQK6ldtUhiUwrl+PzWH3c&#10;Ia+8lem6VCoC9auovBdEoTJdBrACA1nnFCzg2C7oKCw1gtbBKBFEOjMHQUxFPYKSF6xSLtPqTJGG&#10;Fph6eWgy1CMBglAHq8yIspixd4DwlQQDpphsMvBxIomiGDiwHGInjznznDbEwJ9oj9JrEklIBCYH&#10;p4BiKpxeC5MrFstKoIQjVBKIlMoSqCJ4JVcBMiC5RiGGZDqkIWlj+tRGkbA8jciDHhnpUJgYKUYw&#10;Jvq4L/FBIkJ7KUW32MoTxQYxK3RTRTShAjrjIQTNYgMxboQCENcGJ+hx8WTQqRKofT4FP/ApsIyT&#10;z0xGgh/vQTnwcNVU8lQoquk5eVvhOSg4zTqLCYLU+TgKZ0E6qbdMdGLVMON8NB1xTgYEEA5cAEpw&#10;zPQ026xmJdIGLKTm5sNvis2L+QeayqvApDlQKCYak1NiaGTropYxLTNUhvaGzkyF83XmVYA2jOf1&#10;rTAfB34UGoxB2fAYiMLhYeAY5LqYaOnn8mfh4wIfDCAuqdpCtUw8lcmiWJQUi2oeQgvJ03LPyWxg&#10;deYM2pzwB0SesBvKcJ4wrlhlE8ekitnhk0pffHLl48DX61IKGIoB5dUuh1K7iT7lgCaAoMxQxMEk&#10;NiAbmMhSMMtELUD7hLYy8CYurQaTeF+CJEF0ciIJMaBQ8lH3jZyMCxoJdVxQZPV+zAit0mhEDq7q&#10;mh9HeghYpmbB+Zgr1wkxXw6GYXa/cSEcw4kFec3QD0QBW5iQSirSgLQIYjYBhapEBTSvWUhAPahI&#10;BHwhoQUGNBo/EJsB2KOzOksPGHGejwumIj7alWN4fNwJKakOd5amHJgIYePwCBeHQ5RSFw6GQOn+&#10;lSFtfYGZRfTd04HyQ5yUfy4BFf6BhKOWn4dJUIqUCqd0MxmBcgDkaZQTFwwmF+0LI2ncPJEojgGG&#10;/LgLTPHJUVQtyEPq28Y1sbpGFmlUGkkh5TJmWrscI5TFYiQXDJvXssbLK0ChyX+VCsYTyIHv4wUN&#10;9LChwyJsSKVibFigRAKY2ogHUgAigpU4FD9OgwYIYinrHHSJ4a/6hkKGuqnlK72lEMfOkk5FRxQ6&#10;Nk6SUhjH5AWKpwwqHL5aWpODCAjnE9X28VMow+62sl2bk61pezSq2TMFCbJDxWfvj+skNN+mNTys&#10;9l3k0gOn7KQLoXijL6iPaFrB1LXAJJHQLoOQLfQIQyw02JgIwh47QKFB5lYJfQFWhq7RqBEK9A0h&#10;XNnNmjMmDpoNAp1THkicOPnjSHcmyavrMGZPAQXMmkB2a8xGmdbwDKhaja7yp0YbWzmNAdtn0pg0&#10;HGQDNL9Gg1ZiCY0BmqvGsPTWi9FDqxSjAL9ADPUCWxgFbUOA8dFcOINSYCUYH0eOCDGYS88B+MEE&#10;FHxRngFwPRkfMKZbJ+giZB4gqy05uJIpFGABq40XBSuVtlChq2thkLapBdoeRIvU0DMLmpiJLGzn&#10;alwUCg55AdrOb+HL1ab4uEjJVBUcr20pBioblAJGyyEFfNowigwbRBRmp0MqQmAlVLxSCkJB4FDi&#10;xKgpa6LjbmCJF6pSJQ4ktpQwT9CTQD0ulkRcHkASjvGPCdSP5YQHMRGJj4tIaDGCpenUEGBqjCE8&#10;s5sBwk2oA4iIqQohYCSQBiG2HApC9RA9EHl1EhGoMG0gGgNwvQ353bq96GJAspj5k/0+pvVR+B7r&#10;Emrvd3pWKcT3jUfrx/mcIp0DsiA1fFO2k+lgqKHFZKoh6/FmLR9gemNQl/1xIeVloHxeYYTD3FM/&#10;wTOehkALed+PwyxCMJyIPU75OjRgmL/vx3kDi8H7UGxiLXEosB/3cWSndXsnpbD1UKc04sEXUGXZ&#10;B+g6uSxWGuvycRPSoVQwUPNwmG22dEXOKnGK2CiKMjCqAqCiwFMrCcTHkTfCv6DESOnyuuzHfdzH&#10;fZyogxplw/u4B0EEep/8Ar3VwYzhIRIEoLeBsRjeRVxBT5IgAL0PImx4fHQyUrCEa37cx9n6WZrQ&#10;IBjMqToNnMdaNtgGIuYG92A+IjCCzKeKRdAolYr7cR/3cXqEFU7H2R4cFx2HEtLpQnBmk89MOJE4&#10;lHRIlAFLB4PeToG4ISDwKXxaFIrAmJlIxjEz+Z7QykHKbjAUhVcWjcoIEtkUfFynZrCZITLyvh/3&#10;cR/3VYQ/om0ekr2KWZcBgZxPPvBxH1hlUClNWGelO1Q2i0PycQYDZ11CXVm134wAI7BkBIpaOqOM&#10;jfw42vvTxztwKk1mBCpogQujCZatHGIWEQQ/vWKmMEzZ7WH6wr98HIl/WhRD/IYSg4Fr9SDX6rU8&#10;3FJM8mmNmckqvhCcCEfLmGw8GDkvH9FrItEuY/JJUQYsXGdKxf04ysd9HKP9uNNwMpmZj4Nli5Aj&#10;8r4z0NiyeKWYddFAOCdJevo49oR1hGaCns4v0FOJ2IZnrqrCM2iUDY9BWSg8iUTB8EgoD8P7uLfx&#10;Aj0OzQS9Tse1MTyBAmLRsKEH8xEBP8473EyRI/JxtUlGzIiYv288EkOtnpS9npePg9Wa5pyEE5tk&#10;q6GMRZRI0ChqanFIRh1HgXWpbTAmaFmwTObpvZPuYiGxytsa5ZM1Uz0kC9aLf1XL+/OykoRAFPaE&#10;dcNPFpv1IPgBpmktRCSpLPtlWa8Wavk411npjoJ7iJ2iCOh18gIB5H1P9oPpE7HyRrAodn6cQTxL&#10;k46ADDQpZBisS+rNtBIbCnGSvIeLWmG03yy05UtEQEJI3EiTzVigORMHj9IkNUKcJK3QxkpolhZq&#10;kdguKstWpCChBiGhEw3V8hge430VXgblYXiwPml4Zp80PNKFM7wDQQR6I0To+AgoPhfO8Cj5BXqS&#10;/ALHmD9yQoOtjF4UWhnNTRPZw9AVhVZGaxAm1LoV2JyhxJDZH5c/3gS9KMN8vAmCZCIBsUyYMHuX&#10;B5gmOxwWPS1QRFQ4MBT3FOmwCa1VyZxIE9QXlrBSaC54xT8u0aiYK5DjTRAMZwjGrqgkBrEChykm&#10;QIbSE8MECcROTDck3pZwxLRISmyv+riw0MpoWOVNMMHBmGBmHGDadlJsCKiCdaltvNkpbFYV2Mjw&#10;LxGI/+DHgULo7dx4KAOWiCsg+g+eiziUnGyUAYvI24MDQUYsYIrCCQoUrEtLQMDQc6GV0aPDlWpf&#10;i0NdnjyWy0VRgmcldWpdRKIo83wc3ytvgomBlAnqlTdBDVIcel5503DSD8nHGSg+w/KRVq5Lg0KP&#10;BP6AFupvo70sBtrZ4p1ANeAtrgl8SOBNsF9eLAJvgmPtYeFiH/Am2A74PeBNULFymaAeCAe8CYYV&#10;0ckbA2Tk5GKpG6RCvUNUrUgMbiu+S94EdQhGYFENN9JEVhKsMKkhFHsKpCNScIqi4nmBS0bBKRWS&#10;p+GcndgrNFnI8koZPSQRBS95E2yIDQU3vKyMBgutjC4IFEywi0yil8ibYKmJvHbtEDLBUORNcEMa&#10;r03xMEwHaXgxRN4EMyhzibwJ9lEks2ktxAT3p18amW0401moJYbMXm8XE8wfmCjDMD6uhAmz+HgT&#10;XNgomC2ruGFKGjReYAdE46/gfBxrhmBsjSaTuNw+xgnqjDfB0sMtl/CSKz7UbwGKwhkQH2pXQ0D3&#10;gvShTmxE9mHM8iaYE3Go35Q3GYVWRuc1ZIKtgQHOJIM6WUDWwABnAnfa2uT1Og+JQQoSagRJA3fC&#10;dvIm6PLGzOTjVKjTijHZDsHDoEsGLCFa4V8eMDiUbATiUEKAVT4jaoRZVVDpheC8Vb7RRFRCrYx2&#10;25A3QVhq0F+pdJl4rOfmbQoqDhPmwdbCTSbyw8ddwpc1mCWCUyGUItDEzDP09z3EJMs2Gxg9pE1H&#10;Mll8u3V7Kynrc0WvyWd1CB6F3+n50argNzwgNEIIWAoVuDzsGg0K8MdpBkr4TfzW+44OI0ZvXrGL&#10;pnAoFy1BdAHwZJNxT2IAZu9EKpnMVNWKBYXZTaHRFMS+EZPoBkTkM+B9RlbyfjaSZWMTkbRFCawO&#10;2sdxRiXCwSkqJgOGWJo42fwnLc0GRg8JFjHRRpSWiOl4782cjLp4ypeYPVmQotn8yAbyHCy3R2mQ&#10;tG62QoehKm+k3GyFyUeW0RQbBaGoNRILk+ivVvPjLpvZ20W34BV6bEJnjekxeIZPAehtaCbozWA+&#10;pqBQt7nlQszb7DYzgQjCVK7EUjmhSBF2BUVAB8LcADPDxHE5HHeT4OxIHjWwQ8JVYgcDw8ASGBoE&#10;wT/N+xwDoyAI/pY00yZy1wW9WAwsloWpsmzOD6TJYp+HUGWy2KfCTxa7grDErQP8OF3pIWRxexkh&#10;CIIb+MVksZw4n3KUEgkKIsxowBBYKbF1fsQvJMBBLwR4pVgLIgnFzL8HEgFzH1J4ArLs0iAKo4mg&#10;gOnuhQCrVooRaSiMnoW+6O1o3V5UqqDiMDNlKHUqwKPIpzwJJoLDLipUCANGzhFstZASCYycpE1a&#10;OAc2IaWyaWcJkvFwmD+O7PAwV2I6zJVUKtU/DnblSkwrXhYGhQITjphOOGI64YgZQBC8gmIkHB4C&#10;mj0EdFc8YcdsKoxpU9lUA4fKCfVxivZkCk0W+9aZLHbFhFK0vhJLwrAkEsYkoSStjEbTkIWmDRaa&#10;6l4LYcxEK6MriIInckQ4H8dVQEyR3jnud2hxvm2KdI6L+eZN0je1m/sNHd7sCP84TXxq4hOMV1xj&#10;g1dcwzUHjQyHzdjEQlPFBwOvLBau0EiZoCLFnB9XOfl5CPH2EGLBllvAkKy3y9gJKcT3/biOSnw4&#10;PIH3vaEgDEdBlGI9OmvAFHwsKNGnTGGztFMqtRfNawWq22jro9oj78SjM0OJmRIGHb+BaaEeFfSF&#10;sAsBRqXE1hP4FjPvAb0eYMghKgs8gUy5fi7JmyDICSmVyitTKpvSmJlIXgvBmSIjpUsFEYcSS8gs&#10;XQwkhn+x3GCFk4WeVswMZL5vJWWwLi7sKuRKzH9crlRSKA7V+DiJTWVT2VQ2lU01cHAR0M0ioPvj&#10;KgMohqIS5lNlOSuImJtyU5jTwoaIfdxjssgNRoUGtydMe8K0JxNqQYMX6YGChX5cLYSphTigzxTp&#10;nsgR+TiOy32mSE84TJEuckRAjguaIp0yQjk6LkX6praxfUP/uNtmc5vaJsHZkc0hOwydsyPgZlPL&#10;CnEGr7gi1Bx8nCaGV5qDMxEZOWAzrsBmnGBRMrKMLCPLwC2lZcBbfBvwFoEGQ1EyjRSKwt+Sxt+S&#10;YWHwl2NgGLilSAozwndBEPxW0jgGZoIguFvSTBt3eQhod11QG3ftlhueKsvuLiNlMbAUGinLFzMs&#10;H9d6GIrwLHicBYtTepDqsyDhgjzOAsV5mSz24sY/7ixYXBAhEzw/7uM+zvI3Dc+gTxosEdvwZDB/&#10;X7jDeryZYqEovELmSofzMPSPg12Yj8uV2A2GovAwVxq5EtMfd4IgeE44YgoUCvWydMLxcS/rZdlU&#10;DcKONQg7xjUIO2ZTDaAGBlAjArorXIOwYyBhx7SbIkg43JSbwpwIKZVln1SW/XExSGXZlY875FBq&#10;Q8R0d1MYsz1hwgSFwUEanGqQBoM0GKTB7clkQplQNslksUEarKDBqf64RXqQ6swPMF354soBpiuV&#10;BOMA04iP6wcOptdCGJOEIqFIqNzK6AoLTTVlhCJYaKo5Lug/U6R7HPfwcQqRg/MhSFOkixwckSMC&#10;im6S0fYNXdFdKcKO6U1tw23f0G+bHfGIHBFww9l9U9sQODvikpuQ9g1dc6DoM3jFMfDKsuOTG6DB&#10;qdYcKDQISyKi+eJVIdNdFtdkYUlEQIuHMUEN3FKyC17xglyJ6YwMJImhznDY5GAzNsGPy7SeDpsH&#10;QorCP67D2REwMzLYUBRCJPZmKMooA5vxS7bcl5XCsCSMCWJqIczHsRAEN3wMDPPNEWgTiT8OA8t0&#10;lwli4gIIglNGaAYuaRwGBoamONUSuKWAHwe7MCYmJqBbBPq4C3qiUI4lEQEvZ6pgmxibsU2MXbih&#10;COgFXewTArazUJ8qy6aM0Iz+uAzCgG6XkTpRaEYfFC2UDRHT7clyyKEUPEcB3AVk+b7v41IZ6gKg&#10;ncFd+rYxnL6yLpWhbhqjXRoAhWXcm64q+pYajQ5nWnCxVYv7i1ytLMWubz/m/smyfPHSj//3ksx9&#10;FLvO9Ra7F/cfS7+13iOZu8jX2njhKqKYxd7zOOoy93HUeY/c65f/77/z97vr18/dk7rMZP9jya1+&#10;LHPZeR8zqb/W3XuS/NqT4v8lLz3/v4s9+1HsZcl1Fkex7Pn3zUdRr3/c/3f98x5FriL2n7W4+f9b&#10;1P1/zXneYjmKnPsvlv7/rWPr91vrXJLj+PX/m/fcv+/lqDUp5tLXyM9JvX/Xfotad3Ln0Zflz6Mn&#10;y687mcXvexf//p/8PvtR5F7jKIpZj/9zPY7biz7/mudiXGetdF53spNe66/LvMdyFDMfybHMfNSj&#10;yHOpyexJrkvy/5LvzEdx9FuPW9yaa53FUeReokjyPI5iR45l3+Sotd5k7n7sYiZHsesk1933/0u9&#10;y3LrseRrJ369ye61Lkcyi78kS62/L3M51v4fSc9/KW79vZg3+bkLVyFJsY+ea83Hnb2oSc351p70&#10;2Zci9yLL8nte5l6Kem897t+37uWYeSl25S/9511r8f/sx12u3PfsOyXJVTruO8+8iz1vnXkpcq/M&#10;y3LrLIqk3r78+vf+PxfFzMXyi3prchSzWNa4OI46k6XI+f/78/87H/Me+89kKXKvv/NYitp7vXu5&#10;tfZe3J/ca99l3mPvf/ev8zjunfeYS/7z32TuPYulyL1GUZf/c96zL8Xud09y0v//STHrcYt+57EU&#10;O07ukZfj/yT589e69H/UWtQ/l+PIOenH8n9e5rEUuY7/ude6rzcfx661L3n+vuRi/qXufeu+Se99&#10;ubX4/yjyzEf/1zF/rcWfv9+dWIqb+6/1/uMWRZLs/3Ov8x43KX5fek/+/73Pesx69H9rTfKfS787&#10;rnnps9fj/5ok8+depM+i16Mmy8/FMv+/984lKXKv7bveo9aek7n7Uhx/2XsWvchz/72Xov/fl2T2&#10;fndj+f+4feZbHH8evVj+kY9c/N+PPvvyc7IUO/d79FrzUcx+9KPfnSfLTY59a3EstzjuLvL/fed5&#10;/CXZ+/j/76XPY0lqXWpS6+3JTPrdkaLuZCn+78ktjqMuR/L/3XUmPfk511n//fMe98+cFP8oej36&#10;/0nts0iOIyf/5lpvssx83B0nx7KPotZ79zySIt/chat4Udzl91p3z/PvYy9H7cX/v+eZ7Lv7ehRJ&#10;cW/dfy87/5v8v4s7l70st5h/H/1Iin3UWvxk1t3vWou+a12WO2txjzt7Uuz+j3x7rUVe5t/HrLlX&#10;/yRZ/v9Jrrsm/fe+/F2Xefs+Zk6K3KvkY+n579z/v8Vy1OK4y7H8nfsskmLn+ah/1/qTYu7i7kpe&#10;dnJ3rUlxr13vY/n11rqTZebl76Uey7/FSlfyvsfu/y/LnUVxdyWpvRf3/1+TmSTFjtzb/y/+z7nP&#10;XtzdHz+5xa71OP48kuL3vdx965EUsydF7lV+/8ncSbHzZP++9FqPWhxHUiy7+D8fd96k2IniFrNY&#10;6/Ymu/f8f95LUezcj/1/r3n+o8jBk25vLrZyvUVNjv/rPubfvSjuTv6vRZ43+cn9/ah1H3sWd/fi&#10;76LW/IuZ7J2y70x6kauNP4/iSH6t9cizHkXuLLnYWnaxc/3/76SYRd3ZXfPetdh39qLI1Tou8lL8&#10;4///78zJ3f3Nv/g513ssM9+eO7sd4zprp9NxtY4boTrNwTq9Kug8nd4dALrdHXS623SaE4DqdKc5&#10;FNV5TvbdxZLU4996Z935kdxb/Nx3XpZeZ91x/rsuv/YiyceyzLrr5Nae7H/cWvRaZ825+MlRJPnX&#10;fHudADsgxN81B+o0B086kbstuHTSaQ4AqE5zk05zrI97mOJ3wtKdYrM6R3dqTB0PKnwnIevjLJNO&#10;c2ynU+wuwbk6ne6073TnPe9KvrtPdpt7UwFoB8ZaWHtzZgDaw6ceughjgn7lTREVEZCU4C92rpka&#10;wdhlcd7kyWSxw4JY4KD4uMzFFOkuTyDKaC6U1miUk8XeGAK6s4nW8DJXphNQOONEQDfjVFk2Y+RC&#10;O65Qf1yrl1AvhcGigMI/OylNXA45q7QeB9Ok4oCYRm1KceEolUEpUJMKFdmg4Aa2FOmoUKhh2HbB&#10;K65HoVDnTijUt4YmBFZCoJ8stgZhwg4m1AaNC8YAlGB0ZyUxE6IqzLnCWNDgNJHJNFgoCk9BEFxV&#10;M6C1jTfBUhLnDCxXYpqhADG8TH6BHkGjbHgEf9PwZoyMN8EwPUgXiwVqgVoYwFykOhGeSqFQoFQK&#10;hcIDKtiU6CKdGZ1IfFwilUgkPGCoEwgEhxDJOIghoBsxqj0EwI9DfJwH9EI4QBE0kRBJOgMFKrip&#10;SPDZcpfZ5tbHtD5WMO+CVxwk0BY2VEFDhVrLDDA7kYJCTVJqCo5gXUgFmkvrQylTLQXZcAJbyPW1&#10;PLfRVhBdpQof4AjALCQI6OF+XxqZgxSKoqhgFIvRRsFszsfpTsgxMTYHhJgmWMI1N5aHoYMOhhoe&#10;YpQaagRuK87IlZheeRIEb1O1QwhMD1JtM2MTRGQSYsOGuqTFRGXZKcgvRRQML0MzQS/kuCUIPgoP&#10;NeBhoA5mDO92WS24Q6PGlTdBD2I2moRZh/4/T+viITRO5MNULC6n2H+ceBC/YBuNQ52QbMzWBvEL&#10;FYf6kMtCuVJAl3FWiSkM0sdY+2yeFmd1z4C7OoxmdiII7toGuoCGooW6MaKJsI66Qt1yzTe5gWsX&#10;uEKt0HRcW6NcocnFALlQES2wVkVpo1IeBKY5SylCcvk4TPlF5UZRYX/nQLQIXEwIVuY4CKDh2SBo&#10;dVKhrmWwF4TChSkUaoafLHYICoX6BRHQXXY4LJYuiBpSUpVlLy6hUH+cJBTqm2eKdMUeYUJ9O4BX&#10;XKFCUfiCcYDprMEwKpgFBGOwQWaoiZgIKLxRgVQMKAj5OAX5YzSjtSZ2mGJip9FIOMCMN0HQhogp&#10;Mt4EF+lBgoWmOswJrePaN/RMoIXalMkY2yW1IRbr8tiVxQZ5aUND/RZsi0h5Gj4EEehtEGEjLE+D&#10;d9JM0DshwoYnfgQU3iFN30sLY00PjtGFHd9jyZkBmHwGrv1xn84Y4bi8DjsY7YJXvHHBgBJMJnQw&#10;W/GZaQyNlfYNfZUvJkTG2Bxvgg2ww9gFMAPLTjhMRyIB01k0Q/1xIhTmm1rjw4tHgTDfzBUf6kYG&#10;LGic/ONCwo4tMt4EGTQ41YmMN8FcoGBdUMuA9pPFZpAgiEUKYj3+EI5uLNDhsDggabgsCFVpNHkR&#10;1vOyKlVAk9pphZ6HXvA4dBM/9HCluX2dcqhUvIGWSzyAPVqcE8xQihY37NGNxTsri7fcZYKZwJtg&#10;lhCwuB/wJuhlnIUqLAYFN25aTw96nVxDcPIBb4IZkjk5Y4AGuyl4ixekPBKBIgFbkZOPaDLH92EC&#10;BeBCuD9OhyVv5pJjVPCSN8FOI3lC8JIK9cftAoIXB2Ve+z0TEVCLvAnyyvjaIm8aPA2RN8HGdl2g&#10;6DNw8Y83Qd4ZM1t/wo83Qe1wMZ9sgPkQOpit+Mw0hoaOQWSMzdkmBuerMBYtVjN2giOTGMR0Cq9s&#10;IwiCgw4f6laismyE6EONKCAIpkjPM3jFGzY01AxYhsUbNBSbggQcBpadKLQyOjEAg1dc1ZD4UBf+&#10;ZlXpYNDbiWKBkVN8eY0y4xPbh5XxlSGNV4M0vDZjuyAoc+2PW3wGri1gyrGY2aH58lEksztjZtNO&#10;fWlkQokhkx2uKMNsRjbAJEyY/XGEDmbTToWNgrH1t2BRGCkZDAHeGkNj64rL2LQzhMg+LpMG5V4L&#10;+kcAbWwTY3MMsMPY4FdZxJ+xP07BasbuktYtMUMwtpYYxDTtDB2mLHZAwo4l0oNUf9x2XEDTASGv&#10;MhwF5Y1DjsihABY97xZDWhzSanwLluaI0EYGVyIUW57A1yUfRyCScQOMSED3rCBFeS1h66E+jpCC&#10;Qu0BvR77xmkgMpbzqIQz5tlU1aJMIYNmiEYShCAB4xIAMBgkHJBJJpPhuMoHFIADRDwsSEJGMDIi&#10;KJIHQ6GAHBCKIzEOo0gKoiinHHIMMhNQAMjCf9m8Ts8qs0YWQy+gFAfq1RScsa8EYck6xxq3pSks&#10;8FlxlkMtgV3brWIdXdlI+yU2H5rB0CMuk4NSLVuiDDJCeyKm4C7ZIcb8Kn+A+JRePOjZxMMoTBZm&#10;7EuE4I3XY+yRY5xxpJz+HZg53gw4m582L4B7+aooGVUp0lsc+xNiCsUWo5KD2o1YXvEpq9gnAC5S&#10;pgYxpSxBOT46LDk5FSw/40jG9Fmu4yr0NZQitCzA2YrqD9mwxl1HztpOq1jT2r2BmdzxM2qrb5t4&#10;saUKriv5UFhenrqaE3vXQ6o4kfsQMxDYZ500FV6OdhWmT/g4FIU953VZkXMTnN+mxgHuv9EytXiE&#10;Iua9Zp5S+Xw6WoSsPXjKfp8ZshD72FwyMi+MPmsegVwvF+Ae80OhGcMdpTYLGbY6zC/NiwtDNlAg&#10;7GR0rNgzG9PGLIMaLaP+zGk+Y2c0Cm/XaR0bfQkfJp98QXSanqcUb3ilHBi3fZckbsFL6Nb4G5AK&#10;3Oxbw9tiAMdipVXp1lDFmp4PljIjT7eHxxfGofG6aH1SZQg/n/KtKT52AMkbTUPfDZKHr7ROBHEn&#10;lxUHJ6momidYOWV0aek8jRI9hErGC5yi7LMkap1CLGHhfmzr0M9nAOfF6/WbiMU5DH6RsqyPlVkn&#10;64p2rJmzl0SLxkYG/d4ZsuzmE/7X+Qtfw5Ws7Swa0E1jvbgN7dfzv1ARu1BFNKSfcs1oHUnK7u4h&#10;LslDhUR1oFcd8jynb0H+sp5tHsMKVRR4YuigMKACDa14TvkpmSd0q9VE5mEw7J5EiaIPHY9dlin5&#10;+d+gPov++BcEV5n8aXAgTNquf+CQ03NJ+d4iyJrhjC0SaQziB/lO34ESUQxCodJ4BIbTdZEMhzgG&#10;LJ+I5lb/R4MKK5uyWDVy5usTvh03P3MlhJmaQZ796rD81QpvWKKoXbYTbrMoL33XC4nX4phqfIO4&#10;+but2EhF/QfvzcSIZsJVYgJdRSojeJPSk4+hkqlpVz9/QKLwIZQhXTHq+GdeQBNLNqY4urDg2g3y&#10;FKZwtnh46JPcjvFTEQwKB/pstx2oMmyVFGKw0uW/DBvTBsLrBG2CFsnky04K7IuFIGiSVrgaYqVS&#10;/l+O7QzyQNT8OaIioLQ9qHIbVk5MbtHoxGVOzFVbed9Z8Q7Jf1YTQKkdglwR/23OF9FcDBwE16Vf&#10;lYuDW4dqiD4yeqgwBO/fMm1b2hiDKUVuFc7jxf2dEuOzcEKeOrP0EmNRGq4ovfY2YiUT/g5wqQ13&#10;sbq8/7F4+cTCBwm9sH1OV9uJ95k9kXraHCEpkveHDMo/E87or7iFlZWPC3qsAMqmvT6tcXanW0yr&#10;ZwU0mSU5Tm3vhjSmJ/OPtSBNhfbQRjFoPDscR7alwMN19u4lRcjcZrvbNKvTG49t9lrv0i70B1Pj&#10;PTyUjppK6qYZLc4A1E6FxJgaYj0UsMFeILb/hvF6WaHXCgzlju2V083LVwa0tFX4yuhUvrKZskn4&#10;ij9ZvuJXXz8T/fJN+eqo8NwfvmqtwW/lq6IpJo87itQOTbqdip4pHgDoF/nFGc8FK4wNc+1CTrqA&#10;DcYAIAJMhZW4R+KOZFpJHjWGPuHVSU/aF8iaT0fgo8eWV2MXVzLw/GQ915iiPG759VMQrRnM/Jxs&#10;DY2IgAIIax9Ar00bAGOsL+IWYjoKbHf1MPT0xDJt9Zxi4GcTzSfg8lVXF/9OlRyMbndeWKr1Uww/&#10;c213MAycgKFos5aCJPGvIBAGUz+rxy6NqQQU6QGM2ZeIn3pQu/a8QnbSg4zyJG2+D/v375coCejp&#10;oSUFaftpzhx+aiA6gR26RL+iDVXRFV0hFmSpmER3iXCfIhNU9gUaLB2YtDKKSPcKpahN1KNofsJK&#10;TRVzmG4axg0ZZAYTndPsfZHwyrLpBK0G15N/j8oAl4OmcFZiOJVPNtMN8NIfpca2MsmtXbo6nD2B&#10;OXMeMGAgUOUWLJACoFG3vqqJJjZj4HSDpdSZHDeENhlXw/WeUMKcXPuM866SkNdYc3Co6+RnrDfe&#10;nTqzpYsxV+w5omgAhc7RSy4aU5oIQOaDX0P8Pm0qF1Rwokz4yWg23RSY0nC59Av1yya/g0xA14n6&#10;X1FixZmcXqHNW2JSm9aXoVQEcuYmc+NRJIhNQFWkUkQKZkpP4U+1ifoxmHEmepugvQ0OtX5uVgB3&#10;k8jinMrqUCfHzTNKl/o+pApRxlDqg6AAO0Lm3pQiVlpqashf8dLme6LlU6mtfTVAwapGeulHhCCt&#10;odZIJNVkj2NSERsClwYi+K8sTIaeNi5P97PsAJMbu+xz/gLAMamzoRc3qweb0PXSeyPbgB13I5xe&#10;60ZgPpGwX8qqNGBHsP/f0V1JRjoCLDIqb2XRDz3Ox5aHwCfiNLWrIq4w5q37rAuSeNZrUBI/cKgC&#10;S3QstpXdziAn7gFyhTywEmoMdKcrNe7RiPnq/DC45TAJ+8Q8uuVHoA28FT13io8r2UTP4+UslTBY&#10;S3DwBPnSt4jchbHmrX8DxRG1M0zdAYwl3l2lIB0rfgRDBh18CBKFneZF/bmmQiM+bB8RLtpM7jsu&#10;SegBKWkTC5AHdbJaJvOA/ctU6D46zeYzaAqWpaAouDIAwKQ8BqcRd10JEF0GcEsyPuP+CcR/eNEu&#10;xCwcU4Qn5p3DyzG/LHfD+MjGOjzUAWNuvkDQ8WVQaVrmLD3c2AmvbDAeKdlUZqTvKnQZ+Mq2AtKh&#10;1XBMdLUk1gdo/5lEQK5pEekGB1eUNI97q7ou3FWmwxWmJqVRuqeQsNsgtFp8zGEFTyqtpheEErUS&#10;ybHflysFoMP32Ns8rJ0VYavD3ouOKXDW0xvQwa6gYeilSyh4W3YkZjr+8YIPJX+lYWmngIpPLqHm&#10;QsFKG+QGkhGGt1bE8STXrCLc+x4oPBnNZajKNJPksEkwmCYIeCYHVgRFMG3pjlYj1DdBHnqFgO8K&#10;hwEcDAEdAu4scCjde71Mhv9TZk7I9GqAp4yaeNQCQ886jws3mejQQ5Uid0CswHA8yzkv8g14/THN&#10;/wUnI1tl1T3NWBrqGz5KwJTvsDqF/YoC38UrfGEjRn6lPF0YXAo7mS8qXp56UNrKreww5wb1oOsq&#10;Ahmj640Yc3EtzNddcfPpT+A5vjcgTZYaKevpwaA1j6th/1M2oOMfyQwfUwXgYm035R00B5pkbGtW&#10;4IPUVh5lsTGYlae3RSBB8OfUTeElS/+yCqqDlax9kOfi6cMlG9VJ80R8LrertSCbIwE3tAKWKaDJ&#10;xM9p0v/Iuy5x/LUAlD3IH4F0OSFbI6Sm6CBvR9IItrqJtcZ0ZYtqpv1ngVqVcAkqbwSch+ab209l&#10;k5GDO8c4XfsvW93+RzzxYs8cH10VDsYP9BBxpNxkxPvxPq4O+9EVVpowWOmtNZiUYla3m7EnDhz3&#10;xCi14m8O23spX+pLNh/1mSxbXa2iRrMFp8NmqgBGE2C6iq1QgKbhBCH1JNb2XGi1yBbY9vnApi28&#10;RNt6GSX4d9S5SbWiP4CbdH3Jd5TQbBWdj/dGS68y/mJ0ZdqOACVBT9nemx/LfP+TYPuNls93zkIl&#10;EBtTaJh548+U45NmC91uUK4731wajO7OjSNtovcKpXUR5jrsVcj0rCgRGGX9rZwjMAMVbPVONiLn&#10;4DFhFEnt6lvlAuWB60bzUtxGV7Xy08QNoTpllrDeI6hylDCagzCf+mPzkAsvL/ETDyNUnuimo5N0&#10;9wy0jagZ4xxojLB0V0mfoxq2SE72Sdwbw9ZncEqXxrLg8IqJJbcH72zbLQk/wi4SqIW9BIjhNdMf&#10;jAuJzV+wbnjMNN9ClSEGCzuflWEdibce/FbLRLru4+J67kerLg82iDXRmtUaxY4Bob9qnHQkcECE&#10;F+RknuEX9qUFGWuI0PfG9yf2DPo8bpGBPbCEZ3XJElMyRskXjBuXGYlsbSVBj7NwazDXlCK7QAth&#10;VxUvmBBkl5AYrI0FRM+rwj5UDF4RQZ0cUmSS243wxQs0EDQ2/azd/G8xy2h/ybsgYAHpFkSiYhDU&#10;ZpB5I6JewImzE4G1WaAz8aUohDAYkC7rIZifLoXvcENAEhZoU4Of3DMLcTSgRUfKcRjX4MHYszhe&#10;6N6YouCBHFQn4RkT/9QOYTmWreXPFkKDodS6864XbfCxh66Qt0GPtw6G/WEx5maao+e57nzM65RA&#10;EcsKN6SQEPiBux8mNBa3BkPwqNBO9Lhpgi39PI3YJMTWQlvPXHkgOaJIAQZg1g+QRcCadY5iT1vf&#10;ReKItUDg2gYGMNyKs5usOXCHE08YNRjMgG1SVvh3ITcaPITlyMM2DP1RNGJ68T7QpPIEzQ2Boc7F&#10;kfEnWfIzOXnI9U9ZMbgCKrdStXozOFEE/T5uAegzPles49Gk/TP+AOlw03P8s/aMGU6s5OCCceGW&#10;XO0ftAwNi5Fy4Sab3SxbLhRd2JPuUH13AhKf734xgM79wW4HRLtT/31enTF7WAwj4E40aVgajRuU&#10;5/zYaEEjBzg3FhTH/P3DgDdMlbzS1pkDsffOY8PjyHgHN+lCPcR3wnDHjEw24P/jxALmBwMVA+qV&#10;UOh7v+c8FS+iHpobqJrbyIBjvfLrsNKUkYzjSNwZBthA7UWmNq5CyLbU+Uha6njyQ2hJe7VwLFMr&#10;x6r1y3llUSGGUMdY68QaSEBVgmqDQ9wk7nCvn7vzH44um8BVjMwdRBM3ehl/BL8rIxel1Apj4YwD&#10;wVLE+8l5y5YJAcHKCoQuP53ZCsuo/sSDNpfG7SpScfQ77t+TYwEWF6Uw7MlWSrDnxG5VOHUnD7hR&#10;7HpsO9iZo9nbAKBFlKR2uR+TygMy3qE+swyuRN6s+ljfVlCqkcL2Tm7M6KG3G9eyZK9/1icg0ump&#10;e+sRgPVFyJosPQoEaHDmMSOXJECojHmsf9KeDGGyIwoEzln0Cf5JrmZZjQ/JVwBtlLriBG84VhW/&#10;B2vaB01P6zY+qtjKONYRVdYW/pLGsr7w00j8uSxIHATestzIEEok/2Kz7TFFgWD6uqffSJmWBNbv&#10;N5E3Q2YDHvcaz93waIY+6pvhrHoftu11ZJnc8+LRtojY6cjWE9y0EZz+Cb4M0WnB4fy/uME66FgK&#10;oiY3xR76bexMdcfgy13v5RD3rEY9epImCkTski/wCrYwki+8w5vp+6zvJ/bWuxUlqkHAniDDDvxX&#10;xYocsOJWbMJmY98zn4gv6dah6wn0D+iarbvO1/tcCweDTe2RmvuchvJGRQcYLgJd+XHhZGMf/zzj&#10;ovUdRul44FJJIHkB+sDdbK067CB3rB3lj8TVlqihQUD/9A6eTcBWN0bueiwKJnbh7uflZtrr+s+p&#10;CFrIN3hTRm+5HZv03YMP45+YxMaXagjEHj7ZAvnA30+cEqiycwvpiaFS4XwyTYAf+UiNfMgv298v&#10;Onvh7c0GqvmLxS/cvlvmG6l8tnATNc+cHHEUu95eFj2j54Ic7DGpdH9TQMOBDvfn8riBiD0z5gx/&#10;/CjF2cFhxNNp3+HPNS9sfBqV67lHBYvBTP7S3d3uBGcrwfsWxShXpws9uNb6elMKQ600Rx7V4B1a&#10;BE7MSdMyW0eUQYRkLM1IFLKZjgDb1c4A4YI2CvlpnDuag6VVW7+7oGOnvXnOPXD06JLakZ2/ZRnE&#10;XWjgPvdmasQHn7uVcU63wlliW72BYyIumKWNyb1qQbBQ8fOfLDe6XgM7cwyXObOTjGY2r9Lyg/bb&#10;E5O3TbHzyjlMVVLlWQIq8hoRak/IfR+5hQcmIXyBuqVglHv/7wSkhyfBYTcs+GG2Qkm8hNeJua77&#10;qW+yyZSJINsMW4HbqhDXeYBRnRljiqFcb7DsbjhGjbAhilvABJ4zRooiw3HoSb1jziqvsonK3MSa&#10;KifvKAJRmSDyAzG8OY9cILnoFiPP7LDXW3Xh9rDHiCtZXP0GMob09v+MBsDPCIYvoIiHuYCOw8f1&#10;YeCVErIZJt4lFtCPKRwzyfLJ6O3vocqRnDRCH0SclPJak7GtT73kmNtJvemhWKf/dcG6QHt/l+KE&#10;O9aTHn2z0q/yNpafnezF/sq/aZV4ohmDBZE1e0LzhAb3oHVXjstqgrSBKYPYvaT7Vwyz80pIvsRX&#10;SsSMmm6WwI7Ua1v5AZO8qcAYyBDDtGY7FAGHUlHfIssHcGC8bMvC7gwDCIoarIVmQ8PsIuWylwBO&#10;JDZnjTNEmMt2IYVNsxxei10mcBhEsFP6eHELzivxMt97UEaqXap073qJVUmJt68Su/GaOqepEgzC&#10;/D/D5WOKvXl5fgUO48t196BO9ruutl82DUHIQKmidhlrxLz93inoYf3E2VPsr5chevbLMpH1A2eL&#10;dkzWOn/0XbALpN5+ZxjuPel63QsIW4G8M2n7xQBZi/M7P0Igc34P6CSGQ5XC3LSRujS5ySOj1Rlh&#10;rcLdx3xfoJyciXRgmQX0+yecuUmeZrMOBg1h92tyy34LjtdcIW+/MHdJri+LwtzctLcoN0f3MFr2&#10;ayhyljQ3KbQ74TTZ8dkve7iBhe23ZRlYMnrqbL/+JE3y3tSJB8vkzX7nbvtdAtZ5vDLL9VSt7DqS&#10;p9vvmfUAWqDkJEqofJ2J7th+t8NT+lgqmSx3/U/73g58CW09vV+BjOx3yyqN6PYL2MiZcx1feoYt&#10;7Lbf4Zml4RQQfi+OgbLfrHPFgOK6EuTdMlhj+w2sXyMUChb+3vtk+9XqbZWFTFqMu5NHYnDQ9ntk&#10;aUMw20D6s99hhYgq40/GTKaHwJl8QfvX7TcdImeJ+LS07bdWxaBe5lv2Cybptaftl+jCAiTBEsZm&#10;+12NAkrDydokqmuhIpbsd/Ttdw7wKgHOCWMZ8We/nBXXwltR4FJIZZOIELPQNdYNl3i0/Z56ilYH&#10;eBGrCR+7/W5KqYbDu/v223//15H9hgEyend9ePlKDt91dzWDJx+dj7TrTCsCArnfIroG8n/ElOhz&#10;3bQZA9tXR8R/49BJZL9dN0ND26+vMkYpb9Lu35y3X4jfujM4sbCAdZNAN1XqTljuNHCxbhJ/cmSf&#10;rf9abfmt4eR7+dUueEv7I5HIJIHtF7vFiCaGAziX/U7H+XQmitsvpRPa350/ynVTJXal0RPBqpxM&#10;jOz3rG7yVrZfwvcpNFNtlVT2bvtNZrLCdjKcZb+qobbfSpKeYkCBeMMFbHaM7Few1SzshxZvv28x&#10;kJ5ngjd3RSXu7fcodgkP6Wor3qLzsHxwf4nsl5T1beb2C+5H6U9GdWAjnFRnvv0Wg0KVrcPC1OrZ&#10;bx+J3X6HXi4g+/X7bL9e/zqGwhCQ3s5i+80DhgKMu7LU7Ld44Y1ubL+29KHYHlFhM2MEhEYTPRHs&#10;dMUtqmX7tRnTG5dB7FQI3HTeJpjbbx4QTR4PPEveDIPs1+F409rtt6NcbelJw3u4D2j73WZSD54Q&#10;oNfVxoOkmeS2yNlySzTY3CfbRcb7U8PMpt2WXTTfT26Y9a5UUYP5Hh4lVtTWgUOg6yfD714pe+Ko&#10;2b7tuKcTMN/Q39gHcVD8sudjq71fCVhoh0qRTs4kVa9wCZ1oGPDhfU3jAMPDdIU0AQ+8DHrqg+CM&#10;HiLZQpOAWZN7mtn3sk+rV30SNYY9I8KUVGr4vnrRwkqz45SbqpfEBF2k0Aq+v+T2rZWOBPwL92UT&#10;jNVq8BP1SjQV0gQ8ppboXr1ZRs5OB1i1ozKHRQ9NwOYza4dVLxv2WPbFQ2nV6ydEDGt7IcMV1jrS&#10;RXx0YCiXR/sJ+QEBxBpfA9GOb/a3I6FGNa1SL3xjm7eN88jtNDMVCEJlkEowMCnGVuFDQ99XrChH&#10;NL9DYSKvkOpLoChirGKdgjRh37wilZGDzp4Bgc+ik8UKpi6psTDUn3QLBBhwGgfM4RiNxztZFlax&#10;3LxJB6heByZDSdPgYFwlONSJoFq0uJuNoWNUoqXb6+5Q85zq9V4/SB9Nzc8AxYWqMcT6ZbkhzPvj&#10;yfM+3mnw0lJfFR2RKSAL9JO16RF1tNwfH2fGOOCb1fpdvnVCf4VMIoCsmEbpMojOXHOIf7zhl2Qz&#10;LI+MmYRMwYCYSV8G+EnIFOpixdBGc0mGGrFYK1vIpF38r+9EJofFI8qIB8WJnKkrshCey8vaRAER&#10;feDmCNmFmWhSjDxXmlZLq8hQJIhKzmjRk7gFF/584hZ6uIskgWQDYT2Gin+o4Q+SmqaDGU4Sd6X2&#10;1s60DhKEhkb5zTzLa0cmjJ3kJD3OuSRAh2GSuuY6hrFcRRnNDg44xuTdtbe3EMuXyh4DAWTAFQ1C&#10;VgiT8f20uVeKOoUwuSmZbR08BJFrcsfPD1WEbrCszJQgwqmD2YlvT6kJNQuOX+KpBQ+dJfYUbnvj&#10;MyfvJ+9eX1QuhV1As1mz9neuQnMVLH2y30Zztuzu1SHzqDFiPrwyeMTFMhD+bwDMnI35hqL2XWOz&#10;u9JSdcn+9F90l0zA2/itbdIuIOJpSztFzB72J1ikicl4CABTbOYItoyoLcrFTb3X2qSnfcZSZR4A&#10;rgbJcmQdcdeMh0WYdt9XAnHc0QzaRBeT0WlUo89HyfJNBdbkDf1BREKkAMWgLr4AWxGYA8dBx9wb&#10;otPyZmigEz73lWeaJQQPDaoKLvJx2QE82P7MCLCFhP4vawcrb5xVrmc/CZgKI8ilqoZMVCV6lb+6&#10;jSW0VAHIgw/YciTGzK8QL6jSgXltQzNjuEkYX1t54e1XzahEDJuKBKdmz4srMTNjZlEqMUukRrSL&#10;jpxCi6HHXwcSZBFSJkWmPhVwfkFpQ1NISBw8Mt1TgAw8BMV1AKfQEr8VEy7Vkq37uJ87gxfuTcu8&#10;ecVaqK864SKwsRgT5BGq+5qT+g6G8z4sedRLWObgAFs6aVkIxxI9jPcRloGb4rt9adfDdJ11WB3L&#10;ksCRAMGCW3A7yMEO7u4ECe5+kEBwd3d3D+7uHlyDS3D3oIEgwfZk9959b9/9tr6vpqtraqq7Z/qf&#10;sf6ZjrYzmaQcoW/Xwh4THJVTOtBUfuKJ4EfiTD0WKKBZ8wl7gNX0vrsO0Rhb/4JAiB4WrdPqDU37&#10;VSFjAwgltocDBAyVnRVSLzeuPfcHfR1tLGdw1UIZdNYBTbz4sdhTaDQ5pBoJJA/e3z28Hzld63KN&#10;dDtWmvjIsNQOhFXTGp4Cuo6PzUwLdrR3bTG4Rtd/jLKw/Ri02AgjksL1RI9dehBu6oPX311OQC0s&#10;1b8XmqGulD2rPxnL802Jub4pHiaK7+E3gI9c+0lDVBeXbW3Xii8DZh7/cnUelm2+WJJlKk9FmpUs&#10;rmRNApQF9fXCpHPHoYlflESJOo6AAnPNKytvWoLbuEZIOz0vh1cY6TVll6HKjwFOJ1MMFleMfHnl&#10;JUju0VKHFXU3fEMyiO1Jg3QF8RGKxtBljph8zCTiqmYtWVPMLuSAgBKrrTd5qfCHJh22TCbiFqiF&#10;lY3ZXdrgrAssxhs4VTp1339z9CwgxjVJyPYNbnEoy9+Ws0ZpTpQm/0a93Qwg8Bga/xtuyQRvUBxV&#10;J2b/dpv/AptDuTmsuWAFQNBjBpPsNfelJ9De0FuLdagX4Nzr84p6PVaa2SOMYNK+e7nYk+9SP51e&#10;yJrsKo2vPY8y4dyITeO22rTpt6VJ/TugpauxJq+dUE6mIrDpvo01avnYTj1FUe42anlOar/63AOX&#10;KI6J/fllnPnj+mA7/VI+xyrOBa5KwcK6KOHo8SNaQwf8/mfPcY8kS+31z462VB8ST5li0jPATl/J&#10;zEo7aFA36w+Uo3WyEPFty/rPeb+DrzPa5RboLdIQtztFQsbhZRnbsyT5iRoQT2R/jVsuhSvwLKa8&#10;U/NTEHm6ZX/hxCAew9eHQsrOv8Ctrilravi27Hint/7yrAlE9vSSKKh/mlQLJdTNjTy5cwRmXyDA&#10;eE6raLSOMj1Vh/QGYoObddACq7RatpICSlbj+jpMv8IsPPNNynVh+z+nJbjKgo880izWLItyfGGA&#10;/NanIDD9HMFvC13PX4RG4e0AS8vqSbDCJp6gRN53lVTpnV9CR3MCFe5RH7lo8Os3KdIywPPY0aWr&#10;8vOvG4kBsiM58WamDZ29tR+XsAhs59XiGkFs1V6jdfASNVewUutJGPsFA56vaya8a+Thx3NRIe7t&#10;DLel41314jBcz8f1RtCnaAd5mAXSRlRb3cjEE2qUXfnnSKH2Q6n8N1svqmStPw+QWvsTYtqRqQmZ&#10;SqnbFb/T42zllkbKlsBhgDnuWulPVp6c5bFFr4wmdStfN2dLkbUecF1o6vLPGTG/uEU+9G2rf9Rw&#10;BWUI6sUynygPV8ko4j3wS+rMLzz8aBcokqNxltBjJwDlMp+RBf24Qod7K6VX/pxIWUSg2LJGeXL+&#10;dPHoJNd+9KxPw0CLkmiBTjb5jTMxup2Cx+ex2Xd/5R2qyy2+oUjkKFJYu3gQhnlQ2DVB1Htn1Bcq&#10;Ho1Bfd0m9dWAmTOJ+a5woQzPrPXjQe320ors+6n6+LmfThO/SzuEkKw0Dgk/fqdm80VugZl9QBZ2&#10;p+13N8OVzcJg4PBP9cuFlesyVncx/QzQQ32h3bXWgJ2qu2qrnzJB4XJYsJtyl3KoEI8Jne5KyOf9&#10;UgPsO011qD3+ErV11jY3W6s+WDlao+5BzcZR4TB6Fmql8TQFcFU8hcvUl2yfIR5W1ojH01yFKs6X&#10;35ARQyylGHdA3s7vnL1QORPvHZ5htMNCwHcQ8OqfTWVCS5vM8mnVOFuq2ijcCMMvV7v5lINIzOtJ&#10;Vn1cZnT1eabH0z6ndDNUDgy3+qwDx3YrW2mwkVJAEA1e2Dlf3aH3bp5ioXwkesHZR+qbouJnZ1+U&#10;810th5f59K3LkH7OXiXMQhfpnGbT+txlfdPk25x1znamwVR9QZNBXRRwf77AJ2Xdn2mi4c691tz/&#10;piV7d1CBeoemR74NPydGw0Y1Q7FvA8CDCfSipjzOJgCrwFtcdmc3n7dHfmLM3+ike2MJnD6rxWWj&#10;oNljUCmoA1g5MsOVidOF+vyeXzMNsZcVj6L72PeYgHXac4X0gPD5/ADxWRVxpIOTXHT+fOYIi0bt&#10;U1ntO/kVfpSEuEak2C6jgt1K36tpLdmOLznY9iNWvLp1DYPXfTpL2z/v0B0voNujpi9I6zF02JT5&#10;dD/tbT8xevWe2MVb5zS/mWTmXb4Z2NZeoLwn28PcoVtRgcGWcoeLxpfP3FXdpjJRxxGt7bJbWkHU&#10;OnQLXsc3BhWZHL2onhxZ5qa+qCUQ5frDKIVKEaGvi+NRlYkg2evc9LW2fFAkXyGaPSee193Xo/OX&#10;LaL2Q2y3PGo0t4Ub9IcLUds1DTMqZs0fZWShGvzJJsTWsVulhsZp+K65dIpVSJsCiTBwXTy8J4DJ&#10;gTgIfy5hCjuaDoZlRxc8SJV26p5mSr6oclWWD/MFtRWHPuc8/oGVdhI4lJa4jGncjY3QWALLYBCw&#10;3rWw1Q+TOJn5FOsPnljI3COR0e5TnF9uWu9pTMpgeanj4uc39T+TRm8QBpDJCwRS3WtCKzYhKcGz&#10;q6XHZuZHvHI9y5ZOVv66kfAI1z81EbBB3Hug9PnwbP059z2HLYnnXGGKF3PG1Gx1TutIlJ0IZqAm&#10;aVj+4n2ATX5eeMXsevPG1wGaarPZlrqbb9qxY4pjuy2gPHldz88zO614w0hMXHIue5fl4XJM0hQx&#10;yY/m1kcJgVT7EXw8YGqOL0pZrdOCid8bZKJmZ9UjNAXOZJCzwvmoB3qEQjNaOUw1UOnTcf3wLeDh&#10;WPRSP3JJIFXzi2MY4Ql3G4QzCP4GBsbxDQuXMvASiGWDUUZScmrxMnRSmXROcTb2zdNQ3hUVPgmN&#10;/sD4OVZWATzURogJjB3yoGsqm/yEA9BCkOSEQcrvj1a+oQE8lIicl3GuGQE0ePpzVZqY6Vms12pw&#10;s4XKM3/5w1o2jM+XRnE1rX3fUV0f8lENcWEW5K58Wcy1v4T2DT0hrIK5pzCOrAm8NECXfaLvV3WW&#10;bFV6yQhQlJaOly+IjpOZNIe/Pn6uQqkFJSdjkA81+XjhDOWw9vNqLTAGidDUOHGz8HloSlAZlimv&#10;FDNiDahQ1e/m89VgWbU2D49d5J8kRX3c8Y/HSZtHSjzOSXidbV34skoRkHWc4XNOrE64SD9ImfmG&#10;7o7PkgOuwpUxDxkt3DUg3aY4I6CGJX7yAl7OPbhQOnujarNP5H6/5Sz/waNE+LgpaNGGh5xNuBaH&#10;Yh6z/VPzazV5y68x9Gkeqm7revcyVVR5TRvqJow6YhytN7SImmrwasbfh/OGxZealdoJvLkyRJFQ&#10;uqWhhb8k6iV2bJDXd02gbBJQcSKtDa8V9BHIbQGlv/k8BEHelGcaiVfByVMdKFQ/4kkpqqucWrGb&#10;WQPnot8thv+OVXB9bSR5dGOmLCAVvW52et6NTUr0he30iWJgoruT9leN77ZSdZ3o91MyH1RVk9la&#10;pq2gE8bPieUhhmKZsM2yJMbnZfAaAtyxdD/UeCNFMuu6vzBbljs0HGUNsx56cuTOaljSWCeSWcEO&#10;JHHUz4ATZTx7T2Yi1ZHiHqjDR23UKIodiGYPUKdMD6Y2doOCbdG/p2rfwdake5LYCIhW2Tx3gBgI&#10;lpeYEmi1RNvTbqLJOuWZ+bTG7at0NJmCatwykbPfvG0DFM18eprlfapXsbEBlEv/JgratWfZ2kQu&#10;9p6wzSnDw25iOb2lmB2EPo8yIsRbVN5tuO8I9CNB1tPv6qyaT8UC6o42YIYSIO+KHPEiffDsijBh&#10;FhGpeUqCM+IjS5RHsHqqDx24xSx516I9sTH9cXsvaKKI+JgQ1wkQzBQf3lDkAko+ky6YqkeECkGv&#10;WzxyYbnmE9xVCRjBSwb7r7F8JxoJArb9JoKTbFOb1ECHZSVK2qpMZ9yqFwHSmgsWc0cloY7tId0A&#10;py8fL2EB20UobSVs0wgHneH22t2Lc3Ftgm3mucjOP7hNZq+UrkYToOH7og0Tx4Rfm/msn7lb4ByM&#10;m9QZk8TfyXBGxPwEo/86oq/QDtU6uP1po9ZePxEGEpHSqND/2H7Em8HeVpApovOyih1xDv1wpL/B&#10;0L4JdHSaMY60Ee7wdrozubyUwCu1cxplBuapHRzR6zvNpLs7wV7pD4Cg+TYOjjb0nKQOZ/RSm++x&#10;hfklUn+m/caMra5AUcaY4tBTFO3/MJz7UK5A1EsM31dY51ZmuA2lgUzz6vT6I6vL1uDBg3sLlqCE&#10;wVv4qNbuEKUALatdKpKz05TlLrPYh/CxnX16NHPL1GaNNUmlGRBKenh0cgRs3vT/aYBpZ6fquWKV&#10;xCcZzhVFtPg5Dz1jZ55SPj2srcdXHI6j+McZ+Jg/R9WPrGt4SnH7M/qwSNuyRInBc8St77vkBx0r&#10;fe2WyujpyY6Q46iYBjrGWj1T4ADRa+yPO+axCk9hq5Ig2QitcpD3OrQSSPOHSowTE8bVUVjQk4Nv&#10;6uI1fj2G5zLQmBS+fAkFTGL//IBlUBTaJk7Jo9sJNE0mlqPh295GiESu3E9b+GkLu715IPg4LCWI&#10;tTJeSMV94Pfz3o0N58n3oFoS7Ts75pUNuCwEiY0F2rwU4ed5fz9/7/dwN9QGQ9hgUlZinjSOlp0o&#10;6JDyzo7psY2MSm3R75k9Jz8QBSLrePRtakWmefEnZMk7I77ZMS8UXqes6q8MLADke0oMPopBUY1s&#10;Tmkg02IxRswniPk1R7Symc7kay6y7aTnDC2j521VH6EXakrj9ms9zTqhFt4wHF4ZMesVBRDlrIVq&#10;xChY45DkHk31kwgkvkqJj2vNeFcVm+7K5Ko6HlE6vtYInVcDejhM/RpgVXfPX+33aPGJ2BJ6tspl&#10;GPgVlMqXz7fKjm1oEe3GVDkcHNOXNmnSZvGL3uOKKr7CuDnk64g4PwwJh3XbRl56EVBOtBDR0bx+&#10;58cUvSGxTJvIMgwUPRjbaqiPHNquiv0cvA1i6yvCZX+sPzy/8463JiXdL5J+zPMBDI45L7mJcsop&#10;xvjqu9DyTyd/O3mzV/SrI2x7fG0BMD/aePKct/NNF7A8WDnhN3tRZejIQcpjMvQ46Jk72bHkZe9d&#10;F/ALd0n/iQ6zSIPM6G02PhH9cUOntYu9odEgUwCs67jDWwUL8ZVL6p7WO0tibU9z5nKam8y8ZelD&#10;dpjpypae+CjQg35/74ratRm+E2rFVKdLyYS1uH8EvfiNEAU4R269Xa6urzbqw8f3FL3fjZY3v+2p&#10;O2ZcjbgT1JU8Ul+Qw241Eq7mCqCSp3Qm4t3JRcPGGmO8OBC1XfL4yat7TbsJNeAb9bzHUfxkUMBV&#10;MFQG2kWtCSTiRBP08eBzndCifJdbYug2M1aq+fiYzxUEhSlQ7GfYD9CS7PNmvA/9XlmbZpZAjcKo&#10;udivKIz8rCWX/1Ba+c6z5UTp4Mz/mIvQU+Wb6wKD35pbhK+cApkvXJonI+sTOx18frem7ssM61Ke&#10;7lT5T/qUQzC1gdm0zq0JrP0B60EasWXv9OUQpfvnHhaS5dcWT5aQg/fQfvqpThaCcQ+Jg8pmotri&#10;KMBiKjGzZjV8uIDiWFTDW/S4t+Gmft1amDw7mkiIkU0YMaVeliziYRPNDQH1Wl4kclBDcqST0DK9&#10;x4NmpULsKNjqWYdbv5Ur3nPReb6A/cigaZlSMzWG8Xmh4CkHxYIS92v61p6DHj4pLJNzI3tnYi6O&#10;KPRDVlAhDLXdq784DNtjfSxeTm6rW6LfT21GWZ3srSD3+oHzqyuAnwqIv/uVsM9KpFaYSEgNFsvs&#10;WWVTAVQjEjFC1aOGqC0J3FfMwmXyv6dv4UKA8THK1/ptfL9SNHlDhBfXGIHDsbrByYAbl8mnL195&#10;jUXKwPPIk9NUpIjv0d3V1+wTWCMJFyA6xOtTq5lJ7GPFv4j2a6PY6hEDVH39c26+VG5kuADvIwVU&#10;zTp8HC66WdPS1HokdM/VU0L4soDWUzaqKS9eZF1wrRwiAcMp6i+iEns45n6tTxaj25Y1Wh5BRALr&#10;6ZP1QuoS2A7fdPj2unLgsuWLt/lk0Wn3SpYJFkGO/XnE0U04EQ1101Z+yoO4tFVjbucGqUqVGHRr&#10;6/I1kMc6lSsgqRX+txtpRt283Hg/+Q+ET1L2DM3fNeMJid8pCbWMjnxB95mx90IhM1p0+yFXCIy3&#10;ahH2jHwdLVhGU8fvo3r0/dm1y2bnveFzDrxTL5FjuDOy803v37UrXd1PF7WlGhAjs8DvY2yShu5a&#10;omPxWpmMKQFERlrfw6+/pomLKie1eVL/YFHIXo/QcJutVeaON/5NKHZHPcdAYll65tkQf0Nj3s/L&#10;4PdkHnyUgOoA/HqhkrM0PtiOD8C/k/lYCcasMsJBzCTVgR21x55m6j8pmeQgjaLYE94daEh4HZhh&#10;gh39TfIlPdXwrZRXLWRZLuD+GMqmJ6ZO5yGXggBUQk1NZI3FcgowEi4s/1ORkxeglRSudCDn3nFX&#10;3Mda94t+42dzMSHdR9yv4bxsfmncA88tQpBbxfMXZNeKFdKF1vnRtHOhtWB/7F3w7KCJ2aw/6/xb&#10;+wD7LcObIVZ3NllyezcLbj0G8OK0xi/M/kMb47ecIMeh8bQyRkO6K8opzhGRTHxer7mW4E5ZlEfO&#10;+aFn7A5KGlduNOfHw1HdsM/kN8h+HJPRl+m5SgW0HQYe2+Uzav0lJ70Zs/PusEnvu2ZiOoUBLczX&#10;zpIfSCNPCEoZOTgxDcMljJQR0BC5KT5f0y1RNFG85IEMfelA7GyNYmFvX1iSQFiCK8pspYcsrg9Q&#10;Jk2p9oUj7XK5+3pTtoQO3PmXevi2CfYpblnuTiEvpHXGu9Nz7tRtnZ61QpGBco9o1zU+Fpr6uzF0&#10;Drw5rCDxPcBzTqH7wJNPr1nt5QAc7oiNetwPfKedQ1K60h6eD7lWtDmpON85U4IdiXXw2DX8on32&#10;c0J3sHUkScXWljeurynrbYHpN3WX4FbbARN4s7VBykqfROW8+NVrt9aLjeMJLN6dO6Sp1fFuEpLN&#10;OJgQO3FW6xHJsQ3ih+blx65Qa06pGF4T9Fglb+SPqcFTgR2YvCIfdhfxlvYU6vOx9JJYr6aHE6Y+&#10;Wzf0PixRng9aIWyZL2nqvO8l7O4tW9K/L1eWbcCD2fyKVP6r/HjIQDFY+BwA1oqGI7hNBXm7nk8o&#10;gJcREfejPF3ObQNysAwFzgltehBvuaFJJThFrWFKeQGtsiLgAMaa3ULTAFa54TQNvVpZLeNQBjgw&#10;Jmsxf+Mc3ysULZOzagWun5WkM51NIJXerSZiZGm6cKmICffm04/cmp26fYRu08d5cIEr1PxYWBaY&#10;bX6GnU4QygMQd28+3o2+tK6TjXJ1xSNKHiQwORBmY6rDb1idYfXtQZXiyD53oDaxPhm1C0C3DKcu&#10;YyH6E8r4DNjv3nVeQlbSKFXIjdZO1pkBwJuJSSOR3NL9DLzuOsbWIofy9Jckr04neJMFY1vSuCQU&#10;rvu9N7dgaSVPqdnzsr0GULqmKWT4lOl8K9edKS8lUPppRnMw+4ROsLOfwL1aT9W9h7QOgbRWkQqf&#10;GNlGrKxdmehdYqXSJ+mEOLisNcwGAN5bf57yD6p4NuQSB1bAGNPm45hoEbWrdpAJqlwx5QGmcujl&#10;diz/ixCKBRTOqpuB0/uRjTLfyLhiny+y0b2PVSI2Br2z7zVwUkvivaB7ieRS1Flm8W/MVt/HLPZX&#10;PDPOF1BnvhGU3aQCI8X9imLCw2SL876HJnUkHc2z3+BMMgprTImYi8tuj3Ypa/twtthqaMuhxVTI&#10;CRvEpuDouklBwHSbcVmUZvELxnwM1mWsh8DnY54zv+iguYJfaUaElv+eL5Vl+gvK8huiHEPM55en&#10;9sDJHZZec/mQT6YZmdgsuFWlYReftshUVhN0hWcAndrFD2xclupw2SoPm94Uoy6ambfg3bkf4sOz&#10;n1czHCj8XfPF6RkRqlSu7p/fXmHE4A36ySoIelkk1mP5EsKzaI8WS5TYhRTZUYow98e7InAzo+DR&#10;a4p259riCiYem0/46VFmofd/2jz90f/yGhsC5l6pPu9Y0eTPsQ/dLEMfYHeaOvDc4A/o5+/uw+UV&#10;oP3+Ze6j4K4wCd2O17ftMjpCMufKbcplHVkZJpaePcDp2eBiLi73V3YK50G7rNSofIXzkz3d+yK3&#10;2FscOX4P2x/DqxyHbYPq9+0LJnlTaQsqVlXPhP4/Y6l3kJUMPWMJRFbXfw1dokQH+y8WJqsHd8IE&#10;WPfsTz+lTNFQopUGryTaEpo8xwml6+xChcAXEpC/D/HDW50m9ORTGyo7QN6w+iHL5/Hh3fTruBXe&#10;l7XLO27XPeIBhhBqT3cjwsPkC3WoX8jaTbN+5bldkDVcgm5dG0Q2eBUz8jQtdliKjLA9dPP9yF3s&#10;C9yxOzpcUGetHT8m73hYTwPPHU/DsB2iMtO1xV52v88tr7DdSLYKvJOUu7kpEcKILt3Wh32/06Lr&#10;0udicDqdmRuOiVByZlF2jwq4IkYperqIZFAL70E1R3ViBrVJRiDLUslIerxHSeVLQ2KSbT1Mqlgu&#10;OQlZOE1qsKQQpHOUJCsDgnVRRJTW22kS3c47gK3fkn3e9z9p2thtI/M8PW+NC3JlgSYG8uL3H/iW&#10;RqhLSBp3xWGdFt+weZApn9H0hrttGK9kU3xRJEPXZ6PR2PEZWSjRL83extF4I8LmLw4GEOGOrHcx&#10;crdfPW6Ve4l+VOP/dBaHWIG/w8oyAT2reSD5PE6unzNTNWuGVGI5XxuB6VSvzHZC7wyOensSmUib&#10;wAE6eEvCXazsq3TOSRmiUOzPh0Y5gtOFuQtb7763xK30lRcxySxs6maHf84lclN0d3nzgQqkZrS0&#10;rC0nAkq44FBlH4WRuzmwE1yg22sikwzwje54ZzJM8bKaKm0etmv74SGHKG0imAJDQsfN8Wf1oOr7&#10;DNLVuWO2hk8VMqui6F8nMgYe1cPkClOAOn5lTfnoh8X06xe7qyotVS06kios4Qiv5C0XB1s70xfZ&#10;jFkS/oWVNoPuawQRH5RR/BAFDiLv3maGNupLsCz4xGLu2DFyv7NHglqzQTyg10cs0XKv/BaDIvHh&#10;Bl13XREDVX9HoRsnX6kZYQl+uY3Wszb5dgz4Tj/SBic/dDvDwQijpmo23RLTFZ3QT0Iij/jE1fqt&#10;q7R8G/wVNeFwTaYqoFnnewPKVywydjo6hVFyifgIAhcEpHdDmXCyCqc8ZoX6a4hLqHSVG77O5O+b&#10;bkAc4yv8WHQQfM+rPTRNk18pGW7fDtkmF5mLP9TSLSgGZdZR7Vzpxt6dE957KSauvFQTsx5eJD0Y&#10;q1dfxPghukUsH+yR+mJcAkajCQqEWiOgajX2jIbnS77L8n9tS7X/4GmJ+KK6f8o7hh1Bj3d/L3vm&#10;5oH/S4R7Djoh9N1dThTw+aXWSqT822/WQzxlFN4vCHMOY8NY5XkK+Y6hBPF8kiR7t/4RFicZlfJu&#10;T4I+b0nRWGF6byn7Nbe8UgrnGAs4gp4ogQsHBCitEhiZs1930XMilXSrh8cTtQehyAUDt3RUTw5W&#10;9pKqcybYnXjgQz/wSxcqCni8peuMajIUzNv1FK2iL443jF+BD2bVy3JGqOy5edtHTNAzL6TkUIlV&#10;sJYV6VteDphfU1j4lqdQt4vGhDgkdiFLbVqgJbC9ikuzUi6HP5zvF7oI8isj+iqEPwpBd3zh+t4z&#10;h69+ebEwvN/KuWRWzyT42C0Fk5/wwHyXrUmILSLC3vXdeUH48tjLjLG6bvj3bA9IoikBr8x7SO4z&#10;D+ZMPM6e6TWmhCZ8o11v3fOAzU2yh5oI1DcDOKEyPcf6ROhrST+uc1MvgsS7L0d1x11mY9O5SyFw&#10;KKXu08+HJCWfLQbXUAqxPYT7neDzYfJYggm1SLt4JYJEY04mdMW5HXRKNm0OFPtouyXZgiucZNjH&#10;32wQFOEZE6ZK9JEYHAtfuUBtOrAriDO3vP/wiUnA1G/LA80Y/ydgEgv60cMtPIwDHfibgKU4Lz64&#10;dsFlbsuhF4vo3iE7Q3J7G/Ql2pk8WGth+4O2Yzig2nglo55a9KCPqtb4pthxU0om4/QXe6IXd4Pn&#10;LZZtO+9IaA1W1w6JXQyR5tHTc5PmG6Nqlhddvh7K6yStz5K4W9bxOzpS0fu/FXAlRSdTCE4rD4na&#10;alz0cxxuVLAEBUeXsCF/yaGDlbs6G5YPy37JyYaemd9Fo2KtfYjf24BeiY22NMhHjToee/esu0VQ&#10;72K4f5EUlNYpX/281wxapPqGwU3FzvnmJK8jA96vyUAqULbYdSHKXZWeRN/tjYJR16Fk+t40/YzM&#10;D16JkBocbGWqXB0nm6k5uCPOh86T6XtDn4XyyV/Czrg22Ns83vV2Pw2MZeeTV6Vdiu+eQQKnLVSl&#10;4otEYELKyactr2J1db6MutYW0+oZA/rZV5js8yQhK4t3aDLKbswWVQhYtGof4r01KYbvhxTraohE&#10;+EwCDuAo0G48xqp7TC4Sm8T3z2v9t38OwvfmJNs83uAgqbd/9jkxewj57ViA9oFAaWj10/A9V13F&#10;+naN3CruWPg9Hw5DO0Uy4wVDhQPdb1xqjENcipIV+vHYMq9OciHHlJEqu8K1MOUyM6pM13Ep+VKL&#10;0p4ryh4Tq7U3kmiMr0MFKl5q81XTqNAKZfeKUjlQJ9Ov7F1cp6wNO0OWdc+S/4Re/Y3B0+GAULv+&#10;jSfNDan+xcL6dxwdrTgvKwsrBOvFwgWC/HPNzg1k4aJhYaGhY/6Levf/ALXJdGnljUwsbZxsHS10&#10;6eiYIbCyP3S7/z8dhCln6mwCdvgrHwQPSGZtaexg5OAOQQsyQT5f+RfKz80BbIaKBGGk8UC2/ytk&#10;nBwcbBxkf/b8JX9Yg3+EzOZ/fRCs2n/62Dgh/LY/Yf8e96f2x8Xyr3wcIAgU7398f+dj4+Rih5y3&#10;P/KvNiDOv4/9O46FjYfjHz5uyCn9z2M52Fn/0T8ONhAEsPZH/tUGB4jnP/vCwsHK+o/xcrBz/GNs&#10;3CDuf/YFgrH7zzZ4IAP5Dx/Ew/VvfXFyMIIQ8hxQ+fmZ/6DrINcDgmC0hVD+yCAzi/kPd50M9Gda&#10;QWxxHX4IM4+NVVKSk5VHQoSdjUuUR5KHE2LxiHFKSHKwcIgI8ktIglhBIG5OCTEOHnYRkCQ3SExS&#10;UpQTJMHNIyIBuUyCepA54Ohk5OD03zOAjZOH/Q+VUEJREhUKCgMKCgoFom8higRRdIj+LYgQAx2i&#10;a7D/o3/i/tT/FmSIgQ5R878UF1L+icGHKOZfNjSkxPnLfgMpIU3+nxxy/1aHg9j/RavZhMZVRXH8&#10;/O+AKBo7apE2RShimwZamJJSpB9BEWkXIgqFGghiulFmkWWSRSAuXBRpEZctWoxJiiUSLEy70LHY&#10;aRZtSVCcMkQqdYiKuBDaLhIahsTfeTMXwnw8V97wy73v3PvOuefcc0/eIofB97Jjk5yhDcBeHzTa&#10;RqO5znr7I1P/MTuCwHW8Br6f/1NvD/rdX/fT2/KW7qTfxW+37fLnGuNA3+zfCMIVFrl/OYgt+ud7&#10;HwkrupCwqJHgrOgo8s1x6kLHXEPPS1EJfdTjtrs0p354h/GBNmseQ3ZIXyqnz7UbtsMzmpK/12xv&#10;CFvFhr2dbXQxZUMqJrb2tJknpZj/Qe9pHm7K/d/ZZp3r6WI+bc9Z3dEO/apeOACHVdFRlVN1Duj3&#10;ROcbbWz6ub2pB8TqETr5L0H42+5BEc4paIL4TOg4DOkcFFvis46OMXC/jkNs8TyeRLDOinXr1jJM&#10;W8mm6ScSxuw8c7/YT+Brxqw5/nkCU0VHWtzyqprHrZOPef1o72oeX+etH/p47uOdPj3kuYa8xnzN&#10;8jy7ruY9nGEPM4097KWPLfrod/OMZqBb+YQtStvPKW3TSb2gY9ALWWWgallds15N2TE4Cad0if1c&#10;TnzvlOv5xO5My54HuQjxnnTa82CY0yB37FBCIdlzx/sSZrQ/XNBu2A7ZcBGuJrmXiwGhjzHx+5xF&#10;7z9yTrDWOZtq4/nwkV4ME9gh52AwfAKtd3Ic38ro95zo5Nt4KNt46NZAwlKSH518Gwi37a1ww16H&#10;lyHHcy7cTfTnsBHbZt9y6O1KGGOtcznVxsFwyV4NU/Y2fADjoQDllnNbJNemMJiW74vkRlp+XWH+&#10;C30Dt+CBLekvWIWa3dGGLUAJvkV2lZxPs3WeKpBma1pbdYUcXoA/oaZnYdVqWrAbWoKbULKyvrPf&#10;dDvV1pqKiV97YsDpY8y9jt7XrFXxzf1vvqPDxO2/6vRwo053yoNhatxpat0slKCij1XVZ6n19Xrj&#10;70yn2vO9LhKfSXROomlSn+prKMICzxXkFeYruqafdV23Um1VdTf1/lS4aSVq+CychmHdg9aavUos&#10;R4mXn/srEFuM9RMIVlmxmLCir8wZpWY7JzhdZ7Tlb0GBQ/LvBNebg9iiXq8JhUyP7WPVPpvLFDJO&#10;T8tZ+ntrvJSmx1csZ5z41ba2EXPiCO8/Dv2wDWJ7n4GzC56qCz9s/k6pi9NrS31N+neY57DbIMz2&#10;NGwFb1nw8b8AAAD//wMAUEsDBAoAAAAAAAAAIQBKX3c/EX8AABF/AAAUAAAAZHJzL21lZGlhL2lt&#10;YWdlMi5wbmeJUE5HDQoaCgAAAA1JSERSAAADTgAAAFwIBgAAAS5R1RoAAAABc1JHQgCuzhzpAAAA&#10;BGdBTUEAALGPC/xhBQAAAAlwSFlzAAAh1QAAIdUBBJy0nQAAfqZJREFUeF7tnXV4F8f69s8/R96D&#10;VE9PT8/51bBCvVhwL7RFintxp7i7hqDB3d3j7gYE4glEgQSJuyv3O8/s7tcjQKAJnc91PdnZmdnZ&#10;ze5399l7x/4CQa1AXKjXTNCevfBu1Zvb8yAu1GsgKzT8hS6OJuJCvWJe9gIp1OgLlZCQgL/+9a/c&#10;vvvuO3i4u6vWly1dwpdKnmfPnqnSFKuMPuuc0WD8RZV9PfUKZh+8oRVH9iIU5ufzC0THVR3wC7Vs&#10;z3W+0nKFI1Iy83m4JqB74sn++c9/qsL/+Mc/8O6776rWP/rv//hy8KDBcgkVo3mhpm73QFZOEQ8/&#10;iM9WxZNVlR/GbOPLxoM3os/0XXxdiWs5aR9+GLudh5uzJVk+u5hVhV+oVsucYOEfh5Pnr8NoiR28&#10;IpJ54sjJi1BUVMzD9Rq1xwdNO+JJfCIPT523Gh37jGHhDjydaNrmJ2wyPSSvSdRv0J4vM7Oy+bK4&#10;pIQvn5+q/DKVPLSsPD9dKIXlx2/LIWhdnOe5UA0GbdRaEt3HqsMKlN506CZ5rWrwC2XELlSrFc5o&#10;vdgeRkvtUSbfrnTb1m3UDr53AlGvcTseRxeqrhyWLpQULit7hpKSUhibHlTd7jf9gvlSISk5DXUb&#10;tJHXKsfxeH++fBJpiVu2y2C9/2e2VgaLPV0R5rOLpz2NsUNOxkMeJpxO9EFRQTqsdnWRY8pHuaMI&#10;3QvSeMIlvkxKrfqvni5AWVkZcvILsfPABR7XYbT64pEFh0Xz5dq9V3h8VeEXyjcyCa16jeIRs4/c&#10;5MuaQGpiwEtZZWjeUURqZgFfvugdVRmrD9rKISA3Nw/mDjfktcqp0S8TuljsNHSXVP6IKw9NH+UZ&#10;HK8Kt/j9Ou7GpavWn4fqeMMzRK26UES47yHctJwvr7GLt7sHSkvy2GM3V46pOnShLjhH8YtxzjGS&#10;L7svsYal7yMedmMXz/isv5y7amheqLDoJ3w5y+Qcppra8DA9GhsMl14qCA+/SL4sLS1Fo8HGPDx8&#10;+ha+/HzwJrQeKfmyWnehajrV9Tqui7hQtQRxoV4z3u368sdjqpOXHFM1xIV6DdCFIQtyd5Vjnh9x&#10;oV4hPvIFyoq5L8e8ODX6QtHnoJSUFNUnIrKsrCwYb9zAw7N+/50v33v/fb5s06aNKt++vXvlUspH&#10;ef1WbO6hG/h5ua1e/Iug3EXVBb9Q5jYuaL3CBYkZeeythcfXCJo0aYK33noLHTt1Un0Xs7ORXnPp&#10;dZa+8xF0YdJSU1UXiawqKBeCPsZO2uLGwy1/N8N+s1A0ktOqeqHom15eXh6ajzVFSmo6f/vT/NbX&#10;aJD0haL5+F38O9/zvh3+Ja+oBK2XOfGVtqtdEKlxm9Zv2B7/+7orD9dr2IF/45PC7bW+8RnispmD&#10;HFJTt1Fb/q2v5IW/9+lC/+yL/7KqchGqeqEU6PPQrksePNx/8ma+pDjN5dL91th29vn81V8C76fh&#10;rc/asYvlAKMfB7CL01ZOohNrxC6K9C2PUC4UUfdT9Tc7+s532z+Ih+mXovxa6jVoxZeDx87iy/rs&#10;YlOZVSUjKQyPws1YiJVZVoqUp948vqysmBldbGk/z54Vw3JXd1jv7sLjKb0qKBeBlk9TtAWzZlpV&#10;8LgRzH+ADdnFUC5Ir/EmfHnnThD//vfgUTySUtJ5WMlTVfijb83lYHYROmLeyTs8smbwzOD3u6pa&#10;VTB0EZpOuoRx29x5+LtpV6t8oTRJS8+UQ5WzYI+FHKqYWvXW53RiuBwiyuTli0MXQTFXvyd8GZeo&#10;XRdFVhOola/n9HHWcnc3FnoG94sTpcgXgF4iOs2zQAl7dNMF6bLAAnHJOTz83ZTLL3WhbobFyiHg&#10;c/kxV1xcjN6z98PfX7v6h2g1yhinLXzU/mzodtV2RK28UH9GxIUS/CkJW78Dfn3H4Wb3oXAaOQGF&#10;8UnVokbEDSV4oyBl6DNmhurDEJlnj8HVKN0rRtxQglpNKbtRNG8esuf9OFediBvqJdD8+quEs7Oz&#10;q/xFuKo0b96cl7l8xQr4+PjIsS8HNRbpvtgareeY4+tpV7H0uC96LLBENxb35aRL6Lnclsc1nHAR&#10;nVj8mC2ufH3xMV++/GmZLQatc0TvlfYYufnFK9leBLphNG8g5xEvLqSrG60bKjkzH703OKPVcif0&#10;3eIJ+7upcopAF+UGUqxOnTqqcP/+v/Il4ehgz43W3Vxd+fLu3TCeRuEGDRrwJTXTTktL4+Hhw4ep&#10;0gsK8vlSWa8uNJvJadrduAx8P+MaDzf//Tr6rHXk4dMOUdh8PlArr6YJJPgN1WmFI1JTE7HqrB9a&#10;s5upyYBVKC4t462cibe/MFztZOt8A61+Ho3JsxbLMcCQCermdkMmzkdyapoU1olfslqqphmsGc/C&#10;ZI+eJsoxwBVzG55/yIR5zGbzuOETF/BleQwdN48vpW2kMomnT57CzMwKcXGP+PrL4OLiwp+UtFTW&#10;qbmesu7u7o7du3bxuk43Nze4spuJIA+2Yd06eHtLtTXkcZYuWYKrV6/ydaoL3WRsDGdnqQEvbfvo&#10;UZzWvqqD8m4oxZRKA0P2vYG06kb53En/txIOi4xDl7FSc8cvR2xH/8lb0H2ssaopJOWLuB/Pw5rb&#10;EeWFqxuVhzJa4cKt9WJ1y+jSsmdouUK6sBN3SfWVCvUad0CHX0bIa2qo60Ddz6mqsS3qN2rPuxMo&#10;8U3b9uPVjnU/a8O7FhDl1RHXk/t/UL+Qecs3Yu6KTUhNS+dxxFdt+8ghbSbNWiWHgMZGfdBv5HR2&#10;LB3lmOriGeyP/CqHgVCv3YjxP87DvnYr+NL6wC+IvXsZZaVS4wGb/T/xpdStQamceabqxkBdHKjq&#10;k6DqT0qjKlDq7kBh6vJAWLG46kDzhlKgcHGJuuLI5kYsusy1wN7roXIM8PV07dq5A9fDXukNRQ+p&#10;bYep2hhoO3GH1s2g3FAKujdKeTeRbr7qhN9QEU8y0XKZI4/4qm1fxCRmo+VyR/bq58w9Vls5zRD0&#10;D79KXlZeUvuAV4O6rUFVed78rxLlhrL3VXtrCivHSK94mjfKKetwOcQeWlukqm+C8ryKG6q2ovdR&#10;gk7ovdgkrSeV4M1D95Wv8cRLfLn5UhBfjt/ugWUnb2PTWX/+IUIzr91tqZeLpr0q6KND8pPHPOzq&#10;HYJvRm3FV8NMMHT6Zvw0bSePVx4CvIcMe/1rOMSEe6EzltJrNXH3biR++X0vMjOkdizNhm5ieTbg&#10;S7YcM3Mbz082e+MZXh6FV5ueR9MRW3n+qqJ3Qwmqh1BvU/ZXeijlZT1kr3FdkPzYDSXFBQhwWMKX&#10;Lif7IemRJ8vxjK3nw/7YYJibdkFJ0avv516Rhmo25Qp7oJaq1n+cbwGnm/o3kaa9KuiGUug+fgd7&#10;xZM0VGX0m6Sfz89PasmYX1jEl1WF+szHPpK6uOmidFtTEDfUn5SBxq747nczlf0wWx1+EXtVuOyR&#10;vFBVOGB2Q+u1WjP8uhA3lEBQTYibSfCnI+npE9z4bSp8e4+BV7t+iPbyRknO84+ioIu4mQRvLPRx&#10;InzJJq3WFK4Ll6GosFDOUb2Im0nwRvHIykHr5iGL23lUTn21iJtJUOuhjw03dW4g71/HyamvD3Ez&#10;CWo1WjcQsxs9h8gprx9xMwlqJUlxsVo3kY/Rqxmn8nkQN9MLQq27yc6fO6e1TvbZZ5/xuOqCykxO&#10;TuJdNKqLBYdvYdRmF/y0xBq/7/NBV7bssMASQzY4w2ieBZrIrSOm7vbibfSoW8Y3U69gwFoHHk/b&#10;jNziit6r7OUSXx9e/UZr3Ug1BXEzvSDKjTN8+HBVWOlqQdR/6y0e/veHH6KwqFCVZ+TIkaowvevX&#10;rVtXtc5bkm/apLWuhBV7+OABDu7fz/fxMmi2YjBkQ42dMeuAD2Yf9OF9ngzlUex1onkTeXceKMfW&#10;DLRupu2WoTBa6ojOK23QfoUz8gpfT5fg2gj9sHv37o2333lH9UOnT7FKuF69ejyf0s+JrGvXLnxJ&#10;0PKHH35QpQ0bMgSenp6qdLrJ/va3v/H1RQsW8OX8uXN5WnVg6KagToTNJl9GbGI2Rhm7YOv5QEQ/&#10;zkTLWdd5+ixTT71tyAQS/GYqKinD/5p14hG9VjnCaLkz2rCbqrC4BN1XaQ+YLwDCQkP5j3vVypV8&#10;GRsby5f/7//9P74kmz17Nt597z3VvC3U30lJo2GNaMxHGtvxXXYzkoei+H59+/Klsp6eLnUkJJT4&#10;6kL3hrjoHM2XNL5+UkYeDw9ZbM2XN0MS0HK2dENN2OLOl5pWnSjjSSpjStL/3HSosVacZh7NeMr7&#10;3eitaDZsE57K3YEIZd4ZslZTDvA4f391V5Pqgt9MrdiN81bD1rz7hREzovUyR/y43o2HZxwyPNvG&#10;4IkL0X3INHlN6vQ3aeYiHr5u5ajqrDdk7CwMGT+Hhwkl/ui5qywsdfAbOWkOD4+Zpu6ASKg7DErb&#10;xMZpNzwcMkFdribjp7Ht+LbqTonV1X2EOu+RxTERTJ0BlXXq4Hf79m1+UXfuNIWz3MlPs7PftWvX&#10;+Wi1yo1x7NgxflMmxEud3RwdHbHFxARFRUX8eKlMwsvLi3dErC50b4iqWiNZS2ladUOttxUMhStb&#10;EhQOuRfNw2YWzmgwWGqY+vkgY+w9YcXD1c1fOi215oPBtmXWWu4cSLzXqCPv3/R+g9a8N64u9Rq1&#10;xeZdh3E3Mga7DpyS49qjbsN2KGU/AmnAWGl80jqftOZpt+4E8Dilk+DCtTt5PPG+Ri/fzaZqTTBl&#10;7mo5pKZRq158aehJ/fEPPfmy7uct+cCzLz7RVGVo7rs8j1GRJ6E0xSpCM72yvFXH0I0QeN/wEAaU&#10;j66pLtuuSF03qhvNm2LfZQ++/vUwE64hNdHM1/q3LWgyRN15MD4+QZXObyYWXrLPio8B+6r4S6vF&#10;9giOTVf1vr33KENOAlqym2nrIelrlS7Uu1YX6mFbym48umHoH1duGrqZhjEPQvFHTl9R3UCaN9O/&#10;mqoHA9akeY+hvOftvOXqE+XgKY1XW1feVsHd21cOAdb2LhjI9kk39/ylzzdjWWXYHKQvSM+Qn5sI&#10;6z1Sb1jqKXt5q/SqHGC/kP19Jqc9g83hfuzGL+XdLSx300jVZbDa0xUh7tKAvtRNg7De2xV3HFby&#10;cFFhEl86nxzJ/j7jI3Xm5z5BdMBpHv+yKDeT5s2gGaYH1eitrrznrW6e8rapLjRvkm2Hr/ElHY9m&#10;PKG5vvuEjdYon1M3nEUj2RtpeqY+03ag38yqt0Z/Hv4SSDfSEgfYBCew1zwHZs58ikK/+ylou9IZ&#10;IQ/T8EUL6lqtzdtNOvCRsalLO41qTdBseHQzXbeSPpfq3kyKJ1FuoAWanondTDTDHo2D9m4TaWh0&#10;Ysq81Xw7XS/0XVua9U6b6Bj1sKv1yQN+ZsRvuDsB+kOuvgwW7IagUbbpBqKu5c9Y2FK+mSiebiZa&#10;KjeJxZ7uKCul17YSmLM4vi27mZRu7Er3dEM3k92xESx/Mc9TXJSFp9H6w7+/CMpN0ZC9tikocXQN&#10;NdG8YZQ8Cprh6oBGEaebhJYEhdsyrxMT+0Tr5tHNR9C6tasfUtOzeDgiOo7Hn7tkx9ezcvP5MiA4&#10;gsdXN1wztWSaifioaTv+ox21+yZ/5TNiRtNJ0njDhjD0I39dVGW/1IX9VR2fZrlV2ccfdZ7KQ7kp&#10;vEIkrUZsuxLCl0VyB8EOc8z5+rjt6jFBbG7GIjxO/fZS3TdTbUb1abz1UgcsW7sNH33TFfciJOFG&#10;sxxn5VdtjoM/E6kJ+tMLvE6rDpSbSZM70Sl8ueDILb4kXP0fq/IGy+nECfsIg2W8SpSJm1+U8PAY&#10;vszLezU9mrXqmYjcgiJEPk6pcU9SQfWi3AiKTd/jpQrTZM5LT/hi55UgPibE+nP+PD4gIlmVR9Ne&#10;JZotHJKT1TczMXTBfv7a1nDYdnw7bBMuOKtf+Ugu7DhwlaefvmSLi06B8PCUZhe3cbrJ3lr0P6hQ&#10;3hajt2iVs3Rv1XsS691MgurB9ew4uF2QhjjTJe6upRzS5PU+vAzdFN5BCXxJ848FhCejxXRpoEqy&#10;8Lh0ZGQXqtY17VXi03mAHKr5iJvpFZCdJr1OWO7qzKwH//jw7FkZrPd1Z0/EUhTkPML90LP86170&#10;nSOw2t2Nhamn5zOWJonmV42hm0KxR0k5aD5DPQAltYRpOlk9J4+uvUo035BogBNNmo3eiRnz9QdQ&#10;iYqMRtNh0pdSBRqHcdP2E2g0fBsWrtD+mvfVmF2YuUCq+DVE61HSQKqVIW6mV4AFu4kUT5OZchsh&#10;njRZu7bnsdip5HmG3IwHfOly7jdKei0oN0LjCcwTMeu9yg4uQU/hGfxU60aZefAGLG4/QuvZZjyv&#10;Ev/jMhtV+HVBr2GNh25BcXEJ2k3Yjgby8F4j5klTtir1UDT014QVx3jagu3XERgeh7T0DAyZsxMN&#10;hm3DjxOlYb6Sk1PxxRBjHv5qqDGfwXP7aeljHN3E9yLoukiV/b9O3sIrfG+GPuRxhhA3058UQ6MM&#10;vajVFA5cvyGHpJvhdSNuJoGgmhA3k0AgEAg49EZHsoYkU3F+/h/yhqcgnJNAIBC8IWQEhCDjVgBu&#10;jpwCLyONvrSyeXbqj5Dpy3Dn3DkUFz3fiOGvG+GcBAKBoBZQVlqC4uxcuPUdpud0tKzDAATu2C1v&#10;VXsRzkkgEAhqGPRpLWjEDHgb9THsgGSzXbsBOYlJf+jnt1eFcE4CgUDwB3Pf1Q3u3QcZdECK+Uyb&#10;h+ToSHmLNx/hnAQCgeA1Q0rHZ/l6g05IsZuzlvNuen9WhHMSvHaSk5O1rFCjYlY3jYbwVK9Lw87U&#10;VGjo0czMTFXnkJpIRVOG/9H2pkMO6ebajQYdEbfWvRFy5rycWyCck+C1Q+M/a9revVKPv++++1Yv&#10;jb6900OfjIa+rYns2rlTdbx0nGlp0ljXyvHXJMg5XXGIxq5LQXwAkN4rbLHx5B18PfUKn7Vh1k5P&#10;DDN2wpQNTth23h+rDt/CmqO+aDfrOtrMMkPzmdewieWnsbXHsDxNJl3CxO3ufIqV5Udu4gu2buF8&#10;H1YuD/DNtCuwdLmP9vMsMHGbOy+//3JbNGSOiPJ/O/0aZpt6YtoOD4zfKg1n/KbiVUHdUfrjJ29k&#10;ndHLIpyT4LXSo0d31YNbMZqi57333tOLt7OzU80QQrZv315VuFWr1nByclKtv/POO/j5p59U64rR&#10;xAlKmMaLNzc3V62bmJhoTcKQkpICX19f1bqXpycaN26sWj929Bi8vb1V640aNcJODcf097//XWud&#10;9k3rREJCAgoLC3j4j+RFlZNr0FPM3uMNj8B4bLkoDZetaTSeyPDNLjhsHY4dV4L10qtibyJZgaHI&#10;9A8xaIKK0XNOpWXPsPxsAD7uNFblzV0DH6HlMie0We6Ezus9+FiWNMUTjbhscj1UZxQRgcAwNDK2&#10;8uAmmzljpta6q4uLKkwP+jOnT6vWg4KCVGFLSwu5RDX0W1XSe/ToweOUdTIFmkeO1lu2bImrV6/y&#10;uB07dqBJkyZajpBMmdeOTPPNVon7z3/+g5XyjENk9AkyJTlZtZ6dlSVvUXOoqnPaeD4AGy4E4Jx9&#10;JDZfCsSq0348/uupVzFmsysPD5ZnIyKLfJihCtv7PMQB67vYfCUIV1xjDE6qYsgEAk1Uzikrrxht&#10;J29Fz2HT+fD8NAdGm4Fz+KQzNJMTWU/2w+640omPTk4zPtHDRqH9ktc/86mgdvF///uf6sEd4O/P&#10;nMJ21XpOTjbat2+vTvfzU4XJiG+++UYrjoyc2GnmxJo3b66KU6B6Kl2HQ/bhhx8iKzMTLVu00EtT&#10;bMOG9fyTHCky3TTap7W1tZZDpHzE119/rZW3plGZc+ow10IVpgHiuiy0VK33WGSlTpt0GRM2uaDb&#10;IrWD2nZZWzE5+T1ShXderVxN1VSMD1txowHjyIwPWWl9YlbiZ265goyMDDj6hKriuoxVj/pI6zRv&#10;y4Id19Fi5Ca+/u2wjXxdya/gHRijipu/4xr/VOzqG4FvhkuD3/22SnuunPmmFhi64KDGNtcxj203&#10;fsN5VRz9Xm0dfXD0jKXWy1ZNhTuntNxCDNzsiVYrHfj0GJ/2nMmnGGy9woU7Itvbj2Dj5Ib/fNsN&#10;bboPhx0pqZXOPE9QbCYiImPRxKgv+m6yr/SfpvR3P/0e9Rq14fPN1GtIy47MOjCn2BGFheqLztMp&#10;vlE7pKam8zhKr0POk8d3wBON+RilWdek+MHjZvM42t9bn9E+pPgOfdQjQUpz3lC89kRQ//pCmsVN&#10;k2/a9ULdj1vq1SEYmx7E1LnSPDEVUbdha4MV5a26DsCKdabymmE6/DwC92MfyWvAWw2M2DFL54Dm&#10;1CHTnVCL9kWfkgi6kaKjpWFoBX9udJ1TRdBMD5Rn6rbyp7QcYaKeNlOz3NXHpUnWDEH3ZMvZZlr5&#10;yWo6ykNeFyV++fbzyMmVZo2goZ0zMtJ5AxmC/udFaw5j8brjfL3/5M18m+5jpfIojYzynTxvU+6+&#10;iIVb1Q5HE2XWPxqlVRMlb0houBzz6qDjry64c2q70IavnPOKUc0ySHPgTtynnn5EE5q2cfUBK9mB&#10;OaMue1gqhzT1gLccMkxd9kCt06gtmrSWptRUMPRP0WRrddlD+B1yRo3b48NvezDHxB7GDdpID2SW&#10;ruucKP8HX3ZCvSbStKH0EH+rcRe2bMsf5h37qAfcl2Y3NOCcypnpkNDNa2x6CJNnL0dScpqGpRt0&#10;RHQ8mvwydDJOnLsurxnmg2ad9Mqq81kLVlZ79rLQHW837oR3mnZG68595dSajfvl6bA7+AtsD/wE&#10;p9PDeVxJSS4cjw2C7b5esD86EEWF0g1tvqcP/JzVN1qw6xrYHe4He2ZOxwYjMzlMTlHjfe132B2Q&#10;yk+N98M930OwP8K2OdQPjsf7sxzP+DqV43BkIJIeuuKujykvk+cj47NBFvMlEei6SUpnZsuOs6gw&#10;hW0rpbmdH6k6ppvWy1BUkKEqw4H9L6EeW3m+moKuc2q/wBIdmDrSheJay3N4aUKNGUhRUYMIk7N+&#10;cqwElfc0hcbV16YD20ebueaYu1f/2aB5LDUdQw5BoYC9NAfdY2pnyBZVPrLUVPV8Z5roOidNmo+U&#10;1FHToYZnRaWhv5XyNVE5J2Z7LrlxazZCGi681fgdcq7aA3dOrRfb8hWjpbayc5ImF6RwS1oud8aE&#10;A7fwND2P51OgT35U9/R5l5no2Ft66J/1Vr/hG+Kjr7vyKXLfYg4mKyuHx5FjGjx+Nm7d1p7vi/KR&#10;s6HZI+Mex3Nn5ODqw9Pq83mqDTgntg3NDErUZYqpW79RqjA5lqo4J5o51BAPHz1G/c9by2sSm5hz&#10;mjp3lbxWOfWYIyeGTZiL0+fLH86bzkndT7X3pRDE3oA0m1+/y46/TuO2zFnRnAE1F5pxNOWRNxIf&#10;2HNnRAZIM5Gyd02eh+Drz4r47Ke+divkWGlKYWvmeBQoX6bGHHE0Z8Kje9rOPsxnF58V1XJPF/ha&#10;SRP+03YeF8bzGVYT49TTJVN8ToY0fj85J5o9laAZVGkaY8fjgxB15yCfSZVmaiWcTvTh5Vjt7YL7&#10;AaeYc0pXzdJKXN/RGW7naPrimkF5n/V0UeLbGHBQukQ8yuAt8QyVQ45MKctQerrGbEY1HUMOgb6k&#10;UJzmtMuEk0eAwfwK/SdLTqz7WG2Vo6BsW1BQKMdI0HNBScvOlp6fCmrlpO3UpizcZTC+pqOqc2rD&#10;1FMrpoRarXDi6xNmLsf77EF/zCECRovsWbz0Gc9omaSWlLwUd9ztAa5530PXFZKTqww6wbOWGbMH&#10;fSvU/Zw5jU9b4peRMxAeESXnkHivWUfmKDoaVCHvN+3E7Um89OmKeIc5vHeZ0hg1SXJOmrzHVAuV&#10;1bWv+rPeknU7edz7bD+a/PfL9niXPezfZf//u0ypteg5Aqs27ZFTtTHecYAf53tNKD9t156F2+E9&#10;ptTKo/4nLZh0l+YbNwTV5TVu+aO8ps+aTbvxwVddmMM14g7sk+a9cPDIKTm1pvIMZaWF8Lk+h0+n&#10;TfPS3zCby1NyMqPhenokzEw7w/XMaNVsVpYHBjAlxezIAOakViHUfQNTI1KcD1NIOenavxea+/6G&#10;mVS+zf4eSE8KQ6TfcTgck7axPUzKCbBn63Q8927u42VLMEXF8uRkSi9X5JxoOyLQfQtLG8zDRFFh&#10;Ms9LuF8co1H+AK6clGN0O/cbIvwu8Hw1BYPOiTkQXZS0+JQ8JKXnIzEtn68bzTLDYbtw+N5VvxQq&#10;LDqs/6Xlty1u6v0w02XFkVvlptUUekwz1bapprzLAEHOidbnrD+GBabXmHLazB1Vu7FbsPei4c+h&#10;lF/XDFFYWIi526+g4RATXiY5Fyq/2ZCNaDZ4A7fvx0jbNh1irIrTNFJhv604BnvmLGsbKudE7LaL&#10;RuslDkjPU8/a+2WHX/HRF23Q5seh+PCbbnj0WHIGDzOKuIPqsd4FJz3uI7Pwz9uTWSCoLTxPndOt&#10;iGQ5VDn8jV4u8+7DNDm2fCj/COOqH4vgz4eWc9LE734yWlNz8WWOmLDLBc7hyfjw695o3H4UBpjY&#10;wWixLUpKa1YHQ0FNh+oV/6xWMyjvs15NsNqI0pHWt41UB6ng6h2C5OQU2Ni5wc39BkpKSuHq5o2+&#10;E6TPfDk5eYiIkBopWdm64vQ5c1hau7C8t3he4uiJq7xKIyrqPhoMMuYO3YblJWLux+HBA+kLA8Ud&#10;P3WNqzjKc+jYZR728LyNzAyp/pbQ/PRYVvYMR45f5flt7VwxaPJmpKSk8jzUgCrsbgRu3wnkX61s&#10;WDpxRD4e2iYzM4un0bHe9H01qqxc5yQQ1Hye96Ffc5zEH0VVnFO3xdZYdfgmD/8w4xpO2EfCLfAJ&#10;fl3ngJjHmap8rWdcV4XJRm92wa9rHeAXlYLIOHW/p5AHaVrzkZdntRHFOemiOKdvRkkNYr4cZsKX&#10;LUZKyx9GbYa9s1R//vkgqS6o4TCaex74Ztgm/LbgAGIfJ6pa3pHTIKdAdUe07DzjADqMl8qmOOLk&#10;BWrltwlh4THoOX2XnnNasvksuk/dxR1Ks+Fbcds/DMPm7+NpY2Zu40sqq6CgAC0m7IHpoavcKcbG&#10;PcGI5SfxIPapal9XLCSH1WTIJrh43Obh6kY4J0Et4hms9lJdnORkzEyp4YGkTFKf+CHa/xTi7tmw&#10;m7cMZaVFyEqNxMO7FiguTMPTaHu4nB+L+Pse7I2vCNnpD5H2lLY5qyqDLO6eNe4HXWJhiYQYN2Qk&#10;30N00GU5pnbzvMpp6XFfnHKM5OFN5/2x5XIQui6wxEX3GBy1Dscxm3sIjEnl6aecIjHnwA3eku+C&#10;azSGbHDSKqsyq42QY4r0qbiFck1As4tObUE4J0EtQHIcTicHwNdqCbOlCHalt8Yy5GbEwN9xNc9F&#10;ecx3Si3lbKlJer5SZ8Kc2j4aNUJyalb7eqK0RGp5GuV3GBlJYQh0Xo97N/YhOuAM7I7+iuyUEGSl&#10;3IOvzXKe701BcU7DNznju2lXMWmnB9rMNsNPy2wwdrs7T5u6xwtzDt3gwxFNMvXgcbRsIo/0MJlt&#10;Q63wpuz2wswDPhi8wRGtmEPqvsgKXTU67SqmlDFltyffjpqj0/oEFt9pvrrTb23EkGpSUFRGoyEm&#10;mL35gkr5rD9sjYioB1yVUMMKJV/7sdvRZryknkgprdpviammUjcfQsln6xqApMQkvk5lLth+HbGx&#10;j7HvtC16T9uBtPQM+PsHY8gcaegsakhx6IIrfpwoqaPGw7Zg71mpf9rO0w5oJKszKs/c6Q6+Gqpe&#10;Nz5ig3vRj9FqlDHWHbLGd2NM4X4zBJsOaXc/oLxbj9sgKzsXti6+2H7SHp8PllTirtOOLCypQ+pE&#10;fOycHRoM3Yo9Z53RemT5LQiFcxLUCugmdJRbz2lSWloIu0O94Xx6OB6GX0BS3E2WuQwup6QuBAr2&#10;h/vC5vAAlJUVwPXCBDkWcDgqteArKy2Aw5H+cDs/GnaHpZZ5StqbhOKcus+zQDPmKLozx7Rgrzfu&#10;xqXjvFs0flxqw9MfJGTjokcMus8ywzfMidGy1SzpM94M5sTaz7zGt6H1WxFJuMSUVFhsGjej6VL+&#10;r6Ze4en9l1jjBxZezlRYH+YEf5xjjrYzrmHdWX+4BDzlechqI35dh8ghfUyPSi1ys9kDe+GGYzy8&#10;escZRN1/zMMnr7mApsQwPSZ1f7hw3RG2zuz3y0hKSkFkdBw2HLHj6woLWDldpkqz3CYmpsI3MApm&#10;9t68Zd+BszbYfuQa8vLykZCQiItmUsvrHUel8k+clxwd7XPeuqM8PG/dMRy7KO0j+sET+PjdxW75&#10;eDIysrBiy0kePnBK6lJAx5qcmsX/H7onFUzZPg6ds+VxZEuMj6uauvN9XJBaclM+go73yHl77DtR&#10;fnca4ZwEAoHgBUlPl0auEVQ/wjkJBAKBoMYhnJNAIBAIahzCOQkEAoGAQ/2jyEqKi1H6B0/uKZyT&#10;QCAQ/AmIMjOD5+Q5uDNwAu70GYcbPw6HT8eBuNOuPyIvXUZ23BMUJKeiuKBAq7HDH4VwTgKBQFDL&#10;IWeSfD8a6bcCcHPfYXh0HqDqIKxpt0bPwv1Zq5H6RGoxWJMRzkkgEAhqIQXJKYhaagKX/mMMOiKy&#10;m+37I97WFfFhtW9aeOGcBAKBoIZDyqgkPx/RV8wMOiHFvIz64E63IUiKj5e3rL0I5yQQCAQ1lJyM&#10;dDw6fRU+rfsYdEaKBS3biEd3yp99uDYinJNAIBDUMDzOnIL3zyMNOiLFbjLLjn6IMgPz3b0JCOck&#10;EAgENYDCvDwEHDpm0BGprHVvhE1dIm/xZiOck0AgEPyBUH1S+Kqthp2RhiVZOspb/DkQzkkgEAj+&#10;AMgpea/fYNARaVp8VKS8xZ8L4ZwEAoHgNfPIw8OgI9K06MPH5dx/ToRzEggEgtdI4OhZBp2RYneO&#10;SdNU/NkRzknwWuE92ZOTtUyhzEBabm6uKkzb1lRoPLKsrCxkM6vJKHMn1TRrNPHNmGm4InLiEww6&#10;I8XuDJwk5xQQwjkJXis5OTn461//qmUKEyZM0Ir/4IMP0KNHD718NY2LFy/ir3/7Gz/G//fPf8Lc&#10;3BzLV6zgVtMgR/D7Ph/M3u+DuQdvYO4BH8w/fBNfTrmM/uscMNLEhcWx+EM3ed7Fx27xqdrJaJ2W&#10;NBX7oqO3MIOV02OxNb6YfFk12y3NckvTuHdbao0J2z347LrT9nhh7FY3LDx8i8+mq5RH1kgu8013&#10;TlGXrxl0SIo9tXGQcwoUhHMSvFZ69Oiucja6Tkc3/uSJE3waa8VqKsrx/v3vf+czfNavX18VV9Mg&#10;B7JwnzdWHfXFWZsIrDx6GyfM72LZYV+M2+KGUesdcc4mHDsvBPG81x2iYelyH2ZOMczuw2jWdZy1&#10;uofG8pTtbeeaY4yxC9Yev42tFwLRjDmq4WsdMWqTMzae9MPWc4HYczmY57Vwvo8pm91gxcobz5cP&#10;mGO7xMt/k52T48oVBh2SYqUlJXJOgSbCOQleK8pDW9OITz/5RC++oKBAFW7RojlKS0uxePFirTxk&#10;pjt38jKU9b8xFfPRRx/xsLWVlSpe0+7dvcu3WblypcH0Eyel7/5hoaF459139dJtbGzw3bff6sXr&#10;2t+Yw9q+bRsOHzzIy/ujISfxMtZtoRV+Z6prNlNdM0l9HbqBCTs88P2MawbzV9XeVOcUcuC4QYdE&#10;FmUiTbcuMIxwToLXiqEH+MOHDw3GW1laqsJ3w0Lxr3/9S7VuYW6Ob77+WrWekpKiChuyLl06w9fX&#10;F/Xq1ePr5MConkhJX7VqJdLT0lCnTh1VXHR0tCr83nvv4ebNm+jQvr0qztTUlDnNFqr1ncxJbtiw&#10;Xp2+YweuXLmCrMxMPHr0SD4DfyyGHENlNnufD66438eIzS5IzshHwwna6StP3EFyWj5m7PTCzXuJ&#10;eulVsTfROVEdaaZ/iGG7FyHnEpSHQedEFdMPknPwK5P5LZc6oNVKJ7Ra5oSea+3x4wZXjNzmgCdp&#10;eXJugaBq+N+5o3pw19P49KXYyhUrVOFGjRqhSZMmqvWeP6rrnp4+fcrLS0xMhKODPbeggABVOqkm&#10;ejAo6+RwFAb076+KJ5SwYh9++CGcHKXOjprxCrEPH6jiHsXFaTkzYtSokar1mtiAw5BjKM8GrnWE&#10;hddDHh630QkLmZOicGxSNrouskZ2XhFazrqOBQek+qmox5nouNBSypOYjTZzLXi4KvZnaBAheD70&#10;nNM5r1h81msu5i3byNfpBpt72g+tlzuj9RIHbm2WOrJ1J3Rf44xo9iMUCKpCq1atVA/uUydPqsLc&#10;/kYO6EfV+q2bN1Thv//jH6owmSF69lRvS7/ZqMhI1fruXbvkXMBbb72Ff7DyNmzYwNdJHa1YuRL/&#10;/Oc/VfnJ9u3dq7WuMGzoUFWc5mfHf//73zxdWX/nnXf5ek3DkGMwZPY+cdh8JQgHrO/Cze+pKv7u&#10;gzRV+GFCNl/+utoB3RZZ8fAAFt5ndReXnKK54trPtlfyV2TCOQl00XJOAzZ5ICQ8GvUatpVjgPvx&#10;6ei0yhlGK1yYOaMNU1B9N7shK68YpWVl6L3OEZa3a8YnC0HNRnlwk2l+UiOLT0jgn9qUdWoAoYQH&#10;DuiPf/y//6daJ+fz8MED7lDI3uef+6Rt33n3Hb6vvLw8Vf5fevfmcdOnTuX7ePfdd9GsWTO+JHN2&#10;kpTS/Qf3VdvMnDFDFSYjgoOCVOv/+9//kJmZqVq/evUqz6Osr2IOr7Yqp3P2kapwDFNDzZk6Crmf&#10;Cu+geDSfeV2VlpSRrwqTo0pMz8P6U374YeY1eAQ+4fGNJl7Cg6eZqnzlWU12Tj+M2aZtY7fLKRKu&#10;N4Lx/W/b0GjwRnw53AQtJ+5FizFbeV6FHybs0S9H18aayrkl/IOjWPx2fDFkIxqzsr9j++jx+wG9&#10;3xWtN2fHZNDG7YCH7z05J7DE+CT2Hb4ir9UAKrhHVM5p5mFf/Dzyd7zVqD3ebtIR9T83Qt8t7jBi&#10;Cqk1c0htmWNafCYQrVawdaacTns8kLdkb8Tjd8A1tPbPHyJ4tSgPblIumutNGjfmN5iyTrZ9+zZV&#10;OJc5muioKK10xX74/nstR7dt61ZeNmFkZKSVV7GRo0bhyePHBtPIFBU0e84cg+nt27Xjxzt27BhV&#10;XHFxsZ7DXbZkKS+nJmHIMWiarW+cKuzg91gr7ZxzlCrcYrY5XIOe4utpV1Vxc3d5q8Jk7eeaq8Lz&#10;99/QStO1muycjA8zVThoI7cNB8xhfMhaTgFCwx+o0oJCo5GWlo5Jxux/kuMUGgzbxtcX7LjOTUnX&#10;Wh9sIucGvhi6mcf9POcAbvqFIzkpBTO3snMtb5eSlinnlJivUSaF5+24hlnbrqHREGMe12u69PVg&#10;rckxBIeonVVNhjun+wmZ/DPd8gtBzCl14Antlkuf7lqRc2KOyfS4GY9fwRwUxbde5sjenAp43AeN&#10;OmDQths8XFXGT1+ILoMmo/XPv2HwxPnw8NGei2T6vJUYMmE+N12GTJjL4wePnSXHAMUlJXL+efDx&#10;DZRjJSbOXCSnaZc1mMqYuADm9m5yjMSQSQtV+YeOX4ANW9SfhXQZMmEOhrDjp/2SDWbHNpgtYx7E&#10;yTlYnvHz+cPLEJN/XwIPr1vymmGWrTZGfGKSvKa5T8XYvkdNlVMBNzc3JLH89+5JP8JLl6S3+j8S&#10;UkIuLi7cbtyQfivKOrXCoybYyrqPtze8mdH/QevKm2JqSgrvU7Rp0ya+DGJKhtLo3Crb6jY59/Hx&#10;xk5TU2xYvx4WFhZIS02VU6Q+V7a2tthkbIwF8+dj544dcHd3V+2PiIyIwPHjx7Fh3TqcOXMGYWFh&#10;cgrg6eXJj5FMITY2VnXcBYXS/VGTMOQYnse+13BGVTXapqHc9Lw8q+mf9ZQHfxH7nWrSeLD08N9/&#10;0UWOkVDyKyjOSUEvndZl5zRu9Sm+3pQ5Fs3fInHN8Y7etgqG4kvYc7G8/DUd7pzGmHqiLVNDrZY7&#10;o0m38TBijoccUusVLuiyyoln/LbjINRr0BZR92PRfrE9V1Ot2DZEXaa2iFGm2g95Q0Q/eIT6jTqh&#10;HnNo9Roya9SaWTvUa9wJH38plUM0a/urlIfsszZyLNDx52Gq+DqfGMmxQFFRsSq+fsP27KJIc5yQ&#10;k6jHjk9J06RuY9pvB+w+el6OkajfoLUckjhy9greadYZbl6+cowazU+g5XHR3AkfNe0or6mhH17d&#10;Rur/zRD0Nv6WxnHTNvT/1GXnjM47GR3DP//zlZwDfFQFqnO5ffs2/P39EBqqfqAK/txoOgS3QKlh&#10;SXlQni+nXGEvD2VyjDbJGo2iHj6V6p/IWs4yQ2lZ+Z9rFhhQUbXVOXWcsleVlpSeze9Xglp+ZmSk&#10;8zCxaO0xLFpzWF7TdySUtnDNER7WTdNFSdd94TW0XWoGuy4srqFO/KugJLd62x/8pYz9iOIz8jFk&#10;uztXREbMQfFPdyzcaZWjlucmBzB21gr8+4c+3HkZMQcVGPUEb30qPWBbzFfLXUNQWfWZM6jDHqwf&#10;f9MFTxMS2dtlEdZt2Ys2P41UORSCnFPdRm1lB9YO6zfvgrObt/Qwlp1NnU/UD3bunFhe/sBmTuf9&#10;LzqghL2Rc6fUkDmh53FOBhyO5CQ6Ipu9bWtSFedE1G3YBkU6P6Zff5uBrbuPyWuG+bpjP6RnqIfE&#10;efQ0iR13e7z1WSuuFjVNEzpe5dppXsPaje7/8bzrCprxhrYpbztdqpqv5qDpEKrinKpKQkoez7/5&#10;kvZXi/IoYQ5P81hqq3Oi+6z5b1tV6WQLd5nBzjNYzmEYJa8hKkojPpfT7exd5RgJZbul+625jVpx&#10;jK/3nnuIv7DWNv6SW0Dfyp/x5uMtmWOSGj64MOfjhKJyZlhMSExGW1JOpK4WXoerx20ef9TrCV+W&#10;h52LN3cUpJzIcVQEV07swV/3c6asyLk07sgVEam3d5qQozHSc06SkmAOrYHkjP79VWe2jRE+aCYr&#10;jCo7J7WC02TzzqPoPXyavCZRv2FLJCWnaVliUpqcqsbR9SZ3yJrULWc/Ck/jk5hiHSCvSdy4FcSc&#10;ext2Ttrj3S+64G12Xv73Qy8kJKXIOWou2ZkxsD86ELb7esHuUB/mNOk38Aw3bVbB9uAvsDv4M9wv&#10;See3tDQf9kf68XSJZ7A/3I+bw+EB8LxI+bSdQ372EzjI5dse7MvjqAzaxo4Z7c/9wlhVOU4nR3PH&#10;TWlKPrLczEDYsXJ8zBZplUH27FkJLPf1RZjvIZYibysbrVsf6CutH+oHl9O/obS4Zo1soekQSOF0&#10;WGgpp6jpusiKx1NjBk16Lrbm29EoEB0WWGq99GTlFvE0XaiBRNt5Fjy/rgLLzClUHUttdU4EnYf4&#10;lCyYnndV5SOjuvjyUPIYoqI0QnFON25Kz10FZbs9l9y4Ld11ja9TQ43D52zlXLWHv6Tl5COrQHrr&#10;poYOinNS7JRbDE/TpctKqU6qzUoXPIlP5HHBcRU/II+dNWMOQnIclSF91muHOh+3xJylm+Tt2qNL&#10;n9H4onk35lTaGHBObZmz6IjklFRV/neZ8/EPCZccEVM+mjyvczp9yQxtegyR1yTqsX3OXW7MbCPm&#10;rtgkLZetl1O1qcccpcKoCXOw9/gFec0wb2nkV6A3tV+GTsGPQ6Zh+uK1+KrTIP5/1mlcNQX3R1FS&#10;nA2rXV2Q+lT5NMoeVM/KEHH7ECx2dkFZaTF3Hpa7u8DXdgV3TtZ7yJmrnROtl5YUsHNQBOt9Pblj&#10;UCgrK4AVS38caSWtl0r1PVasvGdl9PlJKsf17BA4nhzJ1yktP+8hj0+OdYOFaWceT1ju6wGPyzN4&#10;WDoOtTK9tqMzQnyoHpKVwdKesf9D2c58Z2eEeVFrrmfwvjaL/281CcUZaJouX2jUDxkiPasA40zd&#10;0W+NA/ZeD+W26vgdzNzhKedQo7kfGndPFyWttjqnrYevYRszTR4/SVLlL++TqJJuCCUtPUO70QNB&#10;jlBJVz4hKijxupQXX9P5CzUHP+R0H5n5xUwJOTGH5MwdjuScmDJiCqnlEntsuOyv9aZkFxDP8jvz&#10;eqp6n7fD/QdxMLaKklMNQyezXsM23Cn0HzlNVd6TpwkYOm62Vvmazon45PuueKdhKx6uzDkRlrau&#10;bPsOKCwqqjbn9K8vOjE1Izlihap+1iNu+Abi+86SEqrzub7j0cRk91GcuWAur2mzbLW6RVpBQSE7&#10;3jao30B9LmoiMX5HYcGcEz20HY8NguPxQUhNvAHLvT3hfGq4lInhfHoki+tu2Dnt7cqdExHmsZk9&#10;+MmZSDx94AZLXr421nu68nLIiRDknKz39oDLqWEIsFui+s2RczLXcCSazomcmNOJQUyVDeLrWs6J&#10;pVmx4yKnSqidE1HK07kjriFoOgvFdKHBWZW0p8nan7ENcc41hueNT9H/dKSUo5guSnxtdU6KinkQ&#10;q/3VSJWfPZcMoaQbYviiozyNmqXrsnDHFZ7WdKS+KiuvzPLiazq8QUSLJQ447BSONtQKj4Xf/7QV&#10;fphxTGr0QJ1vSSHxsBMGbHFAXmEJPmjWFa2o4QSLN952kD0g26HDyspH1h0+bqb06Y0+05G6Yc6h&#10;Dv/k1oY9/NUPB3JOVGadj1vIMWq++IE5J+YU/vmpuuGCrnMi3OVWcP7B9ww7J66u9J1TvQZG/DMn&#10;N+ZQ8/Ly8e/GLdCt7yg5h5q6bHt6wBkyQ9Rt0A7j56zB0XPab1ua0GfWtz+THLEu//miLerKdWh1&#10;WR76n0g5vcXOY02mKD+ZO4/iomx2bkq5okh66oobVvP4A7y0pIg5pCKWpzN87VZJzonFl5XRZ2dS&#10;LZJKKS7KYXnzuTNwOae+HmUlmTw9JyOG5y8pViun0pIsHkfXRFFOkXcO8DTlOnHlVI5zIqdIjkZB&#10;0znR/6Q+RuacmPoK9dzKlaD3lUksnbatOWg6CsV00VROZFOZIqJ7vrzfNGHrE4u0TP3WiZrlkOmi&#10;xNdk5+RxI1j1gHfx9OfrCopzIrsb8RA5+YXoNlGqgzLUCOHG7VCt8ijscVO/foocE6V/MWQTLzMn&#10;vwg/T5bK/XLYZqSmZyE4TC0GklMyVGVK+QsRER2rims8xFjOWXvgzumoawT6bvPgjmaPtdT8mB7m&#10;Ry9YYvFZf+6gJCelbixhtMqVhdn6UgfYBsbjk84TkF+sXSlfHpfNrNCix2DUZU6wzmdGeK9JByxf&#10;p+6wRnzXvi/eZ0rlnc8k5aTJly26470vOjAlpe2c3mvagcV3kmPU+AeH87T3m2qnvcfW32vaBfuO&#10;aTun95p1wbtN2uFddg7+/WUXTJi7Gl43tL/vKvB9Nm7LjD4hkrVj/097rN15Ws6hjbuXL+p/qv8/&#10;adKuxxBk5xoeHioi8j4GTVqMeqyMup+34cuJ89dV+OCoKYT7nub1N9fZA9zh2ABkZUjjiwU6m8CS&#10;KRyrPd0Q7Cb9Dsg5ORwdAHvZyBHQNhR2OjkUd7328XyaRPtT+X1hxtSL00lJjWmWUZiXDK+rk2Wn&#10;84zHPYqQGvEkP/KG3RF1/Z7DiaG4YSn1U7Jn+9V0TtaHB+DebWrIwo5Jo3xatz3Sn4cdjg3EHeZk&#10;lc+LNQVNR6GYLprK6QlTQ0np+Ziw3Z2vT9/lhTMuUcjL11cEU1geXZRyyKjuSRclrSY7px7TTNU2&#10;lZbSQMMEX2dm5x6AdmM3S85qyGbMNLlgsPvIwHn7VNso9tMMw11V9l10Q7fJO5hzMVaV24Q5mWaD&#10;N6hMQTNOsS+HbECXSduw6pBNrXg+6KLqhGu02AZtVjqzf0Jaj4h+wN/OHz+JZ164GNYB8Wi/1k1y&#10;SMxJUas++uxHLfaoz9OcI4Yf3hVBJ4yUiaETV5VTWftOt0R1/FAqOnc1G8OqkuJe/n+h7ZVyatt5&#10;eT1oOovd10Jh76s/uot3aAKPpzyaRD7OwFfT1KOP614v3fxE5JMMLNp3A8etw/Wal9v5SOP2kdX0&#10;z3qC14/KORGdVjrCMVD9Y/VgaoE+G7n5sGXDDvhpsHqmxpY0zh5TUWdcwzF2h7ccKxAIajKKMyDz&#10;i6y4ARPlqSoX5XonmjqjKi8ZDxOytI5FOCeBLlrOiVhx1h8/bXDFGfsgjJu5gjfdrvu5EQaNmSPn&#10;kKB+Tm2W2uOal3oYI4GgPEqKc5CaGPCntJz0aPks/PFoOoTb4eop8g1BeRT6LbGBuYF7Pb+wRDVr&#10;rmKNJ1zEGvYcKS7RbwgSn5KHOQdrXydcQ2g6Yd2Wc74B1T8lRk5uAYqKiuS1ylm830YOSTh5BCAi&#10;UmqdqsmhS25YcbDmNTXXc04K/dbZo9UKF7Rb7oT9DpH4vvck/Pe7/thsHoLWix2w9mrtGJ9JUFOg&#10;G/nPbDUDXadQU6xWOifmkJSJA3WhRghEVPR9nD4n1bW1GLEJ1rau3KkdOXaFL+/HPER+fgEPh0dE&#10;4+xFqQ40NzcPl67a8fBvSw/D1s6VD2ZMwxFR3kPHLvNlTk4uc4zPEBl5n+d1cvFCYLA0kaZyDMS5&#10;K/Yo1mgTcMcvCImJ0ssJ5XN1v4Fth6/Dhh2fDdsXQUtyuvHxiUhPz8SFy5Kzs7J1Uf1PR09c1XPM&#10;1UW5zkmBenI/SEjFvbhkxKdl8ZHIBQJB7cSQY9A07+B4VfiYXbhW2uPEHD7z7bKTt7H+zB2kZRVg&#10;1ek7fH3KLk8cs1XnH7LRGS3kEcy/mnoFS4/6qtIMWW10Tne9PCt1Tu1GmWD4dKlJeJvRm/nyq2Gb&#10;cd45CN+OMMHZ85bIzJKa6//6+y6MWH6ch887B+PABWncyWW7pS4lqenZXDlRAwmC9pGcnIZbvv4s&#10;vInHnXcKROex0v40nRM5sqUHbDBv0yk+Eo+7x23M2nCKpzWS87ndkVr/mdl48f3O3nQORy868W0v&#10;uQTjvI3U+pkaZhB9pm7n/4fmgLXVSaXOSSCoObysAqk5CuaPwpBj0LVboYmqsMOtRwiMScGKw77o&#10;vdoe8+UJB8ly8opV4ftPMtFvrQNO2oTDzjcOwzY48vhmky5hgqmHKl95Vhud053OA7ljCjqqPwSZ&#10;4hj6jl2PsbO38HCncVtx2cwZK7aehrmNG0yZUiHnpDB26RFM2ih1zG84xAQTV5zkSsnkoAVsHL1U&#10;zqnrZFMEh0bi+zGm3DlFhEeqHMTslQfxjdw/StM53QuPwcnzVmgy1IQrnX5z9qH5WKmvlOKcvO5E&#10;4JqlNIBt7wVHuaKjqTqIBoM3Y+zKk1JYdk5WDt5Mkdlhnal2a+fqQjgnQa0hKzWMd951OzsOVnu7&#10;oSCv4joTTTJTonjfIwlDTkr5/PZmOzBDjsGQHTALY0opG21+N8MZx0j0XG7L46fv9MR3M6QWe4pz&#10;6r3KXtU3asGBG+g4zwITtrjBzieWb0/xlVltdE63ylFNgupBOCdBrcH13BgUFUhDupSW5sLppDSU&#10;FHWCvR98hfdzSn4kTb3yNNqdOaN8HpcUdwMWe7ojIYa+pZeypRvfJtr/DDKTaMR2ySHlZcWxuFPI&#10;SgmX1rMf8U6/0QFn+fqbgCHHUJ59Ofkydl8JwYzdXjCaYw6rG7HcCeXmF+GiazQeJebyPk+Otx9j&#10;/FZ3HLO6x7czvRaMbZcC9cqryGqjcyrvk15Ng+qqaiPCOQlqDTT6gjQU0DN4XJyIlCcuKJRHnqAR&#10;IUhJ+VrTnF3SyA1RAUdYfD5Pk/LQIKwsbWdnhLivZw6ukIVpVIhnuHdjFwLdV/M4ZaQIj0tMoR3o&#10;ybd/UzDkGCqzxswhDd7ggvzCYhy8FsrHyNNNLyop5elUv6SbXhWrrc7Jo700wLAmVEfTfdwWdPxt&#10;M6+7McQVc+nzWVzcI+TmVm1w4KbDTdBngglu+VY84jl12CWmz5c+J/acLH2+W7yq/HnpaD41K2tn&#10;HjbeQoMaV52AoHvoN2YNmg57vrqnXpO0ZxTWRTgnQa2Ahjyy2tMVvlZLcdtmFVIe36RYWOzqxpdE&#10;iIcJcjNj+brV/p94HFFclIrbttJoD2WlRXz0BmUbyRFJY+TFhpojwHEtbprNldM68/2+SSjOYNYB&#10;H7SdY4Zpe7z4+iRTD9XIED8us8FPy2wxeacHRmxyxi8r7TBplydPa88U1AQa9HW1PaYwRcW3ZfmU&#10;MmjZZ5UdX5L9uMQaIze7otmky5gq7+u37e68ubmyHVltdU5+18qf8jwkNBIBgeE4ctEFHSaZws8/&#10;DBv2S40bxiw5iG0n7BEVFcWUTQEaDN+OdYes0GP8FuawHmPlfpp9Vz3kEDm5sFCphbRSlxQWdg8N&#10;h0r1P8ZHbdF2rDTmppJOs+nuPOOE1sxJEj+ON8Hjx/GYv8sCJ696wMzZD9uOWsHa0QcmR6wxbfVR&#10;nm/cPFP4B0ZgEytTaWjRdqwpjEapG2KsZceqQM7p4CVndJ0qjZzRaLAx1hywwuP4FFy+7oQdx6xx&#10;6pIDth61xtydZtx5z9lxDd+OVI8RagjhnAS1gqz0MIR5qYeNUTDjaoqQFBEtE+M88SBMPftvgMs6&#10;/omOCL+5F7lZykj7pXA7N45tUsYcXw8UFWTIzohGmSiB1b4fpWxvEIozCLifCttbcVh+5BbOuUkd&#10;aBPScrH06C1Vnqss3vRSMJ9aQ4kjVXTV6wEP2915hKk7pGGNjGaqR46wuRHLl32Yg2vElsEP0xDy&#10;IE2lqO7EpPLlNc/7qm1qq3MqTxkR5JzGz96Gm2FxuBkayx/KF6y94eZ+E8fOSk2xNZ0T8d0wY5w6&#10;I806rumcaNsxq8/yZWO5QUJAQLCqIcTK3VcxZPYeHtZ0TkSf6dJ9Q87p5OnrqmNuOWYbgiMeYfL8&#10;nSgoKICFpTSxLDmnkXN28X01lI/hq+GbMXuxdIwhkY/QcYr6XiTnlJCQiKZDpbzUCpEacpy55orm&#10;v21h+4jDlJVHuHMiSKVRevNRwjkJ3gDcL05kN4v+XDo0LYXTycFwPjcZDkd/5XGelybzz3MSzxDo&#10;uoWppX4oLsySx8mTiPTdh6wMql96Bo8r02F9qB8vo7gwnTmwCITfVs9c+qagOAPnwCdw8n+Mdaf9&#10;uAPpzhzQVKaElhy+iZbTrqI1sz5M9XSceR1+Uck45RTJtzvrFMXzKuU0nXQJvRaxt3y5DFqesgvn&#10;jojqnvyjUnj8+G3uOGYXwdOdAp6g0wJLDFsntegjq43OyaeS+iaa945YY3oWoRGxSE3NwLx10my3&#10;1GJu4YZjLC6NPayLsPWQ9DK1+9h17hR2HTfD5zpNtBOTUvHT7/uRmCrVu85bdwwHTklKbOWWU7h5&#10;S5ro0ZSVQew8Jjm5U5ekDrbHz0vOgeLdb4UwZZOEG373cOq8Fd8nlUdct5I+7y0zOcmPmaDjsXXw&#10;4OFVW0/jQax6osp4Vg7tMzlFmseOJkTdsEtqwZeQkAIP3zCcu+oAj5vqiSiXGB+Hl2+IvGYY4ZwE&#10;gj8R3/1uViPt+1mGp4epyQR1UL/oVCc0a+2B6z4wdzY8qzA5kj8DwjkJBALBC+Bw+KAcErwKhHMS&#10;CASCF+BVDdsjkBDOSSAQCF6AP8vntT8K4ZwEAoFAIBAIBAKBoBKEcBIIBAKBQCAQCN5gqCaKurnm&#10;ZmfjcWgIUn1u4sFFM4TuPQJ/kx0IXL8Fd1dvxt3lxri3cCNiFhnj7rY9SHL1RFxYCJLi41FaUoKS&#10;oiKUybM3/RkRwkkgEAgEAoFAIKhhKOKkmImV4pxcFGdloygjE8WZWQh1dUXQynXwHDAGHl0HwLu1&#10;NBR5eebV7lfc6DoEN7sPQ9DPo3Fr9wE8vhuKbCakBFVHCCeBQCAQCAQCgeA1Q8KorLQUUTdv4Mkl&#10;Mzw6dQWPmTn9Nhk+XSoXQ5p2o3UfuAwbj/Ct+/FwzwnEnL+EhEeP+UCmgupDCCeBQCAQCAQCgeAV&#10;wMVRWRliHFzgO20O/AZMwu2+4+DZrq9BAVSZ+XTsD5/NW5AedR8Fj+ORl0GzqYgBIV4XQjgJBAKB&#10;QCAQCAQvCAmjrIexyPQPQeipc3DoOwI3DIieqhjNxOTz6zgET1qEIGNTxIaFCmFUgxDCSSAQCAQC&#10;gUAgqAIkYqL9biPCeBeC5q2GZ5eBBgVQVc1p7FQ8umqNRE8f5KRJ07UKai5COAkEAoFAIBAIBBoo&#10;/Y9K8gvgcnAfrwkyJHyqal5t+uFOh4FwOn9W3oOgNiKEk0AgEAgEAoHgTw0JJRq9Ls7BGXd3HcaN&#10;Dr8aFEBVMZ/WvXFjwiw82H4IDwL85T0I3gSEcBIIBAKBQCAQ/ClJfPQIQVMWwKfXCIMiqKrmNnoK&#10;MkLDkZuUJPokvcEI4SQQCAQCgUAgeOMhQUP9iB573YLPy/RN6vArAkfPRpitrRBJfzKEcBIIBAKB&#10;QCAQvLEUFRXhgck+uPUaYlgIVcG8+gxHwnVbJCfEC7H0J0YIJ4FAIBAI3kD6rXfGd7PMhT2nCd4M&#10;SNwEWFrCu3Ufg0KoSjZgLEqLi3lZQiwJCCGcBALBG01paSlGjRyJESNGlGt3/Pzk3GoexsZWuN3o&#10;0aORmJiI06dO6aWNGfMb36/g+fD19cXhI0ewYf16zJs7F7N+/x0LFyxAQkKCnEPwPPRZ54wG4y8K&#10;ew5rNPGyfPYEtRESNwk3feE5drphIVSJeXXuj6iNu5EZHy+XKBBoI4STQCB4o/H08MBf//rXCu3w&#10;4UNybolbN2+gbt26BvMqNnjwYGRlZaFp06b4+OOPVfZ/zBbMny+XJKgKsUyk/vd//9M7x5988gl6&#10;9+6NkpIStGjRAv/vn//Uspj79+USBIZQhNOaswE46xyNxUd9YX0zDiuO3EK3JdbYci0ETgFPsPTQ&#10;LfhHp+KwXTh6LbPBFFMPdJhrhr3mYei22Aq9WN6eS62xbL8PXAOfYuGxW7zc0WsdcN4hCkdtI2DM&#10;yj5mF4EebPufVtihIUtfdPw2ztpH4ofpV2FqForBxs7oudwGq0/eQedFVmgy6RJMLgVh69VgbLoY&#10;iO1XgnHGKQqjt7thJMu7+IAPVp7xw+w93pi8zQ07WZ7+axywgx33BZcYHGfHO2u7B9ac84e932Ns&#10;uxqCdvMs+LHR8Uze4ob1bHva147T/pi0xRUmFwLRgx3D1lN+mL/XB9vZvlew49l07DZWH/EVwqmW&#10;QoLJf+ceeHUdZFAQVWbBx88i7cEDuTSBoHyEcBIIBG8s5EzffvsdvRdyXfv9999V+c2vXzeYR9P+&#10;/ve/I/bhQ4SGhsLZxUXL3NzdeVkElZeTk4Pw8HB4enpi+bJl+OXnX/Bls6b46aefMJ8JLBe2TWRU&#10;FG+Dr4luuc7OzsjJzkYUy3vz5k3s27cP27Zs4ftITU1FcHAwDuzfzwXG/5gI+c9//oP//ve/TNh9&#10;gS0mJjw9KzOT59ckNzcXd+/ehZmZGbp364b/+7//49sqRutdOnfGhfPnERERgeLiYnlLNQUFBTzN&#10;1dUNw4cNw8dsm48++i/+89FHXEwOGTIYXl5eePz4Md8/WRjbp/J/UR7dc9zv119V//uRI0f00v/1&#10;r3+p0tPT05GcnIzbd24jOCSEC1qBqHF6ERPCqXZRmJ8H983bDYqhCs2oDwJGz9R7HgoElSGEk0Ag&#10;eGPZsnmz3gu3IWvVsiXKysqwauVKg+m6NnbsWCQnJTFR9rZe2u5du3gzPRI2X3zxhV76P/7xD9Sv&#10;X18vnmz1mjX8OFyZGNBN+9vf/sa31YwjwfcREzeacWR0XP/9z0eoZ2A/PXr0UAmL8ePG6aWTIJk4&#10;YQKmT5uG5s2b66X/+9//xuNHj/j2zk5O6Nypk14eEpaU7/333tNLI1FnZWWJevUMn4PntQYNG/Lz&#10;ff3aVezauRNnTp/G1Svi5Zf4I4RT69nmvAbniF04LrnH4KhlGJYeu401Z/2w8WIg1p8PwLpz/nyd&#10;wlKcP1ad9scBs1Bc936AI/bhML0egh+X2aDxBMP7eVUmhFPtgJ6TEdv3w7tt3+ezPiPx1NJOCCbB&#10;C/PSwimvsAi+D7NxyCUGay7cxuwDLph90BnTDrpgi3kgrt+Jx9OMApSUlslbCAQCwaunlDnWunXr&#10;GXzZbtq0mdb6Z599hpEjR2jF1atXjzcH04xT4ouKizFwwAC9tH/+v38iiQmqOnX0t2v4eQMuWMjh&#10;k9M+f+6cXh4yEk3/+uADg2lk3bp1wxomsAyltWzREpkatUq0r149e+rl69q1K3Lz8vTiyd599x0s&#10;XbwYkZGRXJAEBQUhUMdycnPx1VdfGdze99Ytvh0dA9md27e5kNLMQwIwJSWFN8Fr166dVhpZzx9/&#10;5Glk169e1Us3amPEa74oXbMvmbJPgcTrEE6L9t9EamYBLjlEou1cC3w19QqaTryE2+FJeJyYjcFr&#10;7LH9fCCy84vx4GkWrL3v46jFXW72Nx7iXmw6TztnG44ei6xh5nYf8al5+HmJDZpNuYJvp1/F+uO3&#10;kZ5diDN2EWhk4Biq04RwEggEFVEl4USOKDY5B7YBTzFykxWajzPFhitB8LmbhLuPk7DirB9+2eiK&#10;Nksc0GaZI4yY/bzBBZd9YmEblIDN1wLwo7EnjJY6otVSB3Ra5Ywd1uHwvpeEgmLRgVogEFQ/Gzds&#10;0HvhJuvVqxcmjB9vME2xZs2a4eCBAwbTFi1ahEePHhlMM92+He//61968SOGD6/yC/2Obdv0tqca&#10;KmdnJ1AJ1LTunwYEHfUF0t0Hrbc3IEy6MeFEuLAyO3XqpFeTZchI/ND/kZKcjBHDhhnMk5efz8vV&#10;xMHeXi8f1Z7RwBpeXp56aWSRERF8WxJFjRs31kqjbUmcCSrnVQinQesccYiJnLKyZ5i201MVP4DF&#10;X3SOhrVvHJpNuqSOX+uA6LgMGM0xV8UNXmyNlKwC1fq3TGyFPUjDmK1uqjgy6vPkExyPKbvV+xm4&#10;1hGFRSW4EZyA6fu8tfJXhwnhJBAIKqJC4VRY+gxzDvli29VgbDtpi/cadUWj77sgNT1DzqGmqLQM&#10;a8yD0WqFM4xWuMBoOVuSsfXWy5wkUcWEU5vFtvjJ2B0mV+7g2u04tFtii5G7b+BmZKr4UigQCKqF&#10;vLxcg7U+b739NlLT0rB0yRK9NMVIgBAffvihXlqdOnWQlZmBAQMG6qX97//+Dw8ePNCLJ7tz5w4v&#10;U4FGj6NaI12743cH7xlo3kZN4hTu3g3TSyc7eeKEnEOCnqckdN5//31MmzoNa1n5JAY93Nzg7emp&#10;ZV4eHohPSICfnx/vc2VnZ4fev/xicD+jR41Cg88/N5im+wyn4zbULHH+vHmyKGqil2bUupWqHEcH&#10;B710alapWcskKJ/qFE4X3e/D1icOvVfaqeJ6LbeFe1A8ktLykM6E0D6Lu/hu+jVVumdIPFYc81Wt&#10;K0bC6W5shl78+G3uCGUCSqlV+mbaFWy/HIyYxxlITmf7yC7ELxr7bznzOpaduAO34KfVVhMlhNPz&#10;k5qaUSWjGvCKoBrkJwkpOH7eFsu2XcSaXVdh6XADySnpqmeCZnlpaZk8ToHyaKa/rFUG7S8jMwtR&#10;D+Ox+6gZFm85j9U7r+DUJQfEPUlCdnaunLNyqKy8vHzk51fdqG9pVZ6F4nlZAfLv6nkwKJzSsgvQ&#10;c4U5/tt8AN5u2AH1GnZEvcbtULdhe6xYvxt3AsKQkJiMpMwCzD0ZyIQRE0RMFLVmQqnVciaSmLVa&#10;5oDWJKKYaDLi62zJ8phaRaGoRPvmKWbr4/d4MVFlj+u3YviXLIFAIHhRZsyYoffCTbZ61SqevmbN&#10;aoPpxhs3SumrDaevX7cO4eH3DKZ5eXpx59els36fHzIaYGHo0KEGa4veffddWFlZGawla9a0KS9X&#10;ExJ3uvnI2rZpg1mzZuHzzz7TS6MaozYsnUYQ1E0je5cJtsuXLnFR5+bqgrZt2+rloWaKJK5u375t&#10;8P94h/0fM6ZPxy8//2ywFov6T3kwkUbQfnTTyagmiqCXLEPpderURetWrdBHFriC8nlZ4UQj4209&#10;Hwhb30d6adT/KDYxh+fRTWs88RL36+cdI+EflYLHyTncgmJSYeETi6DIFBQWl8InJAG+95LwMDEb&#10;T1NzEfYwDecdIpGbX4xvp13VK5fM+c4TbDsXgEY6fZ9m7vRCSHQKE1uGt6uqCeH0/HwxxFhlDQZt&#10;1DJV2tBNTBjkyVuooft8/zkHrW0aMmsxdjvaTNoJI2bf/7aVxzcaYoJGg9ar8nUZu0UuRU2DYdtU&#10;6XwbDdOMrzR9sIlcohp6Dj9KTEPLUfr7aD5mG4wmsuNl9v1v2ulka/daICNb///XpOGQzfx/J9Pd&#10;XonXNN0834/ehsQUteDbtOM0Vhsfge+dYOTk5Or5EcGLoSecTC3vojUTOL1NnBD7NBmPnyaifoOW&#10;qNeoDbbtP4kN2w+jaf+lTAjZ8ZokqlUi0dSSiSSqbSKbdPAWrG8/RHFpGU46R6P1IjsunlQCiokq&#10;S78n8h7VNPy6E74cvRld1zojLq3iH1h18CDuCe4E3YVfSDgexyfJsQJBzYT6dITfC8eTJ9K9Q06I&#10;vlApZGRkIjf31d83NZ3s7Gx8/PH/4d8ffqhl1PwuL1f6Arhv316tNKpdsrSw4Gl0XmlIcc10sgYN&#10;GvC0H3/sgY8++oiPOKekUX8f5aseOScfH29MmDCBj2pn6OX/gw8+QMsWLbBs2TLcZgKCyM/P432t&#10;NPdJx+WnU1ulEBYWhjlz5nCR9Pe/64sUEjaffvopJk2ciFOnTqGwsFDeEvD398OcuXPx+eef4623&#10;3tLbVtPofxg5YgSv0dL8Ykzl7dmzBz26deO1Woa2pb5a7du3wyomWKOiIlWOm87VV19/xc+jpk2e&#10;MpmnK9BQ8r/264dPPvlY63xT3ps3bsi5BOXxssKp7VxzfDn5sl58EyaMOi2w1ItXzGi2Gb6acsVg&#10;GlkTJnqoP5ShNMU6L7QyGE/2HRNHrWeZGUyrrNzKTAinl0P3Zb5I47ljiFFLj2rl7zppezkjdxZi&#10;6NJjWnkrE05fjtgux0r0n7xFa/vuY6UPZQqNBmsIPx3hFP80AS3HbNfafuCCIwi699CgIKFn5WnL&#10;m2g61ERrmznbL2s9Rw1hZsHuW41tGgzeJKdoQzVOuy66a+dlFnpPPU2D141gOHuHIDU1XY4RvCxa&#10;wmn0dg+04jVHTmhNze1WOGHRPnvUa9gOn37dGYvPBaLNckcugKhWiZYknnjzPLbd94MW4u0vuuM/&#10;33bFD10GwsP7Ni83t6AEXZcyobXcgQsnKr/lMnvM2H+TpxP0s3vns/ao+2kLBD1MR+sl9niQqt9e&#10;/kXJyMhC15+H4L/f9cRbDdqifsM2qMvEYL2G7ZlRrVo7Zm3xVuN2+O/3PdB/xER5S32ateknb6e2&#10;txq1x5Hjl+Qc2uTnF+A/X3Zi+Wgf6m3qfGLEhKn+xI5FRcWo83ErrbxkjVp0K/eLwbbdR/A2O4b6&#10;jeh/UW/Tofdvcg5t5q/Zyf7/tlI+th0d264j5+RUff7VhB174w749LvO+IRd349l++S7rninCTuP&#10;HzfH+027omHzPuj56ygUFZfIW1aMselB1GPX4z9fd8OXbXqhaduf0axtbzRt11fD+qBZO4pjy/Y/&#10;IThM6v+gSTHbX+MfevCyzKwc5djKyWPX5u0GrfB+49b8Or0M77Lz0LrbIN7cQJd/f0HXhc639Dur&#10;x35/0lLT2rHfUWf888Pv5a20ob4izk7OfM4b+h3QV38ahtrT04u9GJ+Fn18AYmLEvDZ0bsozhedN&#10;q4oZguLJSdJQ4yQ0itmS1vk2ch4FzbJ0rSIoXdkHOdJCZvTiUdVtyeg3S8dHzT9IHBawJZWnHGtF&#10;6JbBj4EtSRwpaboo8YbMEIbyVXxUAqIi4XTN8z6epuVxi5dNWa/M7PweGyxzpIk74hKzeVkJ6XlI&#10;zsznRmGKe5Kcg7OO0apmdW3mmOPW3SRe6xT5JJMvr3k+1CtX175moiwsNp3XUlHZSRnSflT7YvY0&#10;JZfXcH05yXAZ5ZkQTi+H7kt8RcKJni+f6+TvOmWvnKoP5dfM+/LCyVhOkShPONFzscFg9XZkU1af&#10;4c+hyqDn4rfDNmlt23LyfjnVMFUVTgqfs2PVzL/nuKWcIngVcOFEF/+YUyTO33yMaz73YbTYDm2Z&#10;uKFmd2RtlzszsSMN+kBN70hU8WZ4LL77eheY+cfywjQxs3bHgLFz8X/Ne6Luxy2wZM0WdJh1ltdM&#10;cWFGZbOyRu2+hTK2/97DJjPR0hHL127j2wfHpqHVQjtk52vPbfK8xD56ig+asJdSEhSN2EsrFwnt&#10;8W7j9ug+ZDJ+HTMXv/42F+37jmUvrZTekYmPjvigWScMYmmPn+rPHt2s7a+8nLpUFhcqslhh27fp&#10;Pph/GSHovO48eFJOl/etbMOWdT5pgyfxUrMUTbhw+qS1nK8D24+Un16267NzdNnMTs4JJKWk4otW&#10;P8rpUn5N69hnjJxTm4VrmXBiIpHnY4KItt999Lycqs/77MW/Pnu5rwx6sM1fsQH//rIrEyRGcPNU&#10;i2NDbDI9xM/dlLlSE6qX5fvOA1CXiSdrR/dKX6wi7z9E/c/aMiHYWY55MZw9b6DO520wee5KOUab&#10;gsIi1P3ciF1HOt/t+PH1H/M7++0xGztbZf3J6Pc4bKq8pTa2trZISEiAt7cPf7mlUc80efDgIZ4+&#10;fSqvCbR53tfs6ngtr6yM6thHdaB5HNV9TC9bXm05hzWTioSTW+CLPytCH6bzMppNvoyTjlFybPUQ&#10;+zRb6zipKeDkXZ68D9XLkplThEk7PSsc4lwIp5dD8wWerLIap6CIWINN/MgmLjsAG68QeAfeR3pm&#10;Dn+/eBn6T96sVb5ujVN5jFhxWms7aib3PHjdCtbanuzBA/33ZgU94TTIGJnZ+SqjJn8PnyTBMyAG&#10;HcdrNwuctOF8lQSd4MXhwomGCm85xwo5RVJTE//7KWi32F4SR7zmSW0keEhAtV3uAOfgJ1W6QInJ&#10;Kbhk5oiv2vyEFrNOo6Vc60SijITYr8tP85qCH7oM4iKKoHJ/23MT263D+fqLQLUJ9T9jAoS98Ndp&#10;TOKJiaLPWuKKuZ3BG7CkpBS2Tm4IDL5b4Q0qCaeOUo0VNyZuuPggEdIR7zZqixMXLdj/04+LqzpU&#10;s8PyS2JGElhVEk5MCNHLtvTCTUJNEjr1G3diAu1XHD5+AW+RYOOijMpWBKIizqpRODVtz4RTe3mt&#10;cuh/+LJtb3Zd2+Calb0cq48knNpVm3DKZ6L1m86DUKdBa1jausix+twLj0Z99pt7v7ERsrJz5Njn&#10;Z43JHtT/vC2uWTuVey/cjXyAOp8157VJdD7eZr/Jk+cuY+ai1ZgwZwUXXAtXmsDKwU104qxmnj0r&#10;RWF+Ap5G2+FB4AXEhV1B0iNvlBRnU6qUiS+pFqMMxYVpLK8DYgLO4VG4BfKzacJW7WtC+VITgpGe&#10;FISsdMPOrzDvCU/XtNyM+3y/tL2yz4phx1RWwsqKx9MoO8T4n8Wju2ZISwji8ZSen5Ogtx+yjJRQ&#10;liztJzP1nk56MApynqCslF5opGPIz41n8YE6+bStrJRaAJQhLSmUr2enqWfZz895rJefLC0pjKXS&#10;uS1hx03nLBDZGUoz7WfsOO/qbUOWzc4VpZeWFrMydNODUVyQzNLoo1pl5/DPTUXCyfH2IxQzn/ci&#10;3IlO4WUkZ5TfKsTV/wnmHrrBR75bcvQWdl0NgW9YAvOtFV+z9KxC1TH2XGiNoiqMvEvPXhoSPSkt&#10;H6VV6CNN/ayn7vBQ7UfThHB6OTRf4skqE04EvW95BcZg1xl7fD1CW9zoWtsJOzDF5AoioqSWF8/D&#10;iwqnr4dqC7umQyuuAdKFmtHr1qxdN7eVU/XRF06VmTF++X0v7kUYbjYoqF64cMrKK0DbRda8T5IC&#10;nfxuKxyZWNIWT8qAD1Tr9NMKe6TnFGptVxn0EDRaYMtEk1zzxMpru8IJn33ZTiWaFAIfpmH41vJf&#10;fitj54Ezsihoy19uKTzgt5ly6otDwomLDvbCX5cJpTr//RKuviF4m4moOlzckIBpx8JMwDRggqdx&#10;e0xduBFfNmeip1EnlkZiq3LhRMKMyq/fsCNGTpiDdr1GMwFINVGKQJIET/0GRvhXkw6wdvBA3c9a&#10;oC4JKbYdWXUJp389p3AibOh42LF92aqnHKPPJtOD/Pip7LeYoKjPhEX9z9vgrc+NVFafjImc+p+2&#10;QOzjqn0lbfAV+59YmdZ2bnKMmpj7D9l1aYcPGrR4YaFCD/pfhk7BO+xcxyfoX0NNXFxv4oOvOkn/&#10;GxO9damZXiP2P1HzR2qiR78ZWQDXb9IJ7/y32Us3G/xzU4ZMJhzMd3WD1a4usNn/E9wvjIOf/Wrc&#10;tlkGt3O/weZoX/aMk659KRMQLqdH8bzWe7vD9fQw3LZeAtezo9h6D1jtluJLiqRJY0uZgLi8tROs&#10;93SBr90KFqPrqJ4hwH4hrNl2Vnu6wuPiBGaTYX/kV1bOj7w8C7avFCbg1Ntql5Gf+4gdfxdY8mPq&#10;Cfvjg+FrvRjeZrNhc6gfE39STW6Yzy62D5aPleljMQc+lvO53bRaoPr/XM8O4XlsD/yCYPfN7H9b&#10;BCt2HFS2JTtHJcW5iA29oNrW48IY6Rh3dobH1Wmq+IKcKFZmMSz39WDHxP6vyzN4+cQdh5X8fEjH&#10;MVe1zQ1rOj+l7OUpCdd2dObnJIQds8QzOJ3ow7bryo/Hx2KearvQG9SU5RmKCtJhbtqZl+vArhmd&#10;R3d2/WwP9ub7o+N0OTsCJSWib58hnqePU2V8MVE9xDhZI7ZeESSQaI6mmXu80eL36/h+5jV8qdHv&#10;6ZvJl5FB7w9MvGkaiTFKp35UlXEjJFFVnq6tOmm4b6AmXQz0oxLC6eXQfamvSDjReya972iaLpHR&#10;sfh19gF899tWPfHRbux2XkZVeVHh1GfuIa3tGg5+vhonN68Are3Jsiv4YKvfVE+7SaEmTu639QaK&#10;eBCrP4aAoPrgwqmYxMx8G8Qk0FdY6cc8ZpcX77ckCSb9mifFWjPRQ4NJDDRxxynXaDxIyKr0h7zs&#10;9B20pEElSDgtc+Qi7KPm/TF88iIEh6prmFzCk7DsTJC89vxERLMX5M+oLxONCEjCqSP+07Qt4hOT&#10;5Rz6pKVn8NFHKkIlnKhcEkgf0/C4ZbxfwaAx8/jLsNS8rh2+aNMXcY+k5n5fNO/GBUK9xlItVeXC&#10;iZXD9kPCaRgTToS9qzcTSVR7JQlBetleuWEHd1L+IeFMOJHYomOjWqc/Vjj1HzWd1ySu27pPjtGn&#10;umucNPmuyxB2PlrD0dlTjgGi78fiPSYyGzTvhUIDD+mqQE3vqElgQ1ZGckqqHFs5VKN51cwaWRqj&#10;25AAc3LzwdtcQLHrzc4xXfcGzbvzdMHz8gyJD92YMGEv20wYRNw+zOMKchPwNMZdywoLUlhaGewO&#10;9+Uv9NYHfkZpifQMVCgry2fxv3DhYXekHyuqtOrCiYkL2ra0hEQw5ZFqtW6Y/c63JUGQm6nfzCkr&#10;PVw6fnZMAY5rKnyecuHE8lnt7opo/1PMznGLv6/+YKAIJ/ujg5CZHIrkuBvwuDSRnx/7Y9QnT/t5&#10;lxzrxtPo+HIyHsqxEhUKJ3Yclru68n0r5zgnLYanVySc6PjtDvXlx001fbTMTL7Lc3DhxAQcHU+Y&#10;l3Z/hcLceC7uqEzva9NYTMV+589IdQonEjK625h5qWsdnweanDqOvW+csQvH5stBGLzeSa9sW+84&#10;OXf50Oh9uttpWmWERKfpbSOE08uh+QJP9jx9nBoOMeFx5XHisn5NjCGxVR6V9XEqj4cP4rS2o2Ne&#10;v/+6nFox9D755VDtPk4r9lvLqYZ53j5Om7cf1srfeKj+iICC6kPVx2nULmf0Zg8v4m5cJppTczwu&#10;nJylAR0WWeDfX/dCu1X20rxMLL0VGUundanpndIHyhEDNnvg94MeSMzSrsqnjnLf9RjNRJkD2rLt&#10;KT+Vv/q4B69VILFBgwNksx9bj/WOeJCk/SLzvFyzdGAv5h34CymVTV/8qRbjy7Z98fuS9Qi5GwX/&#10;oLsYOnkumrbvy8QB5W2Dhq17Y+z0heym1O9jpVXjxIUT1VxINzudy5iHcaj/8ffYdfCU1kOAhJNU&#10;syAJp38ycfS8wknhN7b+YWMjJCSpReCLCSdZPFUinKrax4nIycvHV22o31VHzFu2vsIXPxJOdL6n&#10;zjHcP+hladWpNzvudnDwvMUFy9vs/23wQ/fnethqkpaWgQ+ZcG3RZaDB34YhHsQ+RqOWvZhg64hv&#10;2/6Mi1ctkZwmzUvxNCEJvQaN4+effhskuKmPXdf+Y+WtBc/Lg6BzvPaIXrYf3TNnMc+YAIhAjN8e&#10;hHqs42n0sp701JWllcJ6f28uLKz292TXRNvJP3tWxISV9HJve/hlhJPCM3hemsrLk4QTCRNle2mZ&#10;HH+LHbssFrylPp/lQcKJ9kO1UxmJ3shMCuCWk6EWZIpwsmb/3w2LmbxcWve8Mpk9n/TvAxJO/Ph2&#10;dnku4cTPIdsu2G0DApwli38gtRioTDjZHx2AjCQ/1fEX5EnPxYqEU0lRGszYOaTtqbZKfR4FCq+y&#10;xkmxDgssERZd9Q9I5UFdBgLlJoBkWbmVP191hyTXtcooKCrR20YIp5dD8wWe7LkHh5i+n78n6kJ5&#10;+8zYpZWXBnCoSGjp8qLCiUhKydTaluynWQeYPzDcaoX8+56TtmisNeDEJoTFVN7F5XmEU0pKGpoN&#10;0cjLrPukrXKq4FXAhRNRwi7+j2scMXKHN5acu4XWSxyYKKIaISf0WCWNUmbj4IZ3qK9Qg1boN9sU&#10;Y/b4oD0TSySa2sjiiZreKX2XeBwroy0ry2ixPTqtcsIXA9fi0y6T0WYlCS7qK8WEE0uPkmu7ho+b&#10;g7eZUPis1yzsc5K+Vr4s9COdOmc5F0NU86T0GSLBwGujuNG6NOADjazXuucwuLhSUxp9vmzbXxY0&#10;rBy21BROFfHFD93kUe/kGqdPjV5YOBnCP/ge6n5aNeG0YO0ulv48wonla9AGlvausHJ0l8zBHZbs&#10;N3HJ3A6bdx/DD10GoP7nrfBd16GYsWANCgsrd3zGVOPUoDUfLMHW2QM2Lp6wcTZgFM/TPBD9HNXQ&#10;9FBt++Mwdt7b82aSTdr8UqXjMoTPrQDU/bglJs2uusg7d8kMRr1G4B2qIaTfCxm/NlKfNcV4XOP2&#10;+N93PTF/8Wp5a8HzIzmkAOeNsNrbk79wO58YhAjfQ4i7e4W9fG/hzeRIPCU9IeFEH3My4HZuLH8B&#10;p7Rb1ktxP/g0b9pnweJIELhfGM/ySc8olXBiae4XRiPa7yii7xxDtP9xPIl2YDkk4cTFyr4fEeV3&#10;GOG3DsH90mRp37u7MjEzBtnp5fffDPHeBxsmdKjWiZYkQmICT+Lezf1wOTMGSY9v8XzqGqcu7DgO&#10;M2PHwSzK7zhKiqWmICScSOg4nhzJ1p6hsCANNgclsUiisFhugqjwosKJ4ix3UU2p/otERcKJrpHd&#10;oT7s/NGxH+cWefsYT1eEEx2r99WJ/ByHeG6D47GBUm3Tvl647UAfZ6o2iuefjSoLJyZAKsNQjVPf&#10;Nfbos9oe/dY6cOvLrOtiaxy1i8DNe4kIeZCKxLS8Sl8UdflhxjV4+OsPzKRLk0n6Q6VrWmV4B8Xr&#10;bSOE0/Oj+dJerjEBQYMaaaIrnGgo8jbjNYf8ppqaTXriivoYTd5wsUqiqflv2mKpPKN5pqpCUHA4&#10;hiw/iWY6tUjUz4jPBaUzwp1iDTUFlGzfjt0tlyrRYEj5/bs0z4Hu+VCMzt3mIxXXZgleHpVwInIK&#10;izHYxA00DLk0oa0TWjLBk5yl/mJAE9+27j6Y19w0bN0L9yJjkJSZB9s7j2FiFsab7VENUivqH8WW&#10;vEZpOY3AJw1fTiPxUS0W7ytFYZ7uhA6rXNFtozt6mTDhNc8c1v6P5T1WL/kFBbh1JwDnr1rjzCUL&#10;nLxoiVMXLdgLrgWuWNgjKuZhuV8QFGwdXflgANysnHDV3LZKN7C1nbP2dpa2yMvX71xLzRiuWtrz&#10;PNespW1u3Kq8vXZaRhavYbtm5SibE5zdfeRUbYJC70lly/u4bu3I//fyMLNm5fJjUf4HVr78v1jY&#10;ueOWXwjS0rVn8a4KIfcipGOVy9Is16Cx4w2NKP84DUFfr85fNmdmwR7cLzbEPfW/u8Z+H05uXnLM&#10;80EvDnFPE2Fm68x+a+Y4Tb+9C+bst2fJj8vWyQPpmS9XuyrQRGoWl5MRi8SHPogLt8fDu3Z4HOGI&#10;pFhfFh/H0rXv85KiHKQ+DcQjlidWzpsaH4zSEvrNqF/8aLv4h75IjL2lZ+lJJIaeITs1Ui8t+bEf&#10;ctIfyAM7VA7tJ5cdJx1/7D17fkxPo52R/MSfiSLpd5yT+UhvP4pR3y2C/idaT30azNak/6Mwj73Q&#10;yvmkY1ZgwipfnabsR4HOaVLcbZ6WliA1pyMyU6LlbWgKCv1nIR1LAjvvlCc7XWmC9Qwp7H9R9qVt&#10;NLfVM5SVFuulJcX5sn2HcAEoqJiqCqeGEysXGY0n6AsnQ4LocVIOE07hehPjfsFEzo9LbTB9jzcW&#10;H71lcFuF847RTBRV3scp5kmWamhzTaN9O/hV/g7xw8xretsK4fT83AmJroLF6L1b0W9AM094ND2X&#10;nyErKwded8Jh5nUPZh6hkrEwxaWkSK01qkrQvfta+yjP/EKf70M9HUNGRjZuB0XBgo7TM0x9rJ53&#10;Yc7iyKy8wmDjFQpbzxB981E/QwlrFmdTRbP1CoHLzXu4FRiJh3HxVW4BI3h5tISTgmNAHBdPJIA6&#10;m0iz4esSFfUA7zakkd/ao96nPyA3T/qqRF/zT527ivqftkb9T1qjUftB+P2AG7qtdkGnZVLzPBpV&#10;j4soElA0SMQKB3Ra7oi2K53RZXX5I40IBAKBQCCoGhUJJ79I6uP3YtyOSuZlvAqov+4XGnMvUXO6&#10;53lRrgz+nlJcimZMmCn70DQhnAQCQUUYFE4Kp92i0M/EHS0X2WCt2V24hTxFscYXA/p6b0KjojXq&#10;yAVUHRoVjYWHTlyMnftPyrm0iXiShdZLHXhtU9ul9ryW6qh9BJafuoPUbKGYBQKBQCCoDl6VcPK+&#10;K41mZ4gbIQmoStN1XWjE3Quu6slxNa3dLDOcdY5EfGrFAzdVREFhCcy8H2DgWke98jVNCCdBTUf5&#10;kFDdHxTEdChVo0LhpEBDjt+MSEK/9bZM9Nij0xontJp9Do36zkGXYdNx9rIl7kbE4NQlS7zPR4xr&#10;g6+6DMTGLbu1+pMkZeej7TIH3vepFStny/Uw3E/I5k3TBAKB4OV5hsy0cHhdmwXv61UzLwNxmlZZ&#10;enlW0XZVKfNlt39eq8r+nme/1XGMumVoruuGAz1M5d+AQKEi4dR9ibWqb9LzWvel1rwMQ2mN5fJp&#10;CPIfl9kyoeKAqbu9sONaCK56P4TlrUc47hSFjecCMGyDI35aaQejOeZax1aRNZpwCR0XWOKXVXYY&#10;sckF68/646RLNOzuPIbN7cc46xqDTRcD8dsWV/RZY8+O1QbfTrtqsCxDJoTT64Fe1ENGztKzpEfl&#10;j6boffse2k/aidTUypvprt97FUuMT8hrrx4LB18MXqKuMMjIzMGohfvYO3D1Ty3i7uHL+zTR/FC6&#10;UNxP846g22RTDJu7C8PmHZBTKubbESb4afxmhD9M4usRMU8wYtnrO3+1iSoJJ13oB5+alYdT3o8w&#10;aY8LRpp6YeSuGxiy3RO/bnHHgK0eGLLDC0NNvTGaxQ/f6og1VwIR9DCZV8MLBAKBQCB4tVR5cIhy&#10;rBcTKOOZANGNp4Eiluz34f2WdNPIWky/hunbDU8w23jCRTRj2608dBNNWFi3LxQZlb+KpevGKzZw&#10;vSOGr7bXizeaa47Z5UxsW1UTwun1UFxUBO9WvbUs0LTil3xX7xAuGJKTpdrSr0dtxS9TTDFo6Ul8&#10;PWwjBs2Xtl9gfBpfDN6I70dsxJiVp3mcvbsfvhuxGetNz6DF2K3Yc9KGx585Z8EHW/hl/lHM2HCB&#10;xzUcth2dWJ6BS0/hK7bNsDl7eDzRb8lprNx8Cr2YOGk+egt/H7awv4W28qAWY1eclN6R07P5OvU9&#10;ovW5JufRZqIpVmw5g+9HbcbvK2mqDCAxKZXvf8C8QxjA9kfb0GjPhIWFI8atOIUlJmfw1TBj7Dgs&#10;DYHu4Xmb58s0IJzuht9HqzFb0XfmLoTExPORgAk6hgEzd6P9xB1YanIaX4/YhL1n7HnauJUneXnN&#10;Rxhj0ebzCI+ORd85B/lxjVl5AllZ2egxdRe+GS79v01HbEMTdn4Dgu4hISGZbxv/NIGX9evSM+z8&#10;nEbvBcfw3Sj1qLA08EXf6TvRj10r6nf+IC4RjYaYYPW20+gyfS9mbZCuU23ghYSTQCAQCASCms3L&#10;Ciey7ouscTMkAdN3emrFk7g55xiBPeahqrhvpl3FgsO3cM41GvefZOFJUi7Wn/bD8pO3sfyUZCtO&#10;3YHJhQAUFJXyMJmStvSEL87ZRfJmddRs77RzJH7b6Mxrmaj8bgutcDc2HcNYnLJPsi8nX8ZVz/tY&#10;d5q9UGrEv4gJ4fR6cJn5u5Zo8uw5hL+UV4SucPqGCae+Y9bx8NjZW/DlMPX8RUajN2Po9M3yGntx&#10;H7YVv/6+G+ecgtjvNpAbcfa8JRMI2iPqkXAau/QID0/aeAHfDJPS95x3QbMR23kZ+8478ZECleZt&#10;y3abM3Gg3r+mcCL7fJAx7L1CeNqpsxY8jUhOTuPhiPBIvk6j8p28IIm6QXP3YOGW07jgFMiEnAl6&#10;zZBGJK1IOCnnkJbLtp3l+QoKCplYKeXhMHmu1NV7rvKR/hRoRMAxM9VCx+1OlOoYiYKCAp4nNzcP&#10;X482ReT9R0w4bsXP00yx5ZAZz7P/qhcaD2fnx5GdY5tbWtuTcLpsLk1PQXQetxXfjNymvh4OAXJK&#10;zUcIJ4FAIHgF0BxJYd6mCPXailBPZl7bERN0AbkZDyp9QXh5qHxRu/9npzqEk2I0Z1JQZDLMPB6o&#10;4saYuKCouARZOYVw83uiN6/SV1Muo5i9sDXVGYih9YzryMkr1oojW3viDryDErTiGrIy+66y5/2m&#10;8gpKEP4gHd/JTe+k8svQfaHUdLA6TAin10No2/5awikxvvLh5+8EhGP84n1IT0/n69NWHMaSNft5&#10;eMvOU5i4RD3ZfkREDPrMMMW4pYf4Oo18fPKcFX6eborBs3fB3lEaIZcmyB+3aJ+W4Bi76ABM9kqj&#10;Ou46YY1JcrlUUzJx6UH0+90UKSmpGL9oPwrleapImIxesBd9pu/gZaRnZLP0farR7mjKn6UmZ/DT&#10;9J1YtOkMu2+kOfTS0jP4/xQX+4hvN37xftg5SZP23wuPZvlNsXDDSWzdexbz1ki1VEFBd/k22dnS&#10;lBOaPHqcgKFzdqPbpG2YuvII8vILeLlkBexYZ64+hp/YeTHec0lrNOgJrLz1m4/La9L5ou1/YXlz&#10;cqT9ODp58f2SiKLyZqw8jElLD/AwQedn0jJ2fmaaIik5meelcih93OIDcHWn0VIlKM7Z2Zvl3cnP&#10;5+kLtWdgOCGcBAKB4BVwz2c3LHZ2QfIjLzwrY46mrBA5mQ8R7LYFNMGtv+MqOacuiuhRzBBKvHae&#10;srIi2BwdBOsDfQwMe65bFq1r9i9VylLyKWHKU1k/VN1tBTWB6hROmjZ0gzOsbsZiy4VAjNripmpu&#10;N3efDyx8YrHixG0YzTZT5T9ifQ9nnaO4gGo64RKMfjfjwunLSZf5tr8wYXT3QRr6LLfl+Slu0k5P&#10;nHOIwjm3KCaQrvD4FjOvY/7hmzD3fIBDrExDzfxe1oRwej1oiibf+cvkWIGg5iOEk0AgEFQzpaV5&#10;sNjdDXZHB8oCRi0onpVlc0HlcXkirXHLzYqD97U5cDg+FI4nBsLn2iS4nB4Mu0P94Hh6AqQ5p54h&#10;L/sJHJgwuh90GO6XZ8DmYF9Y7euJvKz7cDg5BI7HBvAJZa3394TT8YFwvzCObVeK3Mz7cGTH8jjc&#10;An4OxnA7N5pPKGuzrxecT45k6crcaOx42L6i/I7C7exY2B79leWbwCfKdTk1Ck+iLOV8QNSdQ3A4&#10;PBBPom3geHIU7A72guWhAXKqoCbwqoSTprX8/TqGGjtjz9UQ3I5Mxn7zMLRlcQM3OOG0TTgColPg&#10;HvgEc/Z7YwjLN5hZbyaUyH5d68DXR25xxe6LwfCLTkZcYg5GbXbh5U7Z6gaP0Hh4hSZg1m4v/LrO&#10;AV+UM4x4dZkQTq8HTeFENRiVQTUUJ89Y6llV5tCsiKioGAxZcRp5+er5SqsDqhXbduA6th8yR0JC&#10;ohz7YmRmZWHQ8lMID5f6Pi3ZeYUd8xkeJkwPXMWAxccwcLnUT2j6+tOYbSz116oORq8+i2WbT8lr&#10;r4bExGTVNb142Q7x8QmqmqxXwTyTC5i05sX6VQnhJBAIBNXKM8QEHIXV7i4IdjdBTNBlbne9tsHh&#10;WD/YH+6PQFdql08TvBbC4+p0JmB6cnGjSdrTO1xgPY6QOgQTVJ7lzs7wc1yl41SkCX9JeDkcGywL&#10;LQmKdz8/kguqu9408pz6RSMjMYDHxwZLTjYnPRoWbP2m1Xwu+MpKi1BUkImslLv8WNwuTOb5Soqz&#10;Yc6Ow3J3D2SnBPE4Qc3jdQiniqzt9Gs47RiFkAepiHySiainmbyPUnBMKgKZ3Y1LR8TjDESxtHss&#10;TCJryk4vfPWKxVFFJoTT60ERTf5jZssxVYf6zoSESn2C6Dl49/5T7Nh/FsfOWSIuPpXHUxO5GwER&#10;2GR6AkfPmPO4uEePMXf1Aba9MU6ct+R5MtIzcPC0OW9yR2XtP2UOO5dbOM1e3jfvPYuHj5P5tpQW&#10;GP4Q67Ydg4t3AA6dsYClow9P04Ty0aAK/RapR6QbMncfGg3dwvtD0WT6B06bISUlheelfTt5SE3Y&#10;aIqfK5Yu2EzHfMEGTxOk/4Wa89H/7O9Pk5gD5rZuOMz2T5y+ZI0Ggzej49gtuGzuyOMuXrfHxat2&#10;PExEP07B0XPWMGHl+vhKZTxNSsMRdhybd52Eg4c/b3JLHGVxtK/Vm47A1ZMmNAeOnLWAraPUfJCf&#10;75in2HX4InYfYX6NnXtFvJ68aA17l5u4wI5jw85TiH4knTvqY+VxO4zv/8R5K16GLjTQBO33yZOn&#10;vHkhhXcflMRhMTu2oPBYdo3PYd+xq7j3MFFVxuMniTjGrq/JzhOwcfVFbq40abvPrUCcYufG0SsA&#10;l65KfcYi4pKxafcZXLV0Ro8J29B6pHbftqoihJNAIBC8NIojeMZERT6u7+gMl7O/obgwnVkGt5Li&#10;PCZGtOfJeBh2FWamnZEU5yzHSDwrK4LVwd6wPdSXiRdyBExklWTBck8PPvy2en8Kz5AU68LETWc8&#10;iVY7TCIrjURPZ4R5kWii7dTbOp4aDuu93dmx5bLoZ3A5Pw5We7ohwH4lE3cmuHdjD6L9z+NBqBUK&#10;8pQ+CM8Q4XeMC6c0JrwENRdd4TRzrzdik7LRYsY1XPWIweKjt7D85B10n2+JTvMssIKtLz5yCwvZ&#10;cq+FNOhD44mX4B2WiF/XOKC07BkGsqVL0FOsPe3H807d5YkxW92w+PBNvr74uC++YNso++y50Irv&#10;Z8eVYPy42IoPIU75lp/whVdoPFrPMsNR23s8z2W3aN5PytL7Ic9j5nmfl9F3tT1c/R6ryqRj+mmF&#10;1Kxv0Go7nveobThaTLuKFcdvYRkre+WpO5hkKo2wN3OfN+4woUZhGslvwRF2rGx/trfiVGUqJoTT&#10;60ERTilJ0vDXzwO9VCvCaeKcHXx0NuPTrliw8zpPIwFyL+IBOk/egcW7zeDkpf64c4wGZtAYxCEq&#10;ShoEIS9PqvVqMHw7+v8uDcIwdd1JfDdMGkDh2MnrXBARJIAaDN6EqabSC7km1M+Hyrt3Tzo+wt4t&#10;gG+r1DxReljYPf7y33DoZizYLn0cC2HCbOMpV+w4YY2fp2xnx7KDx+sKpyFzduILtp1Cg2Hb0Gf6&#10;TnkN+HHiNvw4Xvofj5+SzomuWLnq6IdNJ52w65QNmg41xuR523k81f5RfksrJ75OfMXSx82Tpnvo&#10;P3MXGsvl0XloNNgY6w9KwrTVKGM0Gb6Vh6fO28LTiNDIR2g/fjuW7rOA1+27PE4XRTjtOueEIxa3&#10;8MusPbhu5c7Tek/aiu9HSv8vnd/P2bk/cl4aEfCK3S32fzjz/+PzwSaYtuoYj9961JoPyKGIutzc&#10;XF6+0ues7djtQjgJBALBH88zBDiv5UIlPalyUZH82IfnDXBazRxRCe+jFO13Cg7H+vAaq/uB6nlB&#10;vCyWwoLF5ec8kWO0cTtHoqcHCgvSmEPLYWVJXxDdL02A+a4evHw1z1g5Mbyv1T0f6SWB4iL9jvKa&#10;pXveO1l+arrCBFtZIdLibyMrQ2omUlKUA6u9veB2caKeMxbULHSF09dTryDgviQgmk2+jK/YOvVF&#10;Cn6Yhm3XQtBuhnq+o/TsQr4Mi0tXxZUw4URLEk7t51vw7ZtNuQJX/yf4YeY1VT5dO2p9F9OYiFH6&#10;JLWafhWXZFE0fosb5jDRReGnablM1F2FfeATvu7E9kNLsksu0aowmWb/Jlf/x/hpuQ0P+0elqOJp&#10;bidaktBShJNiX0+7gkcpOXoT7grh9Hog0eTZpo+89nzQC7AinKh2gkTJDOMLOHLWDgPmSINFXLzq&#10;gKV7LLD5qB3LvwGhTKgQDq63eP5tJ+z5oAeGhNOIeXt5eJbJOZVwoloT2q771N0YuPAwDxsSTsTt&#10;wAg+Yt0MEybat15jAmIjXG9II+oRJDy+GrkVY9eeRROWTxFORqM2odOknTCzdOFDp9OxEC8jnEgo&#10;NGRC4/uxpth7yh6/rzvOB5Wg8hZtuYD9J63RmB3DJFkYFRcX87SfZh3ERdtbPE5TOFGTRkpfsscc&#10;S0zZPc/EyeMn0kc1Ek5fDZeOa/bi7SrhdNUlECv3WWLdYSZu2LYx9x/xeE0U4TR65Ul0n76Xhz19&#10;/HlaELvWtN36vdcwbuUJPpphPrseBMXTUOZHz9qy/3MjpqyURkPkwon93wrkqz4fsgWdp+7FtsMW&#10;+H6EiRBOAoFA8EdDD+es1FBkpoTSmhRZCaUlBUi474BQrx28tqikJB8FeYnISA5gaXlSpmdlyEgK&#10;ZEbOV7dNv7QfalaX8NANMcGXmWjz51/aSIhROfk5j3keTbIzopGREsjzaUKjAaazfUXeOYxI3z14&#10;Gm2Lglyao0PaT3FRJi+zpFh/KFxBzUJXOFH/oGbMSHSQYKCw7oh3FKfUGBmf91eNlCfNv3SJ19hQ&#10;OoU181KZmuuKGcqru0/aB6VrxmmuN5mgLkOJU8pS4snoGCmOD0KhkVdJ19w/rSvpmiaE0+shuE1/&#10;3Bk1TV6r+WRnZ2PXaRvY+NzD1mMWaPHbVjyR5y6qiHwm7GbuMMOhS27iQ9MbghBOAoFAIBC8gVBN&#10;km9UirDnNMGrx2bUGMTcDZPXBILagxBOAoFAIBAIBILXRmlxCQryKx9NTyCoaQjhJBAIBAKBQCB4&#10;bTx7yWHEBYI/CiGcBAKBQCAQCAQCgaBCgP8PWdTR4gLB1FEAAAAASUVORK5CYIJQSwECLQAUAAYA&#10;CAAAACEAEQ/ACxUBAABHAgAAEwAAAAAAAAAAAAAAAAAAAAAAW0NvbnRlbnRfVHlwZXNdLnhtbFBL&#10;AQItABQABgAIAAAAIQA4/SH/1gAAAJQBAAALAAAAAAAAAAAAAAAAAEYBAABfcmVscy8ucmVsc1BL&#10;AQItABQABgAIAAAAIQBDa6YExwQAABkRAAAOAAAAAAAAAAAAAAAAAEUCAABkcnMvZTJvRG9jLnht&#10;bFBLAQItABQABgAIAAAAIQAKaPf8yAAAAKUBAAAZAAAAAAAAAAAAAAAAADgHAABkcnMvX3JlbHMv&#10;ZTJvRG9jLnhtbC5yZWxzUEsBAi0AFAAGAAgAAAAhAN7tN4LiAAAADAEAAA8AAAAAAAAAAAAAAAAA&#10;NwgAAGRycy9kb3ducmV2LnhtbFBLAQItABQABgAIAAAAIQDX3vU5/IcAAJidAAAUAAAAAAAAAAAA&#10;AAAAAEYJAABkcnMvbWVkaWEvaW1hZ2UxLmVtZlBLAQItAAoAAAAAAAAAIQBKX3c/EX8AABF/AAAU&#10;AAAAAAAAAAAAAAAAAHSRAABkcnMvbWVkaWEvaW1hZ2UyLnBuZ1BLBQYAAAAABwAHAL4BAAC3EAEA&#10;AAA=&#10;">
                <v:rect id="Rectangle 23" o:spid="_x0000_s1031" style="position:absolute;left:-400;top:4609;width:77406;height:1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sNxQAAANsAAAAPAAAAZHJzL2Rvd25yZXYueG1sRI9La8Mw&#10;EITvhfwHsYHeajk2eeBGCSG0Ie0tD/e8WFvb1Fo5lpy4/74qBHIcZuYbZrkeTCOu1LnasoJJFIMg&#10;LqyuuVRwPr2/LEA4j6yxsUwKfsnBejV6WmKm7Y0PdD36UgQIuwwVVN63mZSuqMigi2xLHLxv2xn0&#10;QXal1B3eAtw0MonjmTRYc1iosKVtRcXPsTcK+un84234uuzSPM7nn3kz3ftdq9TzeNi8gvA0+Ef4&#10;3t5rBUkK/1/CD5CrPwAAAP//AwBQSwECLQAUAAYACAAAACEA2+H2y+4AAACFAQAAEwAAAAAAAAAA&#10;AAAAAAAAAAAAW0NvbnRlbnRfVHlwZXNdLnhtbFBLAQItABQABgAIAAAAIQBa9CxbvwAAABUBAAAL&#10;AAAAAAAAAAAAAAAAAB8BAABfcmVscy8ucmVsc1BLAQItABQABgAIAAAAIQA3WwsNxQAAANsAAAAP&#10;AAAAAAAAAAAAAAAAAAcCAABkcnMvZG93bnJldi54bWxQSwUGAAAAAAMAAwC3AAAA+QIAAAAA&#10;" fillcolor="white [3212]" stroked="f" strokeweight="2pt">
                  <v:textbox>
                    <w:txbxContent>
                      <w:p w:rsidR="0032088E" w:rsidRPr="00C31E73" w:rsidRDefault="0032088E" w:rsidP="0063448A">
                        <w:pPr>
                          <w:pStyle w:val="Heading3"/>
                          <w:numPr>
                            <w:ilvl w:val="0"/>
                            <w:numId w:val="0"/>
                          </w:numPr>
                          <w:ind w:hanging="663"/>
                        </w:pPr>
                      </w:p>
                    </w:txbxContent>
                  </v:textbox>
                </v:rect>
                <v:rect id="Rectangle 26" o:spid="_x0000_s1032" style="position:absolute;left:6517;top:3747;width:24123;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textbox>
                    <w:txbxContent>
                      <w:p w:rsidR="0032088E" w:rsidRPr="005362DF" w:rsidRDefault="0032088E" w:rsidP="0063448A">
                        <w:pPr>
                          <w:spacing w:before="0" w:after="20"/>
                          <w:rPr>
                            <w:sz w:val="18"/>
                          </w:rPr>
                        </w:pPr>
                        <w:r w:rsidRPr="005362DF">
                          <w:rPr>
                            <w:sz w:val="18"/>
                          </w:rPr>
                          <w:t>110 Bishopsgate, London</w:t>
                        </w:r>
                        <w:r>
                          <w:rPr>
                            <w:sz w:val="18"/>
                            <w:lang w:val="vi-VN"/>
                          </w:rPr>
                          <w:t xml:space="preserve"> </w:t>
                        </w:r>
                        <w:r w:rsidRPr="005362DF">
                          <w:rPr>
                            <w:sz w:val="18"/>
                          </w:rPr>
                          <w:t>EC2N 4AY</w:t>
                        </w:r>
                      </w:p>
                      <w:p w:rsidR="0032088E" w:rsidRPr="005362DF" w:rsidRDefault="0032088E" w:rsidP="0063448A">
                        <w:pPr>
                          <w:spacing w:before="0" w:after="20"/>
                          <w:rPr>
                            <w:sz w:val="18"/>
                          </w:rPr>
                        </w:pPr>
                        <w:r w:rsidRPr="005362DF">
                          <w:rPr>
                            <w:sz w:val="18"/>
                          </w:rPr>
                          <w:t>Tel: +44 (0)20 7333 0033</w:t>
                        </w:r>
                      </w:p>
                      <w:p w:rsidR="0032088E" w:rsidRPr="005362DF" w:rsidRDefault="0032088E" w:rsidP="0063448A">
                        <w:pPr>
                          <w:spacing w:before="0" w:after="20"/>
                          <w:rPr>
                            <w:sz w:val="18"/>
                          </w:rPr>
                        </w:pPr>
                        <w:r w:rsidRPr="005362DF">
                          <w:rPr>
                            <w:sz w:val="18"/>
                          </w:rPr>
                          <w:t xml:space="preserve">Email: </w:t>
                        </w:r>
                        <w:hyperlink r:id="rId19" w:history="1">
                          <w:r w:rsidRPr="005362DF">
                            <w:rPr>
                              <w:sz w:val="18"/>
                            </w:rPr>
                            <w:t>info@nashtechglobal.com</w:t>
                          </w:r>
                        </w:hyperlink>
                        <w:r w:rsidRPr="005362DF">
                          <w:rPr>
                            <w:color w:val="6D829F"/>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3" type="#_x0000_t75" style="position:absolute;left:62158;top:1746;width:9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49xxQAAANsAAAAPAAAAZHJzL2Rvd25yZXYueG1sRI9Ba8JA&#10;FITvBf/D8gpeSt2YQ6nRVUQQxIvUFenxmX0modm3IbuJ0V/vFgo9DjPzDbNYDbYWPbW+cqxgOklA&#10;EOfOVFwoOOnt+ycIH5AN1o5JwZ08rJajlwVmxt34i/pjKESEsM9QQRlCk0np85Is+olriKN3da3F&#10;EGVbSNPiLcJtLdMk+ZAWK44LJTa0KSn/OXZWwWO/vuquP791Z33pdfUt9Wx/UGr8OqznIAIN4T/8&#10;194ZBWkKv1/iD5DLJwAAAP//AwBQSwECLQAUAAYACAAAACEA2+H2y+4AAACFAQAAEwAAAAAAAAAA&#10;AAAAAAAAAAAAW0NvbnRlbnRfVHlwZXNdLnhtbFBLAQItABQABgAIAAAAIQBa9CxbvwAAABUBAAAL&#10;AAAAAAAAAAAAAAAAAB8BAABfcmVscy8ucmVsc1BLAQItABQABgAIAAAAIQDbe49xxQAAANsAAAAP&#10;AAAAAAAAAAAAAAAAAAcCAABkcnMvZG93bnJldi54bWxQSwUGAAAAAAMAAwC3AAAA+QIAAAAA&#10;">
                  <v:imagedata r:id="rId20" o:title=""/>
                  <v:path arrowok="t"/>
                </v:shape>
                <v:shape id="Picture 8" o:spid="_x0000_s1034" type="#_x0000_t75" style="position:absolute;left:7304;top:10582;width:3515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4mvwAAANoAAAAPAAAAZHJzL2Rvd25yZXYueG1sRE/Pa4Mw&#10;FL4X+j+EV9itxgotwzWVOij0NJiOsePDvEXRvIjJ1O2vXw6DHT++3+ditYOYafKdYwWHJAVB3Djd&#10;sVHwVt/2jyB8QNY4OCYF3+ShuGw3Z8y1W/iV5ioYEUPY56igDWHMpfRNSxZ94kbiyH26yWKIcDJS&#10;T7jEcDvILE1P0mLHsaHFkZ5bavrqyyqoPzL9Up6qsv8x71oPtcHj0Sj1sFuvTyACreFf/Oe+awVx&#10;a7wSb4C8/AIAAP//AwBQSwECLQAUAAYACAAAACEA2+H2y+4AAACFAQAAEwAAAAAAAAAAAAAAAAAA&#10;AAAAW0NvbnRlbnRfVHlwZXNdLnhtbFBLAQItABQABgAIAAAAIQBa9CxbvwAAABUBAAALAAAAAAAA&#10;AAAAAAAAAB8BAABfcmVscy8ucmVsc1BLAQItABQABgAIAAAAIQBvCf4mvwAAANoAAAAPAAAAAAAA&#10;AAAAAAAAAAcCAABkcnMvZG93bnJldi54bWxQSwUGAAAAAAMAAwC3AAAA8wIAAAAA&#10;">
                  <v:imagedata r:id="rId21" o:title=""/>
                  <v:path arrowok="t"/>
                </v:shape>
                <w10:wrap anchorx="page"/>
              </v:group>
            </w:pict>
          </mc:Fallback>
        </mc:AlternateContent>
      </w:r>
      <w:bookmarkEnd w:id="2"/>
      <w:bookmarkEnd w:id="3"/>
      <w:bookmarkEnd w:id="4"/>
      <w:bookmarkEnd w:id="5"/>
      <w:bookmarkEnd w:id="6"/>
      <w:bookmarkEnd w:id="7"/>
    </w:p>
    <w:bookmarkEnd w:id="0" w:displacedByCustomXml="next"/>
    <w:bookmarkEnd w:id="1" w:displacedByCustomXml="next"/>
    <w:bookmarkStart w:id="8" w:name="_Toc29459776" w:displacedByCustomXml="next"/>
    <w:sdt>
      <w:sdtPr>
        <w:rPr>
          <w:rFonts w:eastAsiaTheme="minorHAnsi" w:cstheme="minorBidi"/>
          <w:color w:val="323232" w:themeColor="text1"/>
          <w:sz w:val="22"/>
          <w:szCs w:val="22"/>
        </w:rPr>
        <w:id w:val="-1188828835"/>
        <w:docPartObj>
          <w:docPartGallery w:val="Table of Contents"/>
          <w:docPartUnique/>
        </w:docPartObj>
      </w:sdtPr>
      <w:sdtEndPr>
        <w:rPr>
          <w:b/>
          <w:bCs/>
          <w:noProof/>
        </w:rPr>
      </w:sdtEndPr>
      <w:sdtContent>
        <w:p w:rsidR="003B4AE6" w:rsidRDefault="00926AA6" w:rsidP="00C762BE">
          <w:pPr>
            <w:pStyle w:val="TOCHeading"/>
            <w:rPr>
              <w:noProof/>
            </w:rPr>
          </w:pPr>
          <w:r>
            <w:t xml:space="preserve">Table of </w:t>
          </w:r>
          <w:r w:rsidR="00B10E8F">
            <w:t>c</w:t>
          </w:r>
          <w:r>
            <w:t>ontents</w:t>
          </w:r>
          <w:r>
            <w:fldChar w:fldCharType="begin"/>
          </w:r>
          <w:r>
            <w:instrText xml:space="preserve"> TOC \o "1-3" \h \z \u </w:instrText>
          </w:r>
          <w:r>
            <w:fldChar w:fldCharType="separate"/>
          </w:r>
        </w:p>
        <w:p w:rsidR="003B4AE6" w:rsidRDefault="003B4AE6">
          <w:pPr>
            <w:pStyle w:val="TOC1"/>
            <w:tabs>
              <w:tab w:val="right" w:leader="dot" w:pos="9739"/>
            </w:tabs>
            <w:rPr>
              <w:rFonts w:asciiTheme="minorHAnsi" w:eastAsiaTheme="minorEastAsia" w:hAnsiTheme="minorHAnsi"/>
              <w:b w:val="0"/>
              <w:bCs w:val="0"/>
              <w:iCs w:val="0"/>
              <w:noProof/>
              <w:color w:val="auto"/>
              <w:sz w:val="22"/>
              <w:szCs w:val="22"/>
              <w:lang w:val="en-US"/>
            </w:rPr>
          </w:pPr>
          <w:hyperlink w:anchor="_Toc46502011" w:history="1">
            <w:r>
              <w:rPr>
                <w:noProof/>
                <w:webHidden/>
              </w:rPr>
              <w:tab/>
            </w:r>
            <w:r>
              <w:rPr>
                <w:noProof/>
                <w:webHidden/>
              </w:rPr>
              <w:fldChar w:fldCharType="begin"/>
            </w:r>
            <w:r>
              <w:rPr>
                <w:noProof/>
                <w:webHidden/>
              </w:rPr>
              <w:instrText xml:space="preserve"> PAGEREF _Toc46502011 \h </w:instrText>
            </w:r>
            <w:r>
              <w:rPr>
                <w:noProof/>
                <w:webHidden/>
              </w:rPr>
            </w:r>
            <w:r>
              <w:rPr>
                <w:noProof/>
                <w:webHidden/>
              </w:rPr>
              <w:fldChar w:fldCharType="separate"/>
            </w:r>
            <w:r>
              <w:rPr>
                <w:noProof/>
                <w:webHidden/>
              </w:rPr>
              <w:t>1</w:t>
            </w:r>
            <w:r>
              <w:rPr>
                <w:noProof/>
                <w:webHidden/>
              </w:rPr>
              <w:fldChar w:fldCharType="end"/>
            </w:r>
          </w:hyperlink>
        </w:p>
        <w:p w:rsidR="003B4AE6" w:rsidRDefault="003B4AE6">
          <w:pPr>
            <w:pStyle w:val="TOC1"/>
            <w:tabs>
              <w:tab w:val="right" w:leader="dot" w:pos="9739"/>
            </w:tabs>
            <w:rPr>
              <w:rFonts w:asciiTheme="minorHAnsi" w:eastAsiaTheme="minorEastAsia" w:hAnsiTheme="minorHAnsi"/>
              <w:b w:val="0"/>
              <w:bCs w:val="0"/>
              <w:iCs w:val="0"/>
              <w:noProof/>
              <w:color w:val="auto"/>
              <w:sz w:val="22"/>
              <w:szCs w:val="22"/>
              <w:lang w:val="en-US"/>
            </w:rPr>
          </w:pPr>
          <w:hyperlink w:anchor="_Toc46502012" w:history="1">
            <w:r w:rsidRPr="009E16A1">
              <w:rPr>
                <w:rStyle w:val="Hyperlink"/>
                <w:noProof/>
              </w:rPr>
              <w:t>Document History</w:t>
            </w:r>
            <w:r>
              <w:rPr>
                <w:noProof/>
                <w:webHidden/>
              </w:rPr>
              <w:tab/>
            </w:r>
            <w:r>
              <w:rPr>
                <w:noProof/>
                <w:webHidden/>
              </w:rPr>
              <w:fldChar w:fldCharType="begin"/>
            </w:r>
            <w:r>
              <w:rPr>
                <w:noProof/>
                <w:webHidden/>
              </w:rPr>
              <w:instrText xml:space="preserve"> PAGEREF _Toc46502012 \h </w:instrText>
            </w:r>
            <w:r>
              <w:rPr>
                <w:noProof/>
                <w:webHidden/>
              </w:rPr>
            </w:r>
            <w:r>
              <w:rPr>
                <w:noProof/>
                <w:webHidden/>
              </w:rPr>
              <w:fldChar w:fldCharType="separate"/>
            </w:r>
            <w:r>
              <w:rPr>
                <w:noProof/>
                <w:webHidden/>
              </w:rPr>
              <w:t>1</w:t>
            </w:r>
            <w:r>
              <w:rPr>
                <w:noProof/>
                <w:webHidden/>
              </w:rPr>
              <w:fldChar w:fldCharType="end"/>
            </w:r>
          </w:hyperlink>
        </w:p>
        <w:p w:rsidR="003B4AE6" w:rsidRDefault="003B4AE6">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46502013" w:history="1">
            <w:r w:rsidRPr="009E16A1">
              <w:rPr>
                <w:rStyle w:val="Hyperlink"/>
                <w:noProof/>
              </w:rPr>
              <w:t>1.</w:t>
            </w:r>
            <w:r>
              <w:rPr>
                <w:rFonts w:asciiTheme="minorHAnsi" w:eastAsiaTheme="minorEastAsia" w:hAnsiTheme="minorHAnsi"/>
                <w:b w:val="0"/>
                <w:bCs w:val="0"/>
                <w:iCs w:val="0"/>
                <w:noProof/>
                <w:color w:val="auto"/>
                <w:sz w:val="22"/>
                <w:szCs w:val="22"/>
                <w:lang w:val="en-US"/>
              </w:rPr>
              <w:tab/>
            </w:r>
            <w:r w:rsidRPr="009E16A1">
              <w:rPr>
                <w:rStyle w:val="Hyperlink"/>
                <w:noProof/>
              </w:rPr>
              <w:t>Cypress overview</w:t>
            </w:r>
            <w:r>
              <w:rPr>
                <w:noProof/>
                <w:webHidden/>
              </w:rPr>
              <w:tab/>
            </w:r>
            <w:r>
              <w:rPr>
                <w:noProof/>
                <w:webHidden/>
              </w:rPr>
              <w:fldChar w:fldCharType="begin"/>
            </w:r>
            <w:r>
              <w:rPr>
                <w:noProof/>
                <w:webHidden/>
              </w:rPr>
              <w:instrText xml:space="preserve"> PAGEREF _Toc46502013 \h </w:instrText>
            </w:r>
            <w:r>
              <w:rPr>
                <w:noProof/>
                <w:webHidden/>
              </w:rPr>
            </w:r>
            <w:r>
              <w:rPr>
                <w:noProof/>
                <w:webHidden/>
              </w:rPr>
              <w:fldChar w:fldCharType="separate"/>
            </w:r>
            <w:r>
              <w:rPr>
                <w:noProof/>
                <w:webHidden/>
              </w:rPr>
              <w:t>1</w:t>
            </w:r>
            <w:r>
              <w:rPr>
                <w:noProof/>
                <w:webHidden/>
              </w:rPr>
              <w:fldChar w:fldCharType="end"/>
            </w:r>
          </w:hyperlink>
        </w:p>
        <w:p w:rsidR="003B4AE6" w:rsidRDefault="003B4AE6">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46502014" w:history="1">
            <w:r w:rsidRPr="009E16A1">
              <w:rPr>
                <w:rStyle w:val="Hyperlink"/>
                <w:noProof/>
              </w:rPr>
              <w:t>2.</w:t>
            </w:r>
            <w:r>
              <w:rPr>
                <w:rFonts w:asciiTheme="minorHAnsi" w:eastAsiaTheme="minorEastAsia" w:hAnsiTheme="minorHAnsi"/>
                <w:b w:val="0"/>
                <w:bCs w:val="0"/>
                <w:iCs w:val="0"/>
                <w:noProof/>
                <w:color w:val="auto"/>
                <w:sz w:val="22"/>
                <w:szCs w:val="22"/>
                <w:lang w:val="en-US"/>
              </w:rPr>
              <w:tab/>
            </w:r>
            <w:r w:rsidRPr="009E16A1">
              <w:rPr>
                <w:rStyle w:val="Hyperlink"/>
                <w:noProof/>
              </w:rPr>
              <w:t>Installation</w:t>
            </w:r>
            <w:r>
              <w:rPr>
                <w:noProof/>
                <w:webHidden/>
              </w:rPr>
              <w:tab/>
            </w:r>
            <w:r>
              <w:rPr>
                <w:noProof/>
                <w:webHidden/>
              </w:rPr>
              <w:fldChar w:fldCharType="begin"/>
            </w:r>
            <w:r>
              <w:rPr>
                <w:noProof/>
                <w:webHidden/>
              </w:rPr>
              <w:instrText xml:space="preserve"> PAGEREF _Toc46502014 \h </w:instrText>
            </w:r>
            <w:r>
              <w:rPr>
                <w:noProof/>
                <w:webHidden/>
              </w:rPr>
            </w:r>
            <w:r>
              <w:rPr>
                <w:noProof/>
                <w:webHidden/>
              </w:rPr>
              <w:fldChar w:fldCharType="separate"/>
            </w:r>
            <w:r>
              <w:rPr>
                <w:noProof/>
                <w:webHidden/>
              </w:rPr>
              <w:t>2</w:t>
            </w:r>
            <w:r>
              <w:rPr>
                <w:noProof/>
                <w:webHidden/>
              </w:rPr>
              <w:fldChar w:fldCharType="end"/>
            </w:r>
          </w:hyperlink>
        </w:p>
        <w:p w:rsidR="003B4AE6" w:rsidRDefault="003B4AE6">
          <w:pPr>
            <w:pStyle w:val="TOC2"/>
            <w:tabs>
              <w:tab w:val="right" w:leader="dot" w:pos="9739"/>
            </w:tabs>
            <w:rPr>
              <w:rFonts w:asciiTheme="minorHAnsi" w:eastAsiaTheme="minorEastAsia" w:hAnsiTheme="minorHAnsi"/>
              <w:bCs w:val="0"/>
              <w:noProof/>
              <w:color w:val="auto"/>
              <w:lang w:val="en-US"/>
            </w:rPr>
          </w:pPr>
          <w:hyperlink w:anchor="_Toc46502015" w:history="1">
            <w:r w:rsidRPr="009E16A1">
              <w:rPr>
                <w:rStyle w:val="Hyperlink"/>
                <w:noProof/>
              </w:rPr>
              <w:t>1.1 List of needed for implement script:</w:t>
            </w:r>
            <w:r>
              <w:rPr>
                <w:noProof/>
                <w:webHidden/>
              </w:rPr>
              <w:tab/>
            </w:r>
            <w:r>
              <w:rPr>
                <w:noProof/>
                <w:webHidden/>
              </w:rPr>
              <w:fldChar w:fldCharType="begin"/>
            </w:r>
            <w:r>
              <w:rPr>
                <w:noProof/>
                <w:webHidden/>
              </w:rPr>
              <w:instrText xml:space="preserve"> PAGEREF _Toc46502015 \h </w:instrText>
            </w:r>
            <w:r>
              <w:rPr>
                <w:noProof/>
                <w:webHidden/>
              </w:rPr>
            </w:r>
            <w:r>
              <w:rPr>
                <w:noProof/>
                <w:webHidden/>
              </w:rPr>
              <w:fldChar w:fldCharType="separate"/>
            </w:r>
            <w:r>
              <w:rPr>
                <w:noProof/>
                <w:webHidden/>
              </w:rPr>
              <w:t>2</w:t>
            </w:r>
            <w:r>
              <w:rPr>
                <w:noProof/>
                <w:webHidden/>
              </w:rPr>
              <w:fldChar w:fldCharType="end"/>
            </w:r>
          </w:hyperlink>
        </w:p>
        <w:p w:rsidR="003B4AE6" w:rsidRDefault="003B4AE6">
          <w:pPr>
            <w:pStyle w:val="TOC2"/>
            <w:tabs>
              <w:tab w:val="right" w:leader="dot" w:pos="9739"/>
            </w:tabs>
            <w:rPr>
              <w:rFonts w:asciiTheme="minorHAnsi" w:eastAsiaTheme="minorEastAsia" w:hAnsiTheme="minorHAnsi"/>
              <w:bCs w:val="0"/>
              <w:noProof/>
              <w:color w:val="auto"/>
              <w:lang w:val="en-US"/>
            </w:rPr>
          </w:pPr>
          <w:hyperlink w:anchor="_Toc46502016" w:history="1">
            <w:r w:rsidRPr="009E16A1">
              <w:rPr>
                <w:rStyle w:val="Hyperlink"/>
                <w:noProof/>
              </w:rPr>
              <w:t>1.2 Import source code:</w:t>
            </w:r>
            <w:r>
              <w:rPr>
                <w:noProof/>
                <w:webHidden/>
              </w:rPr>
              <w:tab/>
            </w:r>
            <w:r>
              <w:rPr>
                <w:noProof/>
                <w:webHidden/>
              </w:rPr>
              <w:fldChar w:fldCharType="begin"/>
            </w:r>
            <w:r>
              <w:rPr>
                <w:noProof/>
                <w:webHidden/>
              </w:rPr>
              <w:instrText xml:space="preserve"> PAGEREF _Toc46502016 \h </w:instrText>
            </w:r>
            <w:r>
              <w:rPr>
                <w:noProof/>
                <w:webHidden/>
              </w:rPr>
            </w:r>
            <w:r>
              <w:rPr>
                <w:noProof/>
                <w:webHidden/>
              </w:rPr>
              <w:fldChar w:fldCharType="separate"/>
            </w:r>
            <w:r>
              <w:rPr>
                <w:noProof/>
                <w:webHidden/>
              </w:rPr>
              <w:t>2</w:t>
            </w:r>
            <w:r>
              <w:rPr>
                <w:noProof/>
                <w:webHidden/>
              </w:rPr>
              <w:fldChar w:fldCharType="end"/>
            </w:r>
          </w:hyperlink>
        </w:p>
        <w:p w:rsidR="003B4AE6" w:rsidRDefault="003B4AE6">
          <w:pPr>
            <w:pStyle w:val="TOC1"/>
            <w:tabs>
              <w:tab w:val="right" w:leader="dot" w:pos="9739"/>
            </w:tabs>
            <w:rPr>
              <w:rFonts w:asciiTheme="minorHAnsi" w:eastAsiaTheme="minorEastAsia" w:hAnsiTheme="minorHAnsi"/>
              <w:b w:val="0"/>
              <w:bCs w:val="0"/>
              <w:iCs w:val="0"/>
              <w:noProof/>
              <w:color w:val="auto"/>
              <w:sz w:val="22"/>
              <w:szCs w:val="22"/>
              <w:lang w:val="en-US"/>
            </w:rPr>
          </w:pPr>
          <w:hyperlink w:anchor="_Toc46502017" w:history="1">
            <w:r w:rsidRPr="009E16A1">
              <w:rPr>
                <w:rStyle w:val="Hyperlink"/>
                <w:noProof/>
              </w:rPr>
              <w:t>3. Source code architecture</w:t>
            </w:r>
            <w:r>
              <w:rPr>
                <w:noProof/>
                <w:webHidden/>
              </w:rPr>
              <w:tab/>
            </w:r>
            <w:r>
              <w:rPr>
                <w:noProof/>
                <w:webHidden/>
              </w:rPr>
              <w:fldChar w:fldCharType="begin"/>
            </w:r>
            <w:r>
              <w:rPr>
                <w:noProof/>
                <w:webHidden/>
              </w:rPr>
              <w:instrText xml:space="preserve"> PAGEREF _Toc46502017 \h </w:instrText>
            </w:r>
            <w:r>
              <w:rPr>
                <w:noProof/>
                <w:webHidden/>
              </w:rPr>
            </w:r>
            <w:r>
              <w:rPr>
                <w:noProof/>
                <w:webHidden/>
              </w:rPr>
              <w:fldChar w:fldCharType="separate"/>
            </w:r>
            <w:r>
              <w:rPr>
                <w:noProof/>
                <w:webHidden/>
              </w:rPr>
              <w:t>3</w:t>
            </w:r>
            <w:r>
              <w:rPr>
                <w:noProof/>
                <w:webHidden/>
              </w:rPr>
              <w:fldChar w:fldCharType="end"/>
            </w:r>
          </w:hyperlink>
        </w:p>
        <w:p w:rsidR="003B4AE6" w:rsidRDefault="003B4AE6">
          <w:pPr>
            <w:pStyle w:val="TOC2"/>
            <w:tabs>
              <w:tab w:val="left" w:pos="880"/>
              <w:tab w:val="right" w:leader="dot" w:pos="9739"/>
            </w:tabs>
            <w:rPr>
              <w:rFonts w:asciiTheme="minorHAnsi" w:eastAsiaTheme="minorEastAsia" w:hAnsiTheme="minorHAnsi"/>
              <w:bCs w:val="0"/>
              <w:noProof/>
              <w:color w:val="auto"/>
              <w:lang w:val="en-US"/>
            </w:rPr>
          </w:pPr>
          <w:hyperlink w:anchor="_Toc46502018" w:history="1">
            <w:r w:rsidRPr="009E16A1">
              <w:rPr>
                <w:rStyle w:val="Hyperlink"/>
                <w:noProof/>
              </w:rPr>
              <w:t>3.1</w:t>
            </w:r>
            <w:r>
              <w:rPr>
                <w:rFonts w:asciiTheme="minorHAnsi" w:eastAsiaTheme="minorEastAsia" w:hAnsiTheme="minorHAnsi"/>
                <w:bCs w:val="0"/>
                <w:noProof/>
                <w:color w:val="auto"/>
                <w:lang w:val="en-US"/>
              </w:rPr>
              <w:tab/>
            </w:r>
            <w:r w:rsidRPr="009E16A1">
              <w:rPr>
                <w:rStyle w:val="Hyperlink"/>
                <w:noProof/>
              </w:rPr>
              <w:t>Configuration files</w:t>
            </w:r>
            <w:r>
              <w:rPr>
                <w:noProof/>
                <w:webHidden/>
              </w:rPr>
              <w:tab/>
            </w:r>
            <w:r>
              <w:rPr>
                <w:noProof/>
                <w:webHidden/>
              </w:rPr>
              <w:fldChar w:fldCharType="begin"/>
            </w:r>
            <w:r>
              <w:rPr>
                <w:noProof/>
                <w:webHidden/>
              </w:rPr>
              <w:instrText xml:space="preserve"> PAGEREF _Toc46502018 \h </w:instrText>
            </w:r>
            <w:r>
              <w:rPr>
                <w:noProof/>
                <w:webHidden/>
              </w:rPr>
            </w:r>
            <w:r>
              <w:rPr>
                <w:noProof/>
                <w:webHidden/>
              </w:rPr>
              <w:fldChar w:fldCharType="separate"/>
            </w:r>
            <w:r>
              <w:rPr>
                <w:noProof/>
                <w:webHidden/>
              </w:rPr>
              <w:t>3</w:t>
            </w:r>
            <w:r>
              <w:rPr>
                <w:noProof/>
                <w:webHidden/>
              </w:rPr>
              <w:fldChar w:fldCharType="end"/>
            </w:r>
          </w:hyperlink>
        </w:p>
        <w:p w:rsidR="003B4AE6" w:rsidRDefault="003B4AE6">
          <w:pPr>
            <w:pStyle w:val="TOC2"/>
            <w:tabs>
              <w:tab w:val="left" w:pos="880"/>
              <w:tab w:val="right" w:leader="dot" w:pos="9739"/>
            </w:tabs>
            <w:rPr>
              <w:rFonts w:asciiTheme="minorHAnsi" w:eastAsiaTheme="minorEastAsia" w:hAnsiTheme="minorHAnsi"/>
              <w:bCs w:val="0"/>
              <w:noProof/>
              <w:color w:val="auto"/>
              <w:lang w:val="en-US"/>
            </w:rPr>
          </w:pPr>
          <w:hyperlink w:anchor="_Toc46502019" w:history="1">
            <w:r w:rsidRPr="009E16A1">
              <w:rPr>
                <w:rStyle w:val="Hyperlink"/>
                <w:noProof/>
              </w:rPr>
              <w:t>3.2</w:t>
            </w:r>
            <w:r>
              <w:rPr>
                <w:rFonts w:asciiTheme="minorHAnsi" w:eastAsiaTheme="minorEastAsia" w:hAnsiTheme="minorHAnsi"/>
                <w:bCs w:val="0"/>
                <w:noProof/>
                <w:color w:val="auto"/>
                <w:lang w:val="en-US"/>
              </w:rPr>
              <w:tab/>
            </w:r>
            <w:r w:rsidRPr="009E16A1">
              <w:rPr>
                <w:rStyle w:val="Hyperlink"/>
                <w:noProof/>
              </w:rPr>
              <w:t>Cypress folder</w:t>
            </w:r>
            <w:r>
              <w:rPr>
                <w:noProof/>
                <w:webHidden/>
              </w:rPr>
              <w:tab/>
            </w:r>
            <w:r>
              <w:rPr>
                <w:noProof/>
                <w:webHidden/>
              </w:rPr>
              <w:fldChar w:fldCharType="begin"/>
            </w:r>
            <w:r>
              <w:rPr>
                <w:noProof/>
                <w:webHidden/>
              </w:rPr>
              <w:instrText xml:space="preserve"> PAGEREF _Toc46502019 \h </w:instrText>
            </w:r>
            <w:r>
              <w:rPr>
                <w:noProof/>
                <w:webHidden/>
              </w:rPr>
            </w:r>
            <w:r>
              <w:rPr>
                <w:noProof/>
                <w:webHidden/>
              </w:rPr>
              <w:fldChar w:fldCharType="separate"/>
            </w:r>
            <w:r>
              <w:rPr>
                <w:noProof/>
                <w:webHidden/>
              </w:rPr>
              <w:t>4</w:t>
            </w:r>
            <w:r>
              <w:rPr>
                <w:noProof/>
                <w:webHidden/>
              </w:rPr>
              <w:fldChar w:fldCharType="end"/>
            </w:r>
          </w:hyperlink>
        </w:p>
        <w:p w:rsidR="003B4AE6" w:rsidRDefault="003B4AE6">
          <w:pPr>
            <w:pStyle w:val="TOC1"/>
            <w:tabs>
              <w:tab w:val="right" w:leader="dot" w:pos="9739"/>
            </w:tabs>
            <w:rPr>
              <w:rFonts w:asciiTheme="minorHAnsi" w:eastAsiaTheme="minorEastAsia" w:hAnsiTheme="minorHAnsi"/>
              <w:b w:val="0"/>
              <w:bCs w:val="0"/>
              <w:iCs w:val="0"/>
              <w:noProof/>
              <w:color w:val="auto"/>
              <w:sz w:val="22"/>
              <w:szCs w:val="22"/>
              <w:lang w:val="en-US"/>
            </w:rPr>
          </w:pPr>
          <w:hyperlink w:anchor="_Toc46502020" w:history="1">
            <w:r w:rsidRPr="009E16A1">
              <w:rPr>
                <w:rStyle w:val="Hyperlink"/>
                <w:noProof/>
              </w:rPr>
              <w:t>4. Run automation test script by command line</w:t>
            </w:r>
            <w:r>
              <w:rPr>
                <w:noProof/>
                <w:webHidden/>
              </w:rPr>
              <w:tab/>
            </w:r>
            <w:r>
              <w:rPr>
                <w:noProof/>
                <w:webHidden/>
              </w:rPr>
              <w:fldChar w:fldCharType="begin"/>
            </w:r>
            <w:r>
              <w:rPr>
                <w:noProof/>
                <w:webHidden/>
              </w:rPr>
              <w:instrText xml:space="preserve"> PAGEREF _Toc46502020 \h </w:instrText>
            </w:r>
            <w:r>
              <w:rPr>
                <w:noProof/>
                <w:webHidden/>
              </w:rPr>
            </w:r>
            <w:r>
              <w:rPr>
                <w:noProof/>
                <w:webHidden/>
              </w:rPr>
              <w:fldChar w:fldCharType="separate"/>
            </w:r>
            <w:r>
              <w:rPr>
                <w:noProof/>
                <w:webHidden/>
              </w:rPr>
              <w:t>4</w:t>
            </w:r>
            <w:r>
              <w:rPr>
                <w:noProof/>
                <w:webHidden/>
              </w:rPr>
              <w:fldChar w:fldCharType="end"/>
            </w:r>
          </w:hyperlink>
        </w:p>
        <w:p w:rsidR="003B4AE6" w:rsidRDefault="003B4AE6">
          <w:pPr>
            <w:pStyle w:val="TOC1"/>
            <w:tabs>
              <w:tab w:val="right" w:leader="dot" w:pos="9739"/>
            </w:tabs>
            <w:rPr>
              <w:rFonts w:asciiTheme="minorHAnsi" w:eastAsiaTheme="minorEastAsia" w:hAnsiTheme="minorHAnsi"/>
              <w:b w:val="0"/>
              <w:bCs w:val="0"/>
              <w:iCs w:val="0"/>
              <w:noProof/>
              <w:color w:val="auto"/>
              <w:sz w:val="22"/>
              <w:szCs w:val="22"/>
              <w:lang w:val="en-US"/>
            </w:rPr>
          </w:pPr>
          <w:hyperlink w:anchor="_Toc46502021" w:history="1">
            <w:r w:rsidRPr="009E16A1">
              <w:rPr>
                <w:rStyle w:val="Hyperlink"/>
                <w:noProof/>
              </w:rPr>
              <w:t>5. Run automation test script with cypress GUI mode</w:t>
            </w:r>
            <w:r>
              <w:rPr>
                <w:noProof/>
                <w:webHidden/>
              </w:rPr>
              <w:tab/>
            </w:r>
            <w:r>
              <w:rPr>
                <w:noProof/>
                <w:webHidden/>
              </w:rPr>
              <w:fldChar w:fldCharType="begin"/>
            </w:r>
            <w:r>
              <w:rPr>
                <w:noProof/>
                <w:webHidden/>
              </w:rPr>
              <w:instrText xml:space="preserve"> PAGEREF _Toc46502021 \h </w:instrText>
            </w:r>
            <w:r>
              <w:rPr>
                <w:noProof/>
                <w:webHidden/>
              </w:rPr>
            </w:r>
            <w:r>
              <w:rPr>
                <w:noProof/>
                <w:webHidden/>
              </w:rPr>
              <w:fldChar w:fldCharType="separate"/>
            </w:r>
            <w:r>
              <w:rPr>
                <w:noProof/>
                <w:webHidden/>
              </w:rPr>
              <w:t>5</w:t>
            </w:r>
            <w:r>
              <w:rPr>
                <w:noProof/>
                <w:webHidden/>
              </w:rPr>
              <w:fldChar w:fldCharType="end"/>
            </w:r>
          </w:hyperlink>
        </w:p>
        <w:p w:rsidR="003B4AE6" w:rsidRDefault="003B4AE6">
          <w:pPr>
            <w:pStyle w:val="TOC1"/>
            <w:tabs>
              <w:tab w:val="right" w:leader="dot" w:pos="9739"/>
            </w:tabs>
            <w:rPr>
              <w:rFonts w:asciiTheme="minorHAnsi" w:eastAsiaTheme="minorEastAsia" w:hAnsiTheme="minorHAnsi"/>
              <w:b w:val="0"/>
              <w:bCs w:val="0"/>
              <w:iCs w:val="0"/>
              <w:noProof/>
              <w:color w:val="auto"/>
              <w:sz w:val="22"/>
              <w:szCs w:val="22"/>
              <w:lang w:val="en-US"/>
            </w:rPr>
          </w:pPr>
          <w:hyperlink w:anchor="_Toc46502022" w:history="1">
            <w:r w:rsidRPr="009E16A1">
              <w:rPr>
                <w:rStyle w:val="Hyperlink"/>
                <w:noProof/>
              </w:rPr>
              <w:t>6. Continuous Integration with Jenkins</w:t>
            </w:r>
            <w:r>
              <w:rPr>
                <w:noProof/>
                <w:webHidden/>
              </w:rPr>
              <w:tab/>
            </w:r>
            <w:r>
              <w:rPr>
                <w:noProof/>
                <w:webHidden/>
              </w:rPr>
              <w:fldChar w:fldCharType="begin"/>
            </w:r>
            <w:r>
              <w:rPr>
                <w:noProof/>
                <w:webHidden/>
              </w:rPr>
              <w:instrText xml:space="preserve"> PAGEREF _Toc46502022 \h </w:instrText>
            </w:r>
            <w:r>
              <w:rPr>
                <w:noProof/>
                <w:webHidden/>
              </w:rPr>
            </w:r>
            <w:r>
              <w:rPr>
                <w:noProof/>
                <w:webHidden/>
              </w:rPr>
              <w:fldChar w:fldCharType="separate"/>
            </w:r>
            <w:r>
              <w:rPr>
                <w:noProof/>
                <w:webHidden/>
              </w:rPr>
              <w:t>6</w:t>
            </w:r>
            <w:r>
              <w:rPr>
                <w:noProof/>
                <w:webHidden/>
              </w:rPr>
              <w:fldChar w:fldCharType="end"/>
            </w:r>
          </w:hyperlink>
        </w:p>
        <w:p w:rsidR="00926AA6" w:rsidRDefault="00926AA6">
          <w:r>
            <w:rPr>
              <w:b/>
              <w:bCs/>
              <w:noProof/>
            </w:rPr>
            <w:fldChar w:fldCharType="end"/>
          </w:r>
        </w:p>
      </w:sdtContent>
    </w:sdt>
    <w:p w:rsidR="00E73FAC" w:rsidRPr="00E73FAC" w:rsidRDefault="00984172" w:rsidP="00E73FAC">
      <w:pPr>
        <w:spacing w:after="120"/>
        <w:rPr>
          <w:rFonts w:eastAsia="Times New Roman" w:cs="Times New Roman"/>
          <w:b/>
          <w:kern w:val="28"/>
          <w:sz w:val="32"/>
          <w:szCs w:val="20"/>
        </w:rPr>
        <w:sectPr w:rsidR="00E73FAC" w:rsidRPr="00E73FAC" w:rsidSect="00A20E72">
          <w:headerReference w:type="first" r:id="rId22"/>
          <w:pgSz w:w="11909" w:h="16834" w:code="9"/>
          <w:pgMar w:top="740" w:right="1080" w:bottom="1294" w:left="1080" w:header="57" w:footer="0" w:gutter="0"/>
          <w:pgNumType w:start="1"/>
          <w:cols w:space="72"/>
          <w:docGrid w:linePitch="360"/>
        </w:sectPr>
      </w:pPr>
      <w:r>
        <w:br w:type="page"/>
      </w:r>
    </w:p>
    <w:p w:rsidR="00E73FAC" w:rsidRPr="00E73FAC" w:rsidRDefault="00E73FAC" w:rsidP="00E73FAC">
      <w:pPr>
        <w:pStyle w:val="Heading1"/>
        <w:numPr>
          <w:ilvl w:val="0"/>
          <w:numId w:val="0"/>
        </w:numPr>
        <w:rPr>
          <w:lang w:val="en-US"/>
        </w:rPr>
      </w:pPr>
      <w:bookmarkStart w:id="9" w:name="_Toc34817867"/>
      <w:bookmarkStart w:id="10" w:name="_Toc46502012"/>
      <w:bookmarkEnd w:id="8"/>
      <w:r w:rsidRPr="009228D2">
        <w:lastRenderedPageBreak/>
        <w:t>Document History</w:t>
      </w:r>
      <w:bookmarkEnd w:id="9"/>
      <w:bookmarkEnd w:id="10"/>
    </w:p>
    <w:p w:rsidR="00E73FAC" w:rsidRDefault="00E73FAC" w:rsidP="00E73FAC"/>
    <w:tbl>
      <w:tblPr>
        <w:tblStyle w:val="GridTable5Dark-Accent22"/>
        <w:tblW w:w="5000" w:type="pct"/>
        <w:tblLook w:val="0420" w:firstRow="1" w:lastRow="0" w:firstColumn="0" w:lastColumn="0" w:noHBand="0" w:noVBand="1"/>
      </w:tblPr>
      <w:tblGrid>
        <w:gridCol w:w="1023"/>
        <w:gridCol w:w="1134"/>
        <w:gridCol w:w="1255"/>
        <w:gridCol w:w="2957"/>
        <w:gridCol w:w="1640"/>
        <w:gridCol w:w="1730"/>
      </w:tblGrid>
      <w:tr w:rsidR="00FC3472" w:rsidRPr="00FC3472" w:rsidTr="0032088E">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6"/>
          </w:tcPr>
          <w:p w:rsidR="00FC3472" w:rsidRPr="00FC3472" w:rsidRDefault="00FC3472" w:rsidP="00FC3472">
            <w:pPr>
              <w:spacing w:after="120"/>
              <w:jc w:val="center"/>
            </w:pPr>
            <w:r w:rsidRPr="00FC3472">
              <w:t>Document Version History</w:t>
            </w:r>
          </w:p>
        </w:tc>
      </w:tr>
      <w:tr w:rsidR="00FC3472" w:rsidRPr="00FC3472" w:rsidTr="008C0E57">
        <w:trPr>
          <w:cnfStyle w:val="000000100000" w:firstRow="0" w:lastRow="0" w:firstColumn="0" w:lastColumn="0" w:oddVBand="0" w:evenVBand="0" w:oddHBand="1" w:evenHBand="0" w:firstRowFirstColumn="0" w:firstRowLastColumn="0" w:lastRowFirstColumn="0" w:lastRowLastColumn="0"/>
          <w:trHeight w:val="397"/>
        </w:trPr>
        <w:tc>
          <w:tcPr>
            <w:tcW w:w="525" w:type="pct"/>
          </w:tcPr>
          <w:p w:rsidR="00FC3472" w:rsidRPr="00FC3472" w:rsidRDefault="00FC3472" w:rsidP="00FC3472">
            <w:pPr>
              <w:spacing w:after="120"/>
              <w:jc w:val="center"/>
              <w:rPr>
                <w:b/>
                <w:color w:val="FFFFFF" w:themeColor="background1"/>
              </w:rPr>
            </w:pPr>
            <w:r w:rsidRPr="00FC3472">
              <w:rPr>
                <w:b/>
                <w:color w:val="FFFFFF" w:themeColor="background1"/>
              </w:rPr>
              <w:t>Version</w:t>
            </w:r>
          </w:p>
        </w:tc>
        <w:tc>
          <w:tcPr>
            <w:tcW w:w="582" w:type="pct"/>
          </w:tcPr>
          <w:p w:rsidR="00FC3472" w:rsidRPr="00FC3472" w:rsidRDefault="00FC3472" w:rsidP="00FC3472">
            <w:pPr>
              <w:spacing w:after="120"/>
              <w:jc w:val="center"/>
              <w:rPr>
                <w:b/>
                <w:color w:val="FFFFFF" w:themeColor="background1"/>
              </w:rPr>
            </w:pPr>
            <w:r w:rsidRPr="00FC3472">
              <w:rPr>
                <w:b/>
                <w:color w:val="FFFFFF" w:themeColor="background1"/>
              </w:rPr>
              <w:t>Effective Date</w:t>
            </w:r>
          </w:p>
        </w:tc>
        <w:tc>
          <w:tcPr>
            <w:tcW w:w="645" w:type="pct"/>
          </w:tcPr>
          <w:p w:rsidR="00FC3472" w:rsidRPr="00FC3472" w:rsidRDefault="00FC3472" w:rsidP="00FC3472">
            <w:pPr>
              <w:spacing w:after="120"/>
              <w:jc w:val="center"/>
              <w:rPr>
                <w:b/>
                <w:color w:val="FFFFFF" w:themeColor="background1"/>
              </w:rPr>
            </w:pPr>
            <w:r w:rsidRPr="00FC3472">
              <w:rPr>
                <w:b/>
                <w:color w:val="FFFFFF" w:themeColor="background1"/>
              </w:rPr>
              <w:t>Author</w:t>
            </w:r>
          </w:p>
        </w:tc>
        <w:tc>
          <w:tcPr>
            <w:tcW w:w="1518" w:type="pct"/>
          </w:tcPr>
          <w:p w:rsidR="00FC3472" w:rsidRPr="00FC3472" w:rsidRDefault="00FC3472" w:rsidP="00FC3472">
            <w:pPr>
              <w:spacing w:after="120"/>
              <w:jc w:val="center"/>
              <w:rPr>
                <w:b/>
                <w:color w:val="FFFFFF" w:themeColor="background1"/>
              </w:rPr>
            </w:pPr>
            <w:r w:rsidRPr="00FC3472">
              <w:rPr>
                <w:b/>
                <w:color w:val="FFFFFF" w:themeColor="background1"/>
              </w:rPr>
              <w:t>Details</w:t>
            </w:r>
          </w:p>
        </w:tc>
        <w:tc>
          <w:tcPr>
            <w:tcW w:w="842" w:type="pct"/>
          </w:tcPr>
          <w:p w:rsidR="00FC3472" w:rsidRPr="00FC3472" w:rsidRDefault="00FC3472" w:rsidP="00FC3472">
            <w:pPr>
              <w:spacing w:after="120"/>
              <w:jc w:val="center"/>
              <w:rPr>
                <w:b/>
                <w:color w:val="FFFFFF" w:themeColor="background1"/>
              </w:rPr>
            </w:pPr>
            <w:r w:rsidRPr="00FC3472">
              <w:rPr>
                <w:b/>
                <w:color w:val="FFFFFF" w:themeColor="background1"/>
              </w:rPr>
              <w:t>Reviewer</w:t>
            </w:r>
          </w:p>
        </w:tc>
        <w:tc>
          <w:tcPr>
            <w:tcW w:w="887" w:type="pct"/>
          </w:tcPr>
          <w:p w:rsidR="00FC3472" w:rsidRPr="00FC3472" w:rsidRDefault="00FC3472" w:rsidP="00FC3472">
            <w:pPr>
              <w:spacing w:after="120"/>
              <w:jc w:val="center"/>
              <w:rPr>
                <w:b/>
                <w:color w:val="FFFFFF" w:themeColor="background1"/>
              </w:rPr>
            </w:pPr>
            <w:r w:rsidRPr="00FC3472">
              <w:rPr>
                <w:b/>
                <w:color w:val="FFFFFF" w:themeColor="background1"/>
              </w:rPr>
              <w:t>Approvers</w:t>
            </w:r>
          </w:p>
        </w:tc>
      </w:tr>
      <w:tr w:rsidR="00FC3472" w:rsidRPr="00FC3472" w:rsidTr="008C0E57">
        <w:trPr>
          <w:trHeight w:val="397"/>
        </w:trPr>
        <w:tc>
          <w:tcPr>
            <w:tcW w:w="525" w:type="pct"/>
          </w:tcPr>
          <w:p w:rsidR="00FC3472" w:rsidRPr="00FC3472" w:rsidRDefault="00FC3472" w:rsidP="008C0E57">
            <w:pPr>
              <w:spacing w:after="120"/>
            </w:pPr>
            <w:r>
              <w:t>1.</w:t>
            </w:r>
            <w:r w:rsidR="008C0E57">
              <w:t>0</w:t>
            </w:r>
          </w:p>
        </w:tc>
        <w:tc>
          <w:tcPr>
            <w:tcW w:w="582" w:type="pct"/>
          </w:tcPr>
          <w:p w:rsidR="00FC3472" w:rsidRPr="00FC3472" w:rsidRDefault="001F2FB3" w:rsidP="008C0E57">
            <w:pPr>
              <w:spacing w:after="120"/>
              <w:rPr>
                <w:lang w:val="en-US"/>
              </w:rPr>
            </w:pPr>
            <w:r>
              <w:rPr>
                <w:rFonts w:cs="Arial"/>
              </w:rPr>
              <w:t>Jul 24</w:t>
            </w:r>
            <w:r w:rsidR="00FC3472" w:rsidRPr="00E73FAC">
              <w:rPr>
                <w:rFonts w:cs="Arial"/>
              </w:rPr>
              <w:t xml:space="preserve"> 20</w:t>
            </w:r>
            <w:r w:rsidR="008C0E57">
              <w:rPr>
                <w:rFonts w:cs="Arial"/>
              </w:rPr>
              <w:t>20</w:t>
            </w:r>
          </w:p>
        </w:tc>
        <w:tc>
          <w:tcPr>
            <w:tcW w:w="645" w:type="pct"/>
          </w:tcPr>
          <w:p w:rsidR="00FC3472" w:rsidRPr="00FC3472" w:rsidRDefault="008C0E57" w:rsidP="00FC3472">
            <w:pPr>
              <w:spacing w:after="120"/>
            </w:pPr>
            <w:r>
              <w:t>Minh Tuan Pham</w:t>
            </w:r>
          </w:p>
        </w:tc>
        <w:tc>
          <w:tcPr>
            <w:tcW w:w="1518" w:type="pct"/>
          </w:tcPr>
          <w:p w:rsidR="00FC3472" w:rsidRPr="00FC3472" w:rsidRDefault="008C0E57" w:rsidP="00FC3472">
            <w:pPr>
              <w:spacing w:after="120"/>
              <w:rPr>
                <w:rFonts w:cs="Arial"/>
              </w:rPr>
            </w:pPr>
            <w:r>
              <w:t>Initial guideline</w:t>
            </w:r>
          </w:p>
        </w:tc>
        <w:tc>
          <w:tcPr>
            <w:tcW w:w="842" w:type="pct"/>
          </w:tcPr>
          <w:p w:rsidR="00FC3472" w:rsidRPr="00FC3472" w:rsidRDefault="00FC3472" w:rsidP="00FC3472">
            <w:pPr>
              <w:spacing w:after="120"/>
              <w:rPr>
                <w:rFonts w:cs="Arial"/>
              </w:rPr>
            </w:pPr>
          </w:p>
        </w:tc>
        <w:tc>
          <w:tcPr>
            <w:tcW w:w="887" w:type="pct"/>
          </w:tcPr>
          <w:p w:rsidR="00FC3472" w:rsidRPr="00FC3472" w:rsidRDefault="00FC3472" w:rsidP="00FC3472">
            <w:pPr>
              <w:spacing w:after="120"/>
            </w:pPr>
          </w:p>
        </w:tc>
      </w:tr>
    </w:tbl>
    <w:p w:rsidR="00FC3472" w:rsidRDefault="00FC3472" w:rsidP="00E73FAC"/>
    <w:p w:rsidR="00FC3472" w:rsidRPr="00E73FAC" w:rsidRDefault="00FC3472" w:rsidP="00E73FAC"/>
    <w:p w:rsidR="00E73FAC" w:rsidRPr="00E73FAC" w:rsidRDefault="00E73FAC" w:rsidP="00E73FAC">
      <w:pPr>
        <w:pStyle w:val="AnnexTitle"/>
        <w:rPr>
          <w:b w:val="0"/>
          <w:bCs/>
          <w:caps/>
          <w:color w:val="auto"/>
          <w:sz w:val="32"/>
          <w:szCs w:val="32"/>
        </w:rPr>
      </w:pPr>
      <w:r w:rsidRPr="00E73FAC">
        <w:rPr>
          <w:color w:val="auto"/>
          <w:sz w:val="32"/>
          <w:szCs w:val="32"/>
        </w:rPr>
        <w:t>Confidentiality</w:t>
      </w:r>
    </w:p>
    <w:p w:rsidR="00E73FAC" w:rsidRPr="009228D2" w:rsidRDefault="00E73FAC" w:rsidP="00E73FAC">
      <w:pPr>
        <w:pStyle w:val="TOAHeading"/>
      </w:pPr>
      <w:r w:rsidRPr="009228D2">
        <w:rPr>
          <w:rFonts w:eastAsiaTheme="minorHAnsi" w:cstheme="minorBidi"/>
          <w:b w:val="0"/>
          <w:bCs w:val="0"/>
          <w:color w:val="323232"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r w:rsidRPr="009228D2">
        <w:br w:type="page"/>
      </w:r>
    </w:p>
    <w:p w:rsidR="00A47BFC" w:rsidRDefault="00A47BFC">
      <w:pPr>
        <w:spacing w:after="120"/>
        <w:sectPr w:rsidR="00A47BFC" w:rsidSect="007F4099">
          <w:footerReference w:type="default" r:id="rId23"/>
          <w:pgSz w:w="11909" w:h="16834" w:code="9"/>
          <w:pgMar w:top="740" w:right="1080" w:bottom="1294" w:left="1080" w:header="57" w:footer="0" w:gutter="0"/>
          <w:pgNumType w:start="1"/>
          <w:cols w:space="72"/>
          <w:docGrid w:linePitch="360"/>
        </w:sectPr>
      </w:pPr>
    </w:p>
    <w:p w:rsidR="003047D3" w:rsidRDefault="003047D3" w:rsidP="006B1F1B">
      <w:pPr>
        <w:pStyle w:val="BodyText"/>
        <w:jc w:val="both"/>
        <w:rPr>
          <w:noProof/>
        </w:rPr>
      </w:pPr>
    </w:p>
    <w:p w:rsidR="00AE1BB2" w:rsidRDefault="00AE1BB2" w:rsidP="0071506E">
      <w:pPr>
        <w:pStyle w:val="Heading1"/>
        <w:numPr>
          <w:ilvl w:val="0"/>
          <w:numId w:val="21"/>
        </w:numPr>
        <w:rPr>
          <w:noProof/>
        </w:rPr>
      </w:pPr>
      <w:bookmarkStart w:id="11" w:name="_Toc46502013"/>
      <w:r>
        <w:rPr>
          <w:noProof/>
        </w:rPr>
        <w:t>Cypress overview</w:t>
      </w:r>
      <w:bookmarkEnd w:id="11"/>
    </w:p>
    <w:p w:rsidR="00D5627B" w:rsidRPr="0082098A" w:rsidRDefault="00D5627B" w:rsidP="00D5627B">
      <w:pPr>
        <w:pStyle w:val="BodyText"/>
        <w:ind w:left="720" w:firstLine="360"/>
        <w:rPr>
          <w:rFonts w:cs="Arial"/>
          <w:color w:val="2E3138"/>
          <w:shd w:val="clear" w:color="auto" w:fill="FFFFFF"/>
        </w:rPr>
      </w:pPr>
      <w:r w:rsidRPr="0082098A">
        <w:rPr>
          <w:rFonts w:cs="Arial"/>
          <w:color w:val="2E3138"/>
          <w:shd w:val="clear" w:color="auto" w:fill="FFFFFF"/>
        </w:rPr>
        <w:t>Cypress is a next generation front end testing tool built for the modern web. We address the key pain points developers and QA engineers face when testing modern applications.</w:t>
      </w:r>
    </w:p>
    <w:p w:rsidR="00D5627B" w:rsidRPr="00D5627B" w:rsidRDefault="00D5627B" w:rsidP="00D5627B">
      <w:pPr>
        <w:shd w:val="clear" w:color="auto" w:fill="FFFFFF"/>
        <w:spacing w:before="375" w:after="375" w:line="240" w:lineRule="auto"/>
        <w:ind w:left="720" w:firstLine="360"/>
        <w:textAlignment w:val="baseline"/>
        <w:rPr>
          <w:rFonts w:eastAsia="Times New Roman" w:cs="Arial"/>
          <w:color w:val="2E3138"/>
          <w:lang w:val="en-US"/>
        </w:rPr>
      </w:pPr>
      <w:r w:rsidRPr="00D5627B">
        <w:rPr>
          <w:rFonts w:eastAsia="Times New Roman" w:cs="Arial"/>
          <w:color w:val="2E3138"/>
          <w:lang w:val="en-US"/>
        </w:rPr>
        <w:t>Cypress is both fundamentally and architecturally different. Cypress is not constrained by the same restrictions as Selenium.</w:t>
      </w:r>
    </w:p>
    <w:p w:rsidR="00D5627B" w:rsidRPr="0082098A" w:rsidRDefault="00D5627B" w:rsidP="00D5627B">
      <w:pPr>
        <w:shd w:val="clear" w:color="auto" w:fill="FFFFFF"/>
        <w:spacing w:before="0" w:after="0" w:line="240" w:lineRule="auto"/>
        <w:ind w:left="720" w:firstLine="360"/>
        <w:textAlignment w:val="baseline"/>
        <w:rPr>
          <w:rFonts w:eastAsia="Times New Roman" w:cs="Arial"/>
          <w:color w:val="2E3138"/>
          <w:lang w:val="en-US"/>
        </w:rPr>
      </w:pPr>
      <w:r w:rsidRPr="00D5627B">
        <w:rPr>
          <w:rFonts w:eastAsia="Times New Roman" w:cs="Arial"/>
          <w:color w:val="2E3138"/>
          <w:lang w:val="en-US"/>
        </w:rPr>
        <w:t>This enables you to </w:t>
      </w:r>
      <w:r w:rsidRPr="0082098A">
        <w:rPr>
          <w:rFonts w:eastAsia="Times New Roman" w:cs="Arial"/>
          <w:color w:val="2E3138"/>
          <w:bdr w:val="none" w:sz="0" w:space="0" w:color="auto" w:frame="1"/>
          <w:lang w:val="en-US"/>
        </w:rPr>
        <w:t>write faster</w:t>
      </w:r>
      <w:r w:rsidRPr="00D5627B">
        <w:rPr>
          <w:rFonts w:eastAsia="Times New Roman" w:cs="Arial"/>
          <w:color w:val="2E3138"/>
          <w:lang w:val="en-US"/>
        </w:rPr>
        <w:t>, </w:t>
      </w:r>
      <w:r w:rsidRPr="0082098A">
        <w:rPr>
          <w:rFonts w:eastAsia="Times New Roman" w:cs="Arial"/>
          <w:color w:val="2E3138"/>
          <w:bdr w:val="none" w:sz="0" w:space="0" w:color="auto" w:frame="1"/>
          <w:lang w:val="en-US"/>
        </w:rPr>
        <w:t>easier</w:t>
      </w:r>
      <w:r w:rsidRPr="00D5627B">
        <w:rPr>
          <w:rFonts w:eastAsia="Times New Roman" w:cs="Arial"/>
          <w:color w:val="2E3138"/>
          <w:lang w:val="en-US"/>
        </w:rPr>
        <w:t> and </w:t>
      </w:r>
      <w:r w:rsidRPr="0082098A">
        <w:rPr>
          <w:rFonts w:eastAsia="Times New Roman" w:cs="Arial"/>
          <w:color w:val="2E3138"/>
          <w:bdr w:val="none" w:sz="0" w:space="0" w:color="auto" w:frame="1"/>
          <w:lang w:val="en-US"/>
        </w:rPr>
        <w:t>more reliable</w:t>
      </w:r>
      <w:r w:rsidRPr="00D5627B">
        <w:rPr>
          <w:rFonts w:eastAsia="Times New Roman" w:cs="Arial"/>
          <w:color w:val="2E3138"/>
          <w:lang w:val="en-US"/>
        </w:rPr>
        <w:t> tests.</w:t>
      </w:r>
    </w:p>
    <w:p w:rsidR="00D5627B" w:rsidRPr="0082098A" w:rsidRDefault="00D5627B" w:rsidP="00D5627B">
      <w:pPr>
        <w:shd w:val="clear" w:color="auto" w:fill="FFFFFF"/>
        <w:spacing w:before="0" w:after="0" w:line="240" w:lineRule="auto"/>
        <w:ind w:left="720" w:firstLine="360"/>
        <w:textAlignment w:val="baseline"/>
        <w:rPr>
          <w:rFonts w:eastAsia="Times New Roman" w:cs="Arial"/>
          <w:color w:val="2E3138"/>
          <w:lang w:val="en-US"/>
        </w:rPr>
      </w:pPr>
    </w:p>
    <w:p w:rsidR="00D5627B" w:rsidRPr="0082098A" w:rsidRDefault="00D5627B" w:rsidP="00D5627B">
      <w:pPr>
        <w:shd w:val="clear" w:color="auto" w:fill="FFFFFF"/>
        <w:spacing w:before="0" w:after="0" w:line="240" w:lineRule="auto"/>
        <w:ind w:left="720" w:firstLine="360"/>
        <w:textAlignment w:val="baseline"/>
        <w:rPr>
          <w:rFonts w:eastAsia="Times New Roman" w:cs="Arial"/>
          <w:color w:val="2E3138"/>
          <w:lang w:val="en-US"/>
        </w:rPr>
      </w:pPr>
      <w:r w:rsidRPr="0082098A">
        <w:rPr>
          <w:rFonts w:eastAsia="Times New Roman" w:cs="Arial"/>
          <w:color w:val="2E3138"/>
          <w:lang w:val="en-US"/>
        </w:rPr>
        <w:t>Browser support:</w:t>
      </w:r>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lang w:val="en-US"/>
        </w:rPr>
      </w:pPr>
      <w:hyperlink r:id="rId24" w:tgtFrame="_blank" w:history="1">
        <w:r w:rsidR="00D5627B" w:rsidRPr="0082098A">
          <w:rPr>
            <w:rStyle w:val="Hyperlink"/>
            <w:rFonts w:cs="Arial"/>
            <w:color w:val="1079C3"/>
            <w:sz w:val="22"/>
            <w:bdr w:val="none" w:sz="0" w:space="0" w:color="auto" w:frame="1"/>
          </w:rPr>
          <w:t>Canary</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25" w:tgtFrame="_blank" w:history="1">
        <w:r w:rsidR="00D5627B" w:rsidRPr="0082098A">
          <w:rPr>
            <w:rStyle w:val="Hyperlink"/>
            <w:rFonts w:cs="Arial"/>
            <w:color w:val="1079C3"/>
            <w:sz w:val="22"/>
            <w:bdr w:val="none" w:sz="0" w:space="0" w:color="auto" w:frame="1"/>
          </w:rPr>
          <w:t>Chrome</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26" w:tgtFrame="_blank" w:history="1">
        <w:r w:rsidR="00D5627B" w:rsidRPr="0082098A">
          <w:rPr>
            <w:rStyle w:val="Hyperlink"/>
            <w:rFonts w:cs="Arial"/>
            <w:color w:val="1079C3"/>
            <w:sz w:val="22"/>
            <w:bdr w:val="none" w:sz="0" w:space="0" w:color="auto" w:frame="1"/>
          </w:rPr>
          <w:t>Chromium</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27" w:tgtFrame="_blank" w:history="1">
        <w:r w:rsidR="00D5627B" w:rsidRPr="0082098A">
          <w:rPr>
            <w:rStyle w:val="Hyperlink"/>
            <w:rFonts w:cs="Arial"/>
            <w:color w:val="1079C3"/>
            <w:sz w:val="22"/>
            <w:bdr w:val="none" w:sz="0" w:space="0" w:color="auto" w:frame="1"/>
          </w:rPr>
          <w:t>Edge</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28" w:tgtFrame="_blank" w:history="1">
        <w:r w:rsidR="00D5627B" w:rsidRPr="0082098A">
          <w:rPr>
            <w:rStyle w:val="Hyperlink"/>
            <w:rFonts w:cs="Arial"/>
            <w:color w:val="1079C3"/>
            <w:sz w:val="22"/>
            <w:bdr w:val="none" w:sz="0" w:space="0" w:color="auto" w:frame="1"/>
          </w:rPr>
          <w:t>Edge Beta</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29" w:tgtFrame="_blank" w:history="1">
        <w:r w:rsidR="00D5627B" w:rsidRPr="0082098A">
          <w:rPr>
            <w:rStyle w:val="Hyperlink"/>
            <w:rFonts w:cs="Arial"/>
            <w:color w:val="1079C3"/>
            <w:sz w:val="22"/>
            <w:bdr w:val="none" w:sz="0" w:space="0" w:color="auto" w:frame="1"/>
          </w:rPr>
          <w:t>Edge Canary</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30" w:tgtFrame="_blank" w:history="1">
        <w:r w:rsidR="00D5627B" w:rsidRPr="0082098A">
          <w:rPr>
            <w:rStyle w:val="Hyperlink"/>
            <w:rFonts w:cs="Arial"/>
            <w:color w:val="1079C3"/>
            <w:sz w:val="22"/>
            <w:bdr w:val="none" w:sz="0" w:space="0" w:color="auto" w:frame="1"/>
          </w:rPr>
          <w:t>Edge Dev</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31" w:tgtFrame="_blank" w:history="1">
        <w:r w:rsidR="00D5627B" w:rsidRPr="0082098A">
          <w:rPr>
            <w:rStyle w:val="Hyperlink"/>
            <w:rFonts w:cs="Arial"/>
            <w:color w:val="1079C3"/>
            <w:sz w:val="22"/>
            <w:bdr w:val="none" w:sz="0" w:space="0" w:color="auto" w:frame="1"/>
          </w:rPr>
          <w:t>Electron</w:t>
        </w:r>
      </w:hyperlink>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32" w:tgtFrame="_blank" w:history="1">
        <w:r w:rsidR="00D5627B" w:rsidRPr="0082098A">
          <w:rPr>
            <w:rStyle w:val="Hyperlink"/>
            <w:rFonts w:cs="Arial"/>
            <w:color w:val="1079C3"/>
            <w:sz w:val="22"/>
            <w:bdr w:val="none" w:sz="0" w:space="0" w:color="auto" w:frame="1"/>
          </w:rPr>
          <w:t>Firefox</w:t>
        </w:r>
      </w:hyperlink>
      <w:r w:rsidR="00D5627B" w:rsidRPr="0082098A">
        <w:rPr>
          <w:rFonts w:cs="Arial"/>
          <w:color w:val="2E3138"/>
        </w:rPr>
        <w:t> (Beta support)</w:t>
      </w:r>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33" w:tgtFrame="_blank" w:history="1">
        <w:r w:rsidR="00D5627B" w:rsidRPr="0082098A">
          <w:rPr>
            <w:rStyle w:val="Hyperlink"/>
            <w:rFonts w:cs="Arial"/>
            <w:color w:val="1079C3"/>
            <w:sz w:val="22"/>
            <w:bdr w:val="none" w:sz="0" w:space="0" w:color="auto" w:frame="1"/>
          </w:rPr>
          <w:t>Firefox Developer Edition</w:t>
        </w:r>
      </w:hyperlink>
      <w:r w:rsidR="00D5627B" w:rsidRPr="0082098A">
        <w:rPr>
          <w:rFonts w:cs="Arial"/>
          <w:color w:val="2E3138"/>
        </w:rPr>
        <w:t> (Beta support)</w:t>
      </w:r>
    </w:p>
    <w:p w:rsidR="00D5627B" w:rsidRPr="0082098A" w:rsidRDefault="00C13F6C" w:rsidP="0071506E">
      <w:pPr>
        <w:pStyle w:val="ListParagraph"/>
        <w:numPr>
          <w:ilvl w:val="0"/>
          <w:numId w:val="22"/>
        </w:numPr>
        <w:shd w:val="clear" w:color="auto" w:fill="FFFFFF"/>
        <w:spacing w:before="0" w:after="0" w:line="408" w:lineRule="atLeast"/>
        <w:ind w:right="150"/>
        <w:textAlignment w:val="baseline"/>
        <w:rPr>
          <w:rFonts w:cs="Arial"/>
          <w:color w:val="2E3138"/>
        </w:rPr>
      </w:pPr>
      <w:hyperlink r:id="rId34" w:tgtFrame="_blank" w:history="1">
        <w:r w:rsidR="00D5627B" w:rsidRPr="0082098A">
          <w:rPr>
            <w:rStyle w:val="Hyperlink"/>
            <w:rFonts w:cs="Arial"/>
            <w:color w:val="1079C3"/>
            <w:sz w:val="22"/>
            <w:bdr w:val="none" w:sz="0" w:space="0" w:color="auto" w:frame="1"/>
          </w:rPr>
          <w:t>Firefox Nightly</w:t>
        </w:r>
      </w:hyperlink>
      <w:r w:rsidR="00D5627B" w:rsidRPr="0082098A">
        <w:rPr>
          <w:rFonts w:cs="Arial"/>
          <w:color w:val="2E3138"/>
        </w:rPr>
        <w:t> (Beta support)</w:t>
      </w:r>
    </w:p>
    <w:p w:rsidR="00D5627B" w:rsidRDefault="00D5627B" w:rsidP="00D5627B">
      <w:pPr>
        <w:shd w:val="clear" w:color="auto" w:fill="FFFFFF"/>
        <w:spacing w:before="0" w:after="0" w:line="240" w:lineRule="auto"/>
        <w:ind w:left="720" w:firstLine="360"/>
        <w:textAlignment w:val="baseline"/>
        <w:rPr>
          <w:rFonts w:ascii="Helvetica" w:eastAsia="Times New Roman" w:hAnsi="Helvetica" w:cs="Times New Roman"/>
          <w:color w:val="2E3138"/>
          <w:sz w:val="26"/>
          <w:szCs w:val="26"/>
          <w:lang w:val="en-US"/>
        </w:rPr>
      </w:pPr>
    </w:p>
    <w:p w:rsidR="00121194" w:rsidRDefault="00121194" w:rsidP="00121194">
      <w:pPr>
        <w:ind w:left="720" w:firstLine="360"/>
      </w:pPr>
      <w:r>
        <w:t>There are some pros and cons about that approach:</w:t>
      </w:r>
    </w:p>
    <w:p w:rsidR="00121194" w:rsidRDefault="00121194" w:rsidP="0071506E">
      <w:pPr>
        <w:pStyle w:val="ListParagraph"/>
        <w:numPr>
          <w:ilvl w:val="0"/>
          <w:numId w:val="23"/>
        </w:numPr>
      </w:pPr>
      <w:r w:rsidRPr="00121194">
        <w:rPr>
          <w:b/>
        </w:rPr>
        <w:t>Pros</w:t>
      </w:r>
      <w:r>
        <w:t>:</w:t>
      </w:r>
    </w:p>
    <w:p w:rsidR="00121194" w:rsidRDefault="00121194" w:rsidP="0071506E">
      <w:pPr>
        <w:pStyle w:val="ListParagraph"/>
        <w:numPr>
          <w:ilvl w:val="1"/>
          <w:numId w:val="23"/>
        </w:numPr>
      </w:pPr>
      <w:r>
        <w:t>Easy to use because the cypress contains almost everything to implement a test script such as assertion, wait element method and support run scripts.</w:t>
      </w:r>
    </w:p>
    <w:p w:rsidR="00121194" w:rsidRDefault="00121194" w:rsidP="0071506E">
      <w:pPr>
        <w:pStyle w:val="ListParagraph"/>
        <w:numPr>
          <w:ilvl w:val="1"/>
          <w:numId w:val="23"/>
        </w:numPr>
      </w:pPr>
      <w:r>
        <w:t>Fast in building and running the test script</w:t>
      </w:r>
    </w:p>
    <w:p w:rsidR="00121194" w:rsidRDefault="00121194" w:rsidP="0071506E">
      <w:pPr>
        <w:pStyle w:val="ListParagraph"/>
        <w:numPr>
          <w:ilvl w:val="1"/>
          <w:numId w:val="23"/>
        </w:numPr>
      </w:pPr>
      <w:r>
        <w:t>Support run parallel test cases (Enterprise option)</w:t>
      </w:r>
    </w:p>
    <w:p w:rsidR="00121194" w:rsidRDefault="00121194" w:rsidP="0071506E">
      <w:pPr>
        <w:pStyle w:val="ListParagraph"/>
        <w:numPr>
          <w:ilvl w:val="0"/>
          <w:numId w:val="23"/>
        </w:numPr>
        <w:rPr>
          <w:b/>
        </w:rPr>
      </w:pPr>
      <w:r w:rsidRPr="00121194">
        <w:rPr>
          <w:b/>
        </w:rPr>
        <w:t>Cons</w:t>
      </w:r>
    </w:p>
    <w:p w:rsidR="00121194" w:rsidRPr="00D5627B" w:rsidRDefault="00121194" w:rsidP="0071506E">
      <w:pPr>
        <w:numPr>
          <w:ilvl w:val="1"/>
          <w:numId w:val="23"/>
        </w:numPr>
        <w:shd w:val="clear" w:color="auto" w:fill="FFFFFF"/>
        <w:spacing w:before="100" w:beforeAutospacing="1" w:after="100" w:afterAutospacing="1" w:line="240" w:lineRule="auto"/>
        <w:rPr>
          <w:rFonts w:cs="Arial"/>
          <w:color w:val="222222"/>
          <w:lang w:val="en-US"/>
        </w:rPr>
      </w:pPr>
      <w:r w:rsidRPr="00D5627B">
        <w:rPr>
          <w:rFonts w:cs="Arial"/>
          <w:color w:val="222222"/>
        </w:rPr>
        <w:t>Cypress is relatively new, and it does not have the vast community that selenium does</w:t>
      </w:r>
    </w:p>
    <w:p w:rsidR="00121194" w:rsidRPr="00D5627B" w:rsidRDefault="00121194" w:rsidP="0071506E">
      <w:pPr>
        <w:numPr>
          <w:ilvl w:val="1"/>
          <w:numId w:val="23"/>
        </w:numPr>
        <w:shd w:val="clear" w:color="auto" w:fill="FFFFFF"/>
        <w:spacing w:before="100" w:beforeAutospacing="1" w:after="100" w:afterAutospacing="1" w:line="240" w:lineRule="auto"/>
        <w:rPr>
          <w:rFonts w:cs="Arial"/>
          <w:color w:val="222222"/>
        </w:rPr>
      </w:pPr>
      <w:r w:rsidRPr="00D5627B">
        <w:rPr>
          <w:rFonts w:cs="Arial"/>
          <w:color w:val="222222"/>
        </w:rPr>
        <w:t>No cross-browser testing, this is huge and will cause less adoption until it can be cured</w:t>
      </w:r>
    </w:p>
    <w:p w:rsidR="00121194" w:rsidRPr="00D5627B" w:rsidRDefault="00121194" w:rsidP="0071506E">
      <w:pPr>
        <w:numPr>
          <w:ilvl w:val="1"/>
          <w:numId w:val="23"/>
        </w:numPr>
        <w:shd w:val="clear" w:color="auto" w:fill="FFFFFF"/>
        <w:spacing w:before="100" w:beforeAutospacing="1" w:after="100" w:afterAutospacing="1" w:line="240" w:lineRule="auto"/>
        <w:rPr>
          <w:rFonts w:cs="Arial"/>
          <w:color w:val="222222"/>
        </w:rPr>
      </w:pPr>
      <w:r w:rsidRPr="00D5627B">
        <w:rPr>
          <w:rFonts w:cs="Arial"/>
          <w:color w:val="222222"/>
        </w:rPr>
        <w:t>As stated earlier, it’s JavaScript or bust. You won’t write cypress tests in the tired old static languages of C# and java</w:t>
      </w:r>
    </w:p>
    <w:p w:rsidR="00121194" w:rsidRPr="00D5627B" w:rsidRDefault="00121194" w:rsidP="0071506E">
      <w:pPr>
        <w:numPr>
          <w:ilvl w:val="1"/>
          <w:numId w:val="23"/>
        </w:numPr>
        <w:shd w:val="clear" w:color="auto" w:fill="FFFFFF"/>
        <w:spacing w:before="100" w:beforeAutospacing="1" w:after="100" w:afterAutospacing="1" w:line="240" w:lineRule="auto"/>
        <w:rPr>
          <w:rFonts w:cs="Arial"/>
          <w:color w:val="222222"/>
        </w:rPr>
      </w:pPr>
      <w:r w:rsidRPr="00D5627B">
        <w:rPr>
          <w:rFonts w:cs="Arial"/>
          <w:color w:val="222222"/>
        </w:rPr>
        <w:t>Because it runs inside the browser, you won’t be able to support multiple tabs</w:t>
      </w:r>
    </w:p>
    <w:p w:rsidR="00121194" w:rsidRPr="00D5627B" w:rsidRDefault="00121194" w:rsidP="0071506E">
      <w:pPr>
        <w:numPr>
          <w:ilvl w:val="1"/>
          <w:numId w:val="23"/>
        </w:numPr>
        <w:shd w:val="clear" w:color="auto" w:fill="FFFFFF"/>
        <w:spacing w:before="100" w:beforeAutospacing="1" w:after="100" w:afterAutospacing="1" w:line="240" w:lineRule="auto"/>
        <w:rPr>
          <w:rFonts w:cs="Arial"/>
          <w:color w:val="222222"/>
        </w:rPr>
      </w:pPr>
      <w:r w:rsidRPr="00D5627B">
        <w:rPr>
          <w:rFonts w:cs="Arial"/>
          <w:color w:val="222222"/>
        </w:rPr>
        <w:t>There is no cross-browser support other than Chrome and Electron</w:t>
      </w:r>
    </w:p>
    <w:p w:rsidR="00121194" w:rsidRPr="00121194" w:rsidRDefault="00121194" w:rsidP="0071506E">
      <w:pPr>
        <w:numPr>
          <w:ilvl w:val="1"/>
          <w:numId w:val="23"/>
        </w:numPr>
        <w:shd w:val="clear" w:color="auto" w:fill="FFFFFF"/>
        <w:spacing w:before="100" w:beforeAutospacing="1" w:after="100" w:afterAutospacing="1" w:line="240" w:lineRule="auto"/>
        <w:rPr>
          <w:rFonts w:cs="Arial"/>
          <w:color w:val="222222"/>
        </w:rPr>
      </w:pPr>
      <w:r w:rsidRPr="00D5627B">
        <w:rPr>
          <w:rFonts w:cs="Arial"/>
          <w:color w:val="222222"/>
        </w:rPr>
        <w:t>At this time of writing, there is no shadow DOM support</w:t>
      </w:r>
    </w:p>
    <w:p w:rsidR="00427E3C" w:rsidRDefault="00632710" w:rsidP="0071506E">
      <w:pPr>
        <w:pStyle w:val="Heading1"/>
        <w:numPr>
          <w:ilvl w:val="0"/>
          <w:numId w:val="21"/>
        </w:numPr>
        <w:spacing w:before="240" w:after="0" w:line="259" w:lineRule="auto"/>
      </w:pPr>
      <w:bookmarkStart w:id="12" w:name="_Toc46502014"/>
      <w:r>
        <w:lastRenderedPageBreak/>
        <w:t>Installation</w:t>
      </w:r>
      <w:bookmarkEnd w:id="12"/>
    </w:p>
    <w:p w:rsidR="00194025" w:rsidRPr="00194025" w:rsidRDefault="00CE09EB" w:rsidP="002C5863">
      <w:pPr>
        <w:pStyle w:val="Heading2"/>
        <w:numPr>
          <w:ilvl w:val="0"/>
          <w:numId w:val="0"/>
        </w:numPr>
        <w:ind w:left="360" w:firstLine="550"/>
      </w:pPr>
      <w:bookmarkStart w:id="13" w:name="_Toc46502015"/>
      <w:r>
        <w:t>1.1</w:t>
      </w:r>
      <w:r w:rsidR="00005344">
        <w:t xml:space="preserve"> </w:t>
      </w:r>
      <w:r w:rsidR="00194025">
        <w:t>List of needed for implement script:</w:t>
      </w:r>
      <w:bookmarkEnd w:id="13"/>
    </w:p>
    <w:p w:rsidR="00A552C7" w:rsidRDefault="00F03DBB" w:rsidP="0071506E">
      <w:pPr>
        <w:pStyle w:val="ListParagraph"/>
        <w:numPr>
          <w:ilvl w:val="0"/>
          <w:numId w:val="15"/>
        </w:numPr>
      </w:pPr>
      <w:r w:rsidRPr="00005344">
        <w:rPr>
          <w:b/>
        </w:rPr>
        <w:t>Nodejs</w:t>
      </w:r>
      <w:r>
        <w:t xml:space="preserve"> and </w:t>
      </w:r>
      <w:r w:rsidRPr="00005344">
        <w:rPr>
          <w:b/>
        </w:rPr>
        <w:t>Npm</w:t>
      </w:r>
      <w:r>
        <w:t xml:space="preserve"> (download: </w:t>
      </w:r>
      <w:hyperlink r:id="rId35" w:history="1">
        <w:r>
          <w:rPr>
            <w:rStyle w:val="Hyperlink"/>
          </w:rPr>
          <w:t>https://www.npmjs.com/get-npm</w:t>
        </w:r>
      </w:hyperlink>
      <w:r>
        <w:t>)</w:t>
      </w:r>
    </w:p>
    <w:p w:rsidR="000E55F9" w:rsidRDefault="000E55F9" w:rsidP="0071506E">
      <w:pPr>
        <w:pStyle w:val="ListParagraph"/>
        <w:numPr>
          <w:ilvl w:val="0"/>
          <w:numId w:val="15"/>
        </w:numPr>
      </w:pPr>
      <w:r w:rsidRPr="00005344">
        <w:rPr>
          <w:b/>
        </w:rPr>
        <w:t>Visual Studio Code</w:t>
      </w:r>
      <w:r>
        <w:t xml:space="preserve"> tool (download: </w:t>
      </w:r>
      <w:hyperlink r:id="rId36" w:history="1">
        <w:r>
          <w:rPr>
            <w:rStyle w:val="Hyperlink"/>
          </w:rPr>
          <w:t>https://code.visualstudio.com/</w:t>
        </w:r>
      </w:hyperlink>
      <w:r>
        <w:t>)</w:t>
      </w:r>
    </w:p>
    <w:p w:rsidR="009B2358" w:rsidRDefault="00E763AD" w:rsidP="0071506E">
      <w:pPr>
        <w:pStyle w:val="ListParagraph"/>
        <w:numPr>
          <w:ilvl w:val="0"/>
          <w:numId w:val="15"/>
        </w:numPr>
      </w:pPr>
      <w:r w:rsidRPr="00005344">
        <w:rPr>
          <w:b/>
        </w:rPr>
        <w:t>Jenkins</w:t>
      </w:r>
      <w:r>
        <w:t xml:space="preserve"> (download: </w:t>
      </w:r>
      <w:hyperlink r:id="rId37" w:history="1">
        <w:r>
          <w:rPr>
            <w:rStyle w:val="Hyperlink"/>
          </w:rPr>
          <w:t>https://www.jenkins.io/</w:t>
        </w:r>
      </w:hyperlink>
      <w:r>
        <w:t>)</w:t>
      </w:r>
    </w:p>
    <w:p w:rsidR="00516ABA" w:rsidRPr="00B806C7" w:rsidRDefault="00516ABA" w:rsidP="0071506E">
      <w:pPr>
        <w:pStyle w:val="ListParagraph"/>
        <w:numPr>
          <w:ilvl w:val="0"/>
          <w:numId w:val="15"/>
        </w:numPr>
      </w:pPr>
      <w:r w:rsidRPr="00005344">
        <w:rPr>
          <w:b/>
        </w:rPr>
        <w:t>Npx</w:t>
      </w:r>
      <w:r>
        <w:t xml:space="preserve"> by npm:</w:t>
      </w:r>
      <w:r w:rsidR="00B806C7">
        <w:t xml:space="preserve"> use command</w:t>
      </w:r>
      <w:r>
        <w:t xml:space="preserve"> </w:t>
      </w:r>
      <w:r w:rsidRPr="00516ABA">
        <w:rPr>
          <w:b/>
        </w:rPr>
        <w:t>npm i npx</w:t>
      </w:r>
      <w:r>
        <w:rPr>
          <w:b/>
        </w:rPr>
        <w:t xml:space="preserve"> (see </w:t>
      </w:r>
      <w:hyperlink r:id="rId38" w:history="1">
        <w:r>
          <w:rPr>
            <w:rStyle w:val="Hyperlink"/>
          </w:rPr>
          <w:t>https://www.npmjs.com/package/npx</w:t>
        </w:r>
      </w:hyperlink>
      <w:r>
        <w:rPr>
          <w:b/>
        </w:rPr>
        <w:t>)</w:t>
      </w:r>
    </w:p>
    <w:p w:rsidR="00B806C7" w:rsidRDefault="00194025" w:rsidP="00194025">
      <w:pPr>
        <w:ind w:left="720"/>
      </w:pPr>
      <w:r>
        <w:t xml:space="preserve">       </w:t>
      </w:r>
      <w:r w:rsidR="00B806C7">
        <w:t xml:space="preserve">Note: </w:t>
      </w:r>
    </w:p>
    <w:p w:rsidR="00B806C7" w:rsidRDefault="00B806C7" w:rsidP="0071506E">
      <w:pPr>
        <w:pStyle w:val="ListParagraph"/>
        <w:numPr>
          <w:ilvl w:val="0"/>
          <w:numId w:val="17"/>
        </w:numPr>
      </w:pPr>
      <w:r w:rsidRPr="00005344">
        <w:rPr>
          <w:b/>
        </w:rPr>
        <w:t>Nodejs</w:t>
      </w:r>
      <w:r>
        <w:t xml:space="preserve"> and </w:t>
      </w:r>
      <w:r w:rsidRPr="00005344">
        <w:rPr>
          <w:b/>
        </w:rPr>
        <w:t>Npm</w:t>
      </w:r>
      <w:r>
        <w:t xml:space="preserve"> is use for running javascript application. </w:t>
      </w:r>
    </w:p>
    <w:p w:rsidR="00B806C7" w:rsidRDefault="00B806C7" w:rsidP="0071506E">
      <w:pPr>
        <w:pStyle w:val="ListParagraph"/>
        <w:numPr>
          <w:ilvl w:val="0"/>
          <w:numId w:val="17"/>
        </w:numPr>
      </w:pPr>
      <w:r w:rsidRPr="00005344">
        <w:rPr>
          <w:b/>
        </w:rPr>
        <w:t>Visual studio code</w:t>
      </w:r>
      <w:r>
        <w:t xml:space="preserve"> is IDE for development so you can you the other tools such as visual studio, WebStorm</w:t>
      </w:r>
      <w:r w:rsidR="00194025">
        <w:t>.</w:t>
      </w:r>
    </w:p>
    <w:p w:rsidR="00194025" w:rsidRDefault="00194025" w:rsidP="0071506E">
      <w:pPr>
        <w:pStyle w:val="ListParagraph"/>
        <w:numPr>
          <w:ilvl w:val="0"/>
          <w:numId w:val="17"/>
        </w:numPr>
      </w:pPr>
      <w:r w:rsidRPr="00005344">
        <w:rPr>
          <w:b/>
        </w:rPr>
        <w:t>Jenkins</w:t>
      </w:r>
      <w:r>
        <w:t xml:space="preserve"> is the tools to setup CICD</w:t>
      </w:r>
    </w:p>
    <w:p w:rsidR="00194025" w:rsidRDefault="00194025" w:rsidP="0071506E">
      <w:pPr>
        <w:pStyle w:val="ListParagraph"/>
        <w:numPr>
          <w:ilvl w:val="0"/>
          <w:numId w:val="17"/>
        </w:numPr>
      </w:pPr>
      <w:r w:rsidRPr="00005344">
        <w:rPr>
          <w:b/>
        </w:rPr>
        <w:t>Npx</w:t>
      </w:r>
      <w:r>
        <w:t xml:space="preserve"> is helper for run some script easily like generate HTML report</w:t>
      </w:r>
    </w:p>
    <w:p w:rsidR="00427E3C" w:rsidRDefault="00CE09EB" w:rsidP="00CE09EB">
      <w:pPr>
        <w:pStyle w:val="Heading2"/>
        <w:numPr>
          <w:ilvl w:val="0"/>
          <w:numId w:val="0"/>
        </w:numPr>
        <w:ind w:left="170" w:firstLine="550"/>
      </w:pPr>
      <w:bookmarkStart w:id="14" w:name="_Toc46502016"/>
      <w:r>
        <w:t>1.2</w:t>
      </w:r>
      <w:r w:rsidR="00005344">
        <w:t xml:space="preserve"> </w:t>
      </w:r>
      <w:r w:rsidR="00427E3C">
        <w:t>Import source code</w:t>
      </w:r>
      <w:r w:rsidR="00005344">
        <w:t>:</w:t>
      </w:r>
      <w:bookmarkEnd w:id="14"/>
    </w:p>
    <w:p w:rsidR="00427E3C" w:rsidRDefault="00066ADA" w:rsidP="00427E3C">
      <w:pPr>
        <w:ind w:left="720" w:firstLine="390"/>
      </w:pPr>
      <w:r>
        <w:t>The source code of automation script will be managed by gitlab</w:t>
      </w:r>
      <w:r w:rsidR="009226EE">
        <w:t xml:space="preserve"> at </w:t>
      </w:r>
      <w:hyperlink r:id="rId39" w:history="1">
        <w:r w:rsidR="009226EE" w:rsidRPr="00005344">
          <w:rPr>
            <w:rStyle w:val="Hyperlink"/>
            <w:b/>
          </w:rPr>
          <w:t>Link</w:t>
        </w:r>
      </w:hyperlink>
    </w:p>
    <w:p w:rsidR="00427E3C" w:rsidRDefault="009226EE" w:rsidP="00427E3C">
      <w:pPr>
        <w:ind w:left="720" w:firstLine="390"/>
      </w:pPr>
      <w:r>
        <w:t>To import automation script by git:</w:t>
      </w:r>
    </w:p>
    <w:p w:rsidR="009226EE" w:rsidRDefault="009226EE" w:rsidP="0071506E">
      <w:pPr>
        <w:pStyle w:val="ListParagraph"/>
        <w:numPr>
          <w:ilvl w:val="0"/>
          <w:numId w:val="16"/>
        </w:numPr>
      </w:pPr>
      <w:r>
        <w:t xml:space="preserve">Open the empty folder to save source code (Example: </w:t>
      </w:r>
      <w:r w:rsidRPr="009226EE">
        <w:t>D:\CypressAutomation</w:t>
      </w:r>
      <w:r>
        <w:t>)</w:t>
      </w:r>
    </w:p>
    <w:p w:rsidR="009226EE" w:rsidRDefault="009226EE" w:rsidP="0071506E">
      <w:pPr>
        <w:pStyle w:val="ListParagraph"/>
        <w:numPr>
          <w:ilvl w:val="0"/>
          <w:numId w:val="16"/>
        </w:numPr>
      </w:pPr>
      <w:r>
        <w:t>Open command line at that folder</w:t>
      </w:r>
    </w:p>
    <w:p w:rsidR="009226EE" w:rsidRDefault="009226EE" w:rsidP="0071506E">
      <w:pPr>
        <w:pStyle w:val="ListParagraph"/>
        <w:numPr>
          <w:ilvl w:val="0"/>
          <w:numId w:val="16"/>
        </w:numPr>
      </w:pPr>
      <w:r>
        <w:t>Clone code by git</w:t>
      </w:r>
      <w:r w:rsidR="000778DB">
        <w:t xml:space="preserve"> command</w:t>
      </w:r>
      <w:r>
        <w:t xml:space="preserve"> (</w:t>
      </w:r>
      <w:r w:rsidRPr="000778DB">
        <w:rPr>
          <w:b/>
        </w:rPr>
        <w:t xml:space="preserve">git clone </w:t>
      </w:r>
      <w:hyperlink r:id="rId40" w:history="1">
        <w:r w:rsidRPr="000778DB">
          <w:rPr>
            <w:rStyle w:val="Hyperlink"/>
            <w:b/>
          </w:rPr>
          <w:t>https://gitlabhn.nashtechglobal.com/hn-automation-team/javascript-automation-framework</w:t>
        </w:r>
      </w:hyperlink>
      <w:r>
        <w:t>)</w:t>
      </w:r>
    </w:p>
    <w:p w:rsidR="009226EE" w:rsidRDefault="009226EE" w:rsidP="0071506E">
      <w:pPr>
        <w:pStyle w:val="ListParagraph"/>
        <w:numPr>
          <w:ilvl w:val="0"/>
          <w:numId w:val="16"/>
        </w:numPr>
      </w:pPr>
      <w:r>
        <w:t>Open the source code by visual studio code</w:t>
      </w:r>
    </w:p>
    <w:p w:rsidR="009226EE" w:rsidRDefault="009226EE" w:rsidP="009226EE">
      <w:r>
        <w:rPr>
          <w:noProof/>
          <w:lang w:val="en-US"/>
        </w:rPr>
        <w:drawing>
          <wp:inline distT="0" distB="0" distL="0" distR="0">
            <wp:extent cx="6181725" cy="3228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1725" cy="3228975"/>
                    </a:xfrm>
                    <a:prstGeom prst="rect">
                      <a:avLst/>
                    </a:prstGeom>
                    <a:noFill/>
                    <a:ln>
                      <a:noFill/>
                    </a:ln>
                  </pic:spPr>
                </pic:pic>
              </a:graphicData>
            </a:graphic>
          </wp:inline>
        </w:drawing>
      </w:r>
    </w:p>
    <w:p w:rsidR="00427E3C" w:rsidRDefault="00BA0DA5" w:rsidP="00CE09EB">
      <w:pPr>
        <w:pStyle w:val="Heading1"/>
        <w:numPr>
          <w:ilvl w:val="0"/>
          <w:numId w:val="0"/>
        </w:numPr>
        <w:ind w:left="360"/>
      </w:pPr>
      <w:bookmarkStart w:id="15" w:name="_Toc46502017"/>
      <w:r>
        <w:lastRenderedPageBreak/>
        <w:t>3</w:t>
      </w:r>
      <w:r w:rsidR="00CE09EB">
        <w:t>.</w:t>
      </w:r>
      <w:r w:rsidR="00DA4962">
        <w:t xml:space="preserve"> Source code architecture</w:t>
      </w:r>
      <w:bookmarkEnd w:id="15"/>
    </w:p>
    <w:p w:rsidR="005C230A" w:rsidRDefault="00B11B7E" w:rsidP="00DA4962">
      <w:r>
        <w:tab/>
      </w:r>
      <w:r w:rsidR="002C5863">
        <w:t xml:space="preserve"> </w:t>
      </w:r>
      <w:r w:rsidR="009B2358">
        <w:t xml:space="preserve">The automation script source contains 2 main parts contain </w:t>
      </w:r>
      <w:r w:rsidR="009B2358" w:rsidRPr="009B2358">
        <w:rPr>
          <w:b/>
        </w:rPr>
        <w:t>configuration file</w:t>
      </w:r>
      <w:r w:rsidR="009B2358">
        <w:t xml:space="preserve"> and </w:t>
      </w:r>
      <w:r w:rsidR="009B2358" w:rsidRPr="009B2358">
        <w:rPr>
          <w:b/>
        </w:rPr>
        <w:t>cypress folder</w:t>
      </w:r>
      <w:r w:rsidR="009B2358">
        <w:t xml:space="preserve">. For more details, cypress is the folder which was generated by installing cypress (to install cypress by npm: </w:t>
      </w:r>
      <w:r w:rsidR="009B2358" w:rsidRPr="009B2358">
        <w:rPr>
          <w:b/>
        </w:rPr>
        <w:t>npm install cypress --save-dev</w:t>
      </w:r>
      <w:r w:rsidR="009B2358">
        <w:t>)</w:t>
      </w:r>
    </w:p>
    <w:p w:rsidR="00043931" w:rsidRDefault="00043931" w:rsidP="00DA4962"/>
    <w:p w:rsidR="00836ADD" w:rsidRDefault="00C737A3" w:rsidP="00DA4962">
      <w:r>
        <w:rPr>
          <w:noProof/>
          <w:lang w:val="en-US"/>
        </w:rPr>
        <w:drawing>
          <wp:inline distT="0" distB="0" distL="0" distR="0">
            <wp:extent cx="4606290" cy="56845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06290" cy="5684520"/>
                    </a:xfrm>
                    <a:prstGeom prst="rect">
                      <a:avLst/>
                    </a:prstGeom>
                    <a:noFill/>
                    <a:ln>
                      <a:noFill/>
                    </a:ln>
                  </pic:spPr>
                </pic:pic>
              </a:graphicData>
            </a:graphic>
          </wp:inline>
        </w:drawing>
      </w:r>
    </w:p>
    <w:p w:rsidR="00C737A3" w:rsidRDefault="00C737A3" w:rsidP="0071506E">
      <w:pPr>
        <w:pStyle w:val="Heading2"/>
        <w:numPr>
          <w:ilvl w:val="1"/>
          <w:numId w:val="24"/>
        </w:numPr>
      </w:pPr>
      <w:bookmarkStart w:id="16" w:name="_Toc46502018"/>
      <w:r>
        <w:t>Configuration files</w:t>
      </w:r>
      <w:bookmarkEnd w:id="16"/>
    </w:p>
    <w:p w:rsidR="00043931" w:rsidRDefault="00C737A3" w:rsidP="0071506E">
      <w:pPr>
        <w:pStyle w:val="ListParagraph"/>
        <w:numPr>
          <w:ilvl w:val="0"/>
          <w:numId w:val="25"/>
        </w:numPr>
      </w:pPr>
      <w:r w:rsidRPr="003B4AE6">
        <w:rPr>
          <w:b/>
        </w:rPr>
        <w:t>Cypress.json</w:t>
      </w:r>
      <w:r>
        <w:t>: Contain configuration information for cypress. There are some common attribute such as</w:t>
      </w:r>
      <w:r w:rsidR="00043931">
        <w:t xml:space="preserve"> (see: </w:t>
      </w:r>
      <w:hyperlink r:id="rId43" w:history="1">
        <w:r w:rsidR="00043931">
          <w:rPr>
            <w:rStyle w:val="Hyperlink"/>
          </w:rPr>
          <w:t>Configurations</w:t>
        </w:r>
      </w:hyperlink>
      <w:r w:rsidR="00043931">
        <w:t>)</w:t>
      </w:r>
    </w:p>
    <w:p w:rsidR="00C737A3" w:rsidRDefault="00C737A3" w:rsidP="0071506E">
      <w:pPr>
        <w:pStyle w:val="ListParagraph"/>
        <w:numPr>
          <w:ilvl w:val="1"/>
          <w:numId w:val="25"/>
        </w:numPr>
      </w:pPr>
      <w:r>
        <w:t>reporter: contain name of reporting library</w:t>
      </w:r>
    </w:p>
    <w:p w:rsidR="00C737A3" w:rsidRDefault="00C737A3" w:rsidP="0071506E">
      <w:pPr>
        <w:pStyle w:val="ListParagraph"/>
        <w:numPr>
          <w:ilvl w:val="1"/>
          <w:numId w:val="25"/>
        </w:numPr>
      </w:pPr>
      <w:r>
        <w:t>baseUrl: to setup the base Url of the website that is automated</w:t>
      </w:r>
    </w:p>
    <w:p w:rsidR="00043931" w:rsidRDefault="00043931" w:rsidP="0071506E">
      <w:pPr>
        <w:pStyle w:val="ListParagraph"/>
        <w:numPr>
          <w:ilvl w:val="1"/>
          <w:numId w:val="25"/>
        </w:numPr>
      </w:pPr>
      <w:r>
        <w:t>reporterOptions: options of reporter library</w:t>
      </w:r>
    </w:p>
    <w:p w:rsidR="00043931" w:rsidRDefault="00043931" w:rsidP="0071506E">
      <w:pPr>
        <w:pStyle w:val="ListParagraph"/>
        <w:numPr>
          <w:ilvl w:val="1"/>
          <w:numId w:val="25"/>
        </w:numPr>
      </w:pPr>
      <w:r>
        <w:t>defaultCommandTimeout: to set default timeout for the cypress command</w:t>
      </w:r>
    </w:p>
    <w:p w:rsidR="00043931" w:rsidRDefault="00043931" w:rsidP="0071506E">
      <w:pPr>
        <w:pStyle w:val="ListParagraph"/>
        <w:numPr>
          <w:ilvl w:val="1"/>
          <w:numId w:val="25"/>
        </w:numPr>
      </w:pPr>
      <w:r>
        <w:t>video: flag say that to record video or not</w:t>
      </w:r>
    </w:p>
    <w:p w:rsidR="00043931" w:rsidRDefault="00043931" w:rsidP="0071506E">
      <w:pPr>
        <w:pStyle w:val="ListParagraph"/>
        <w:numPr>
          <w:ilvl w:val="1"/>
          <w:numId w:val="25"/>
        </w:numPr>
      </w:pPr>
      <w:r>
        <w:t>viewPortWidth: to set the width of the testing window on browser</w:t>
      </w:r>
    </w:p>
    <w:p w:rsidR="00043931" w:rsidRDefault="00043931" w:rsidP="0071506E">
      <w:pPr>
        <w:pStyle w:val="ListParagraph"/>
        <w:numPr>
          <w:ilvl w:val="1"/>
          <w:numId w:val="25"/>
        </w:numPr>
      </w:pPr>
      <w:r>
        <w:t>viewPortHeight: to set the height of the testing window on browser</w:t>
      </w:r>
    </w:p>
    <w:p w:rsidR="00C737A3" w:rsidRDefault="00C737A3" w:rsidP="0071506E">
      <w:pPr>
        <w:pStyle w:val="ListParagraph"/>
        <w:numPr>
          <w:ilvl w:val="0"/>
          <w:numId w:val="25"/>
        </w:numPr>
      </w:pPr>
      <w:r>
        <w:lastRenderedPageBreak/>
        <w:t>Package.json</w:t>
      </w:r>
      <w:r w:rsidR="00043931">
        <w:t>: Contain configuration to build and run the project.</w:t>
      </w:r>
    </w:p>
    <w:p w:rsidR="00043931" w:rsidRDefault="00043931" w:rsidP="0071506E">
      <w:pPr>
        <w:pStyle w:val="ListParagraph"/>
        <w:numPr>
          <w:ilvl w:val="1"/>
          <w:numId w:val="25"/>
        </w:numPr>
      </w:pPr>
      <w:r>
        <w:t>Dependencies: consist all dependencies of the project.</w:t>
      </w:r>
    </w:p>
    <w:p w:rsidR="00043931" w:rsidRDefault="00043931" w:rsidP="0071506E">
      <w:pPr>
        <w:pStyle w:val="ListParagraph"/>
        <w:numPr>
          <w:ilvl w:val="1"/>
          <w:numId w:val="25"/>
        </w:numPr>
      </w:pPr>
      <w:r>
        <w:t>Script: consist the group of script to run the project.</w:t>
      </w:r>
    </w:p>
    <w:p w:rsidR="00043931" w:rsidRDefault="00043931" w:rsidP="0071506E">
      <w:pPr>
        <w:pStyle w:val="ListParagraph"/>
        <w:numPr>
          <w:ilvl w:val="1"/>
          <w:numId w:val="25"/>
        </w:numPr>
      </w:pPr>
      <w:r>
        <w:t>Some project information like name, version, etc.</w:t>
      </w:r>
    </w:p>
    <w:p w:rsidR="00043931" w:rsidRDefault="00043931" w:rsidP="0071506E">
      <w:pPr>
        <w:pStyle w:val="Heading2"/>
        <w:numPr>
          <w:ilvl w:val="1"/>
          <w:numId w:val="24"/>
        </w:numPr>
      </w:pPr>
      <w:bookmarkStart w:id="17" w:name="_Toc46502019"/>
      <w:r>
        <w:t>Cypress folder</w:t>
      </w:r>
      <w:bookmarkEnd w:id="17"/>
    </w:p>
    <w:p w:rsidR="00043931" w:rsidRDefault="00043931" w:rsidP="00043931">
      <w:pPr>
        <w:pStyle w:val="ListParagraph"/>
        <w:ind w:left="1137" w:firstLine="303"/>
      </w:pPr>
      <w:r>
        <w:t>Cypress folder is the folder is generate when install cypress library by npm that contains:</w:t>
      </w:r>
    </w:p>
    <w:p w:rsidR="00043931" w:rsidRDefault="00043931" w:rsidP="0071506E">
      <w:pPr>
        <w:pStyle w:val="ListParagraph"/>
        <w:numPr>
          <w:ilvl w:val="0"/>
          <w:numId w:val="26"/>
        </w:numPr>
      </w:pPr>
      <w:r>
        <w:t>Fixture:</w:t>
      </w:r>
      <w:r w:rsidR="000677C8" w:rsidRPr="000677C8">
        <w:t xml:space="preserve"> are used as external pieces of static data that can be used by your tests</w:t>
      </w:r>
    </w:p>
    <w:p w:rsidR="00043931" w:rsidRDefault="00043931" w:rsidP="0071506E">
      <w:pPr>
        <w:pStyle w:val="ListParagraph"/>
        <w:numPr>
          <w:ilvl w:val="0"/>
          <w:numId w:val="26"/>
        </w:numPr>
      </w:pPr>
      <w:r>
        <w:t>Integration:</w:t>
      </w:r>
      <w:r w:rsidR="000A527F">
        <w:t xml:space="preserve"> locate test files in that folder but </w:t>
      </w:r>
      <w:r w:rsidR="000A527F" w:rsidRPr="000A527F">
        <w:t>can be configured to another directory</w:t>
      </w:r>
      <w:r w:rsidR="000A527F">
        <w:t>.</w:t>
      </w:r>
    </w:p>
    <w:p w:rsidR="000677C8" w:rsidRDefault="000677C8" w:rsidP="0071506E">
      <w:pPr>
        <w:pStyle w:val="ListParagraph"/>
        <w:numPr>
          <w:ilvl w:val="0"/>
          <w:numId w:val="26"/>
        </w:numPr>
      </w:pPr>
      <w:r>
        <w:t>Screenshots:</w:t>
      </w:r>
      <w:r w:rsidR="000A527F">
        <w:t xml:space="preserve"> Contain screenshots when running script got failure.</w:t>
      </w:r>
    </w:p>
    <w:p w:rsidR="000677C8" w:rsidRDefault="000677C8" w:rsidP="0071506E">
      <w:pPr>
        <w:pStyle w:val="ListParagraph"/>
        <w:numPr>
          <w:ilvl w:val="0"/>
          <w:numId w:val="26"/>
        </w:numPr>
      </w:pPr>
      <w:r>
        <w:t>Videos:</w:t>
      </w:r>
      <w:r w:rsidR="000A527F">
        <w:t xml:space="preserve"> Contains the video recording </w:t>
      </w:r>
    </w:p>
    <w:p w:rsidR="000677C8" w:rsidRDefault="000677C8" w:rsidP="0071506E">
      <w:pPr>
        <w:pStyle w:val="ListParagraph"/>
        <w:numPr>
          <w:ilvl w:val="0"/>
          <w:numId w:val="26"/>
        </w:numPr>
      </w:pPr>
      <w:r>
        <w:t>Others</w:t>
      </w:r>
    </w:p>
    <w:p w:rsidR="003F4FDA" w:rsidRDefault="003F4FDA" w:rsidP="003F4FDA">
      <w:pPr>
        <w:ind w:left="1440"/>
      </w:pPr>
      <w:r>
        <w:t>There are others folder inside the cypress folder:</w:t>
      </w:r>
    </w:p>
    <w:p w:rsidR="003F4FDA" w:rsidRDefault="003F4FDA" w:rsidP="0071506E">
      <w:pPr>
        <w:pStyle w:val="ListParagraph"/>
        <w:numPr>
          <w:ilvl w:val="0"/>
          <w:numId w:val="27"/>
        </w:numPr>
      </w:pPr>
      <w:r>
        <w:t>Html_report: Contain html reports of the test scripts.</w:t>
      </w:r>
    </w:p>
    <w:p w:rsidR="005C230A" w:rsidRPr="001245EC" w:rsidRDefault="003F4FDA" w:rsidP="0071506E">
      <w:pPr>
        <w:pStyle w:val="ListParagraph"/>
        <w:numPr>
          <w:ilvl w:val="0"/>
          <w:numId w:val="27"/>
        </w:numPr>
      </w:pPr>
      <w:r>
        <w:t>Reports: Contain reports in json type in each time running scripts.</w:t>
      </w:r>
    </w:p>
    <w:p w:rsidR="00427E3C" w:rsidRDefault="00BA0DA5" w:rsidP="00CE09EB">
      <w:pPr>
        <w:pStyle w:val="Heading1"/>
        <w:numPr>
          <w:ilvl w:val="0"/>
          <w:numId w:val="0"/>
        </w:numPr>
        <w:ind w:left="360"/>
      </w:pPr>
      <w:bookmarkStart w:id="18" w:name="_Toc46502020"/>
      <w:r>
        <w:t>4</w:t>
      </w:r>
      <w:r w:rsidR="00CE09EB">
        <w:t>.</w:t>
      </w:r>
      <w:r w:rsidR="00427E3C">
        <w:t xml:space="preserve"> Run automation test script by </w:t>
      </w:r>
      <w:r w:rsidR="000E0DB4">
        <w:t>command line</w:t>
      </w:r>
      <w:bookmarkEnd w:id="18"/>
    </w:p>
    <w:p w:rsidR="00836ADD" w:rsidRDefault="002C5863" w:rsidP="00836ADD">
      <w:r>
        <w:tab/>
      </w:r>
      <w:r>
        <w:tab/>
      </w:r>
      <w:r w:rsidR="00836ADD">
        <w:t xml:space="preserve">First of all, to run the script you have to install Npm by the command: </w:t>
      </w:r>
    </w:p>
    <w:p w:rsidR="00836ADD" w:rsidRPr="00836ADD" w:rsidRDefault="00836ADD" w:rsidP="002C5863">
      <w:pPr>
        <w:ind w:firstLine="720"/>
      </w:pPr>
      <w:r w:rsidRPr="00836ADD">
        <w:rPr>
          <w:b/>
        </w:rPr>
        <w:t>npm clean-install</w:t>
      </w:r>
      <w:r>
        <w:rPr>
          <w:b/>
        </w:rPr>
        <w:t xml:space="preserve"> </w:t>
      </w:r>
      <w:r>
        <w:t>to create the node_modules folder and set up the dependencies.</w:t>
      </w:r>
    </w:p>
    <w:p w:rsidR="000E0DB4" w:rsidRDefault="00836ADD" w:rsidP="0003134A">
      <w:pPr>
        <w:spacing w:before="0" w:after="0"/>
        <w:jc w:val="both"/>
      </w:pPr>
      <w:r>
        <w:rPr>
          <w:b/>
        </w:rPr>
        <w:tab/>
      </w:r>
      <w:r>
        <w:rPr>
          <w:b/>
        </w:rPr>
        <w:tab/>
      </w:r>
      <w:r>
        <w:t>The source code already set up some script command to run the script such as:</w:t>
      </w:r>
    </w:p>
    <w:p w:rsidR="00836ADD" w:rsidRPr="00836ADD" w:rsidRDefault="00836ADD" w:rsidP="0071506E">
      <w:pPr>
        <w:pStyle w:val="ListParagraph"/>
        <w:numPr>
          <w:ilvl w:val="0"/>
          <w:numId w:val="18"/>
        </w:numPr>
        <w:spacing w:before="0" w:after="0"/>
        <w:jc w:val="both"/>
        <w:rPr>
          <w:b/>
        </w:rPr>
      </w:pPr>
      <w:r w:rsidRPr="00836ADD">
        <w:rPr>
          <w:b/>
        </w:rPr>
        <w:t>npm run test</w:t>
      </w:r>
      <w:r>
        <w:rPr>
          <w:b/>
        </w:rPr>
        <w:t xml:space="preserve"> </w:t>
      </w:r>
      <w:r>
        <w:t>to run the script with default browser</w:t>
      </w:r>
    </w:p>
    <w:p w:rsidR="00836ADD" w:rsidRDefault="00836ADD" w:rsidP="0071506E">
      <w:pPr>
        <w:pStyle w:val="ListParagraph"/>
        <w:numPr>
          <w:ilvl w:val="0"/>
          <w:numId w:val="18"/>
        </w:numPr>
        <w:spacing w:before="0" w:after="0"/>
        <w:jc w:val="both"/>
        <w:rPr>
          <w:b/>
        </w:rPr>
      </w:pPr>
      <w:r w:rsidRPr="00836ADD">
        <w:rPr>
          <w:b/>
        </w:rPr>
        <w:t>npm run test</w:t>
      </w:r>
      <w:r>
        <w:rPr>
          <w:b/>
        </w:rPr>
        <w:t xml:space="preserve">:chrome </w:t>
      </w:r>
      <w:r w:rsidRPr="00836ADD">
        <w:t>to run the script with chrome browser</w:t>
      </w:r>
    </w:p>
    <w:p w:rsidR="00836ADD" w:rsidRDefault="00836ADD" w:rsidP="0071506E">
      <w:pPr>
        <w:pStyle w:val="ListParagraph"/>
        <w:numPr>
          <w:ilvl w:val="0"/>
          <w:numId w:val="18"/>
        </w:numPr>
        <w:spacing w:before="0" w:after="0"/>
        <w:jc w:val="both"/>
        <w:rPr>
          <w:b/>
        </w:rPr>
      </w:pPr>
      <w:r w:rsidRPr="00836ADD">
        <w:rPr>
          <w:b/>
        </w:rPr>
        <w:t>npm run test</w:t>
      </w:r>
      <w:r>
        <w:rPr>
          <w:b/>
        </w:rPr>
        <w:t xml:space="preserve">:electron </w:t>
      </w:r>
      <w:r w:rsidRPr="00836ADD">
        <w:t>to run the script with electron browser</w:t>
      </w:r>
    </w:p>
    <w:p w:rsidR="00836ADD" w:rsidRPr="00836ADD" w:rsidRDefault="00836ADD" w:rsidP="0071506E">
      <w:pPr>
        <w:pStyle w:val="ListParagraph"/>
        <w:numPr>
          <w:ilvl w:val="0"/>
          <w:numId w:val="18"/>
        </w:numPr>
        <w:spacing w:before="0" w:after="0"/>
        <w:jc w:val="both"/>
        <w:rPr>
          <w:b/>
        </w:rPr>
      </w:pPr>
      <w:r w:rsidRPr="00836ADD">
        <w:rPr>
          <w:b/>
        </w:rPr>
        <w:t>npm run test</w:t>
      </w:r>
      <w:r>
        <w:rPr>
          <w:b/>
        </w:rPr>
        <w:t>:chrome:headless</w:t>
      </w:r>
      <w:r w:rsidRPr="00836ADD">
        <w:t xml:space="preserve"> to run the script with chrome headless browser</w:t>
      </w:r>
    </w:p>
    <w:p w:rsidR="00836ADD" w:rsidRPr="00CA3990" w:rsidRDefault="00836ADD" w:rsidP="0071506E">
      <w:pPr>
        <w:pStyle w:val="ListParagraph"/>
        <w:numPr>
          <w:ilvl w:val="0"/>
          <w:numId w:val="18"/>
        </w:numPr>
        <w:spacing w:before="0" w:after="0"/>
        <w:jc w:val="both"/>
        <w:rPr>
          <w:b/>
        </w:rPr>
      </w:pPr>
      <w:r w:rsidRPr="00836ADD">
        <w:rPr>
          <w:b/>
        </w:rPr>
        <w:t>npm run test</w:t>
      </w:r>
      <w:r>
        <w:rPr>
          <w:b/>
        </w:rPr>
        <w:t xml:space="preserve">:chrome </w:t>
      </w:r>
      <w:r w:rsidRPr="00F7102A">
        <w:t>to run the script with chrome browser</w:t>
      </w:r>
    </w:p>
    <w:p w:rsidR="00CA3990" w:rsidRDefault="00CA3990" w:rsidP="00CA3990">
      <w:pPr>
        <w:pStyle w:val="ListParagraph"/>
        <w:spacing w:before="0" w:after="0"/>
        <w:ind w:left="2160"/>
        <w:jc w:val="both"/>
        <w:rPr>
          <w:b/>
        </w:rPr>
      </w:pPr>
    </w:p>
    <w:p w:rsidR="00836ADD" w:rsidRDefault="00836ADD" w:rsidP="00836ADD">
      <w:pPr>
        <w:spacing w:before="0" w:after="0"/>
        <w:ind w:left="1440"/>
        <w:jc w:val="both"/>
      </w:pPr>
      <w:r>
        <w:t xml:space="preserve">For more details, the script always consists 3 parts are </w:t>
      </w:r>
      <w:r w:rsidRPr="00836ADD">
        <w:rPr>
          <w:b/>
        </w:rPr>
        <w:t>pretest</w:t>
      </w:r>
      <w:r>
        <w:t xml:space="preserve">, </w:t>
      </w:r>
      <w:r w:rsidRPr="00836ADD">
        <w:rPr>
          <w:b/>
        </w:rPr>
        <w:t>running</w:t>
      </w:r>
      <w:r>
        <w:t xml:space="preserve"> and </w:t>
      </w:r>
      <w:r w:rsidRPr="00836ADD">
        <w:rPr>
          <w:b/>
        </w:rPr>
        <w:t>posttest</w:t>
      </w:r>
      <w:r>
        <w:t xml:space="preserve"> script</w:t>
      </w:r>
    </w:p>
    <w:p w:rsidR="00836ADD" w:rsidRDefault="00836ADD" w:rsidP="0071506E">
      <w:pPr>
        <w:pStyle w:val="ListParagraph"/>
        <w:numPr>
          <w:ilvl w:val="0"/>
          <w:numId w:val="19"/>
        </w:numPr>
        <w:spacing w:before="0" w:after="0"/>
        <w:jc w:val="both"/>
      </w:pPr>
      <w:r w:rsidRPr="00F7102A">
        <w:rPr>
          <w:b/>
        </w:rPr>
        <w:t>Pretest</w:t>
      </w:r>
      <w:r>
        <w:t xml:space="preserve"> script: To clean the report folder to prepare for new running time.</w:t>
      </w:r>
    </w:p>
    <w:p w:rsidR="00836ADD" w:rsidRDefault="00836ADD" w:rsidP="0071506E">
      <w:pPr>
        <w:pStyle w:val="ListParagraph"/>
        <w:numPr>
          <w:ilvl w:val="0"/>
          <w:numId w:val="19"/>
        </w:numPr>
        <w:spacing w:before="0" w:after="0"/>
        <w:jc w:val="both"/>
      </w:pPr>
      <w:r w:rsidRPr="00F7102A">
        <w:rPr>
          <w:b/>
        </w:rPr>
        <w:t>Running</w:t>
      </w:r>
      <w:r>
        <w:t xml:space="preserve"> script: To run the script with</w:t>
      </w:r>
      <w:r w:rsidR="00F7102A">
        <w:t xml:space="preserve"> options like type of browser and headless mode.</w:t>
      </w:r>
    </w:p>
    <w:p w:rsidR="00F7102A" w:rsidRDefault="00F7102A" w:rsidP="0071506E">
      <w:pPr>
        <w:pStyle w:val="ListParagraph"/>
        <w:numPr>
          <w:ilvl w:val="0"/>
          <w:numId w:val="19"/>
        </w:numPr>
        <w:spacing w:before="0" w:after="0"/>
        <w:jc w:val="both"/>
      </w:pPr>
      <w:r w:rsidRPr="00F7102A">
        <w:rPr>
          <w:b/>
        </w:rPr>
        <w:t>Posttest</w:t>
      </w:r>
      <w:r>
        <w:t xml:space="preserve"> script: To generate report</w:t>
      </w:r>
    </w:p>
    <w:p w:rsidR="00F7102A" w:rsidRDefault="00F7102A" w:rsidP="00F7102A">
      <w:pPr>
        <w:spacing w:before="0" w:after="0"/>
        <w:ind w:left="1440"/>
        <w:jc w:val="both"/>
      </w:pPr>
      <w:r>
        <w:t>Note:</w:t>
      </w:r>
    </w:p>
    <w:p w:rsidR="00F7102A" w:rsidRDefault="00F7102A" w:rsidP="0071506E">
      <w:pPr>
        <w:pStyle w:val="ListParagraph"/>
        <w:numPr>
          <w:ilvl w:val="0"/>
          <w:numId w:val="20"/>
        </w:numPr>
        <w:spacing w:before="0" w:after="0"/>
        <w:jc w:val="both"/>
      </w:pPr>
      <w:r>
        <w:t>You can customize the script as the requirement of the project</w:t>
      </w:r>
    </w:p>
    <w:p w:rsidR="00F7102A" w:rsidRDefault="00F7102A" w:rsidP="0071506E">
      <w:pPr>
        <w:pStyle w:val="ListParagraph"/>
        <w:numPr>
          <w:ilvl w:val="0"/>
          <w:numId w:val="20"/>
        </w:numPr>
        <w:spacing w:before="0" w:after="0"/>
        <w:jc w:val="both"/>
      </w:pPr>
      <w:r>
        <w:t xml:space="preserve">In the documented time, you can note run with </w:t>
      </w:r>
      <w:r w:rsidRPr="00F7102A">
        <w:rPr>
          <w:b/>
        </w:rPr>
        <w:t>Firefox browser</w:t>
      </w:r>
      <w:r>
        <w:t xml:space="preserve"> because it is in the beta status and have the closing browser conflict error when run by command line.</w:t>
      </w:r>
    </w:p>
    <w:p w:rsidR="00F7102A" w:rsidRDefault="00F7102A" w:rsidP="0071506E">
      <w:pPr>
        <w:pStyle w:val="ListParagraph"/>
        <w:numPr>
          <w:ilvl w:val="0"/>
          <w:numId w:val="20"/>
        </w:numPr>
        <w:spacing w:before="0" w:after="0"/>
        <w:jc w:val="both"/>
      </w:pPr>
      <w:r>
        <w:t xml:space="preserve">The report with be generate into </w:t>
      </w:r>
      <w:r w:rsidRPr="00CA3990">
        <w:rPr>
          <w:b/>
        </w:rPr>
        <w:t>html_report</w:t>
      </w:r>
      <w:r>
        <w:t xml:space="preserve"> </w:t>
      </w:r>
      <w:r w:rsidR="00AE1BB2">
        <w:t>folder</w:t>
      </w:r>
      <w:r w:rsidR="00EA40C8">
        <w:t xml:space="preserve"> with format is “report_${datetime}” which can setup in the package.json file.</w:t>
      </w:r>
    </w:p>
    <w:p w:rsidR="001845FA" w:rsidRDefault="00BA0DA5" w:rsidP="00CE09EB">
      <w:pPr>
        <w:pStyle w:val="Heading1"/>
        <w:numPr>
          <w:ilvl w:val="0"/>
          <w:numId w:val="0"/>
        </w:numPr>
        <w:ind w:left="360"/>
      </w:pPr>
      <w:bookmarkStart w:id="19" w:name="_Toc46502021"/>
      <w:r>
        <w:lastRenderedPageBreak/>
        <w:t>5</w:t>
      </w:r>
      <w:r w:rsidR="00CE09EB">
        <w:t>.</w:t>
      </w:r>
      <w:r w:rsidR="001845FA">
        <w:t xml:space="preserve"> Run automation test script with cypress GUI mode</w:t>
      </w:r>
      <w:bookmarkEnd w:id="19"/>
    </w:p>
    <w:p w:rsidR="001845FA" w:rsidRDefault="001845FA" w:rsidP="001845FA">
      <w:pPr>
        <w:ind w:left="890" w:firstLine="550"/>
      </w:pPr>
      <w:r>
        <w:t xml:space="preserve">There are another way to run the test script, you can run the test script with GUI mode by run the command line </w:t>
      </w:r>
      <w:r w:rsidRPr="001845FA">
        <w:rPr>
          <w:b/>
        </w:rPr>
        <w:t>npx cypress open</w:t>
      </w:r>
      <w:r>
        <w:t>. It is the friendly way to run and find the error when developing.</w:t>
      </w:r>
    </w:p>
    <w:p w:rsidR="001845FA" w:rsidRDefault="001845FA" w:rsidP="001845FA">
      <w:pPr>
        <w:ind w:left="890" w:firstLine="550"/>
      </w:pPr>
      <w:r>
        <w:t xml:space="preserve">In the cypress GUI you can see all of the test case and you just click on that test case so it can run or run all test cases by clicking on “Run all specs”. For more information, you can chose the </w:t>
      </w:r>
      <w:r w:rsidR="00FF2E9E">
        <w:t>browser you want to run easily.</w:t>
      </w:r>
    </w:p>
    <w:p w:rsidR="00FF2E9E" w:rsidRDefault="00FF2E9E" w:rsidP="00FF2E9E">
      <w:r>
        <w:rPr>
          <w:noProof/>
          <w:lang w:val="en-US"/>
        </w:rPr>
        <w:drawing>
          <wp:inline distT="0" distB="0" distL="0" distR="0">
            <wp:extent cx="6200775" cy="1990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00775" cy="1990725"/>
                    </a:xfrm>
                    <a:prstGeom prst="rect">
                      <a:avLst/>
                    </a:prstGeom>
                    <a:noFill/>
                    <a:ln>
                      <a:noFill/>
                    </a:ln>
                  </pic:spPr>
                </pic:pic>
              </a:graphicData>
            </a:graphic>
          </wp:inline>
        </w:drawing>
      </w:r>
    </w:p>
    <w:p w:rsidR="00FF2E9E" w:rsidRDefault="00FF2E9E" w:rsidP="00FF2E9E"/>
    <w:p w:rsidR="00FF2E9E" w:rsidRDefault="00311C16" w:rsidP="00311C16">
      <w:pPr>
        <w:ind w:left="720"/>
      </w:pPr>
      <w:r>
        <w:tab/>
      </w:r>
      <w:r w:rsidR="00FF2E9E">
        <w:t xml:space="preserve">When run the test case, you can see the GUI of cypress contains 3 parts are </w:t>
      </w:r>
      <w:r w:rsidR="00FF2E9E" w:rsidRPr="00311C16">
        <w:rPr>
          <w:b/>
        </w:rPr>
        <w:t>general result</w:t>
      </w:r>
      <w:r w:rsidR="00FF2E9E">
        <w:t xml:space="preserve">, </w:t>
      </w:r>
      <w:r w:rsidR="00FF2E9E" w:rsidRPr="00311C16">
        <w:rPr>
          <w:b/>
        </w:rPr>
        <w:t>detail result</w:t>
      </w:r>
      <w:r w:rsidR="00FF2E9E">
        <w:t xml:space="preserve"> </w:t>
      </w:r>
      <w:r w:rsidR="00FF2E9E" w:rsidRPr="00311C16">
        <w:rPr>
          <w:b/>
        </w:rPr>
        <w:t>and the window to see how the script is running</w:t>
      </w:r>
      <w:r w:rsidR="00FF2E9E">
        <w:t xml:space="preserve">. With this mode you can easily investigate the bug and fix and run again in the short time because, </w:t>
      </w:r>
      <w:r w:rsidR="00AE1BB2">
        <w:t>it</w:t>
      </w:r>
      <w:r w:rsidR="00FF2E9E">
        <w:t xml:space="preserve"> will re-run every time you change the source code automatically.</w:t>
      </w:r>
    </w:p>
    <w:p w:rsidR="00D930A5" w:rsidRDefault="00FF2E9E" w:rsidP="00FF2E9E">
      <w:r>
        <w:rPr>
          <w:noProof/>
          <w:lang w:val="en-US"/>
        </w:rPr>
        <w:drawing>
          <wp:inline distT="0" distB="0" distL="0" distR="0">
            <wp:extent cx="6172200"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172200" cy="2762250"/>
                    </a:xfrm>
                    <a:prstGeom prst="rect">
                      <a:avLst/>
                    </a:prstGeom>
                    <a:noFill/>
                    <a:ln>
                      <a:noFill/>
                    </a:ln>
                  </pic:spPr>
                </pic:pic>
              </a:graphicData>
            </a:graphic>
          </wp:inline>
        </w:drawing>
      </w:r>
    </w:p>
    <w:p w:rsidR="00D930A5" w:rsidRDefault="00D930A5" w:rsidP="0071506E">
      <w:pPr>
        <w:pStyle w:val="ListParagraph"/>
        <w:numPr>
          <w:ilvl w:val="0"/>
          <w:numId w:val="28"/>
        </w:numPr>
        <w:spacing w:after="120"/>
      </w:pPr>
      <w:r>
        <w:br w:type="page"/>
      </w:r>
    </w:p>
    <w:p w:rsidR="00FF2E9E" w:rsidRDefault="00FF2E9E" w:rsidP="00FF2E9E"/>
    <w:p w:rsidR="001845FA" w:rsidRDefault="00BA0DA5" w:rsidP="00CE09EB">
      <w:pPr>
        <w:pStyle w:val="Heading1"/>
        <w:numPr>
          <w:ilvl w:val="0"/>
          <w:numId w:val="0"/>
        </w:numPr>
        <w:ind w:left="360"/>
      </w:pPr>
      <w:bookmarkStart w:id="20" w:name="_Toc46502022"/>
      <w:r>
        <w:t>6</w:t>
      </w:r>
      <w:r w:rsidR="00CE09EB">
        <w:t>.</w:t>
      </w:r>
      <w:r w:rsidR="00090553">
        <w:t xml:space="preserve"> Continuous Integration with Jenkins</w:t>
      </w:r>
      <w:bookmarkEnd w:id="20"/>
    </w:p>
    <w:p w:rsidR="00D163EA" w:rsidRDefault="00D930A5" w:rsidP="00D163EA">
      <w:r>
        <w:tab/>
        <w:t>Assume that you already install Jenkins, so we can create a job to run the script in parallel for multi-browser (Chrome and electron) following these steps:</w:t>
      </w:r>
    </w:p>
    <w:p w:rsidR="00D163EA" w:rsidRDefault="00D163EA" w:rsidP="00D163EA">
      <w:pPr>
        <w:pStyle w:val="ListParagraph"/>
        <w:numPr>
          <w:ilvl w:val="0"/>
          <w:numId w:val="28"/>
        </w:numPr>
      </w:pPr>
      <w:r>
        <w:t>Click on New Item</w:t>
      </w:r>
    </w:p>
    <w:p w:rsidR="00D163EA" w:rsidRDefault="00D163EA" w:rsidP="00D163EA">
      <w:pPr>
        <w:pStyle w:val="ListParagraph"/>
        <w:numPr>
          <w:ilvl w:val="0"/>
          <w:numId w:val="28"/>
        </w:numPr>
      </w:pPr>
      <w:r>
        <w:t>Enter an item name (example: Cypress demo), select Multi-configuration project and click OK</w:t>
      </w:r>
    </w:p>
    <w:p w:rsidR="00D163EA" w:rsidRDefault="00D163EA" w:rsidP="00D163EA">
      <w:pPr>
        <w:pStyle w:val="ListParagraph"/>
        <w:numPr>
          <w:ilvl w:val="0"/>
          <w:numId w:val="28"/>
        </w:numPr>
      </w:pPr>
      <w:r>
        <w:t>Configuration project:</w:t>
      </w:r>
    </w:p>
    <w:p w:rsidR="00D163EA" w:rsidRDefault="00D163EA" w:rsidP="00D163EA">
      <w:pPr>
        <w:pStyle w:val="ListParagraph"/>
        <w:numPr>
          <w:ilvl w:val="1"/>
          <w:numId w:val="28"/>
        </w:numPr>
      </w:pPr>
      <w:r>
        <w:t>Setup source code management</w:t>
      </w:r>
    </w:p>
    <w:p w:rsidR="00700162" w:rsidRDefault="00700162" w:rsidP="00700162">
      <w:pPr>
        <w:pStyle w:val="ListParagraph"/>
        <w:ind w:left="1440"/>
      </w:pPr>
    </w:p>
    <w:p w:rsidR="00D163EA" w:rsidRDefault="00D163EA" w:rsidP="00D163EA">
      <w:r w:rsidRPr="00D163EA">
        <w:drawing>
          <wp:inline distT="0" distB="0" distL="0" distR="0" wp14:anchorId="0DCB7C1B" wp14:editId="5264C8A0">
            <wp:extent cx="61849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84900" cy="2622550"/>
                    </a:xfrm>
                    <a:prstGeom prst="rect">
                      <a:avLst/>
                    </a:prstGeom>
                    <a:noFill/>
                    <a:ln>
                      <a:noFill/>
                    </a:ln>
                  </pic:spPr>
                </pic:pic>
              </a:graphicData>
            </a:graphic>
          </wp:inline>
        </w:drawing>
      </w:r>
    </w:p>
    <w:p w:rsidR="00D163EA" w:rsidRPr="00700162" w:rsidRDefault="00700162" w:rsidP="00D163EA">
      <w:pPr>
        <w:pStyle w:val="ListParagraph"/>
        <w:numPr>
          <w:ilvl w:val="1"/>
          <w:numId w:val="28"/>
        </w:numPr>
      </w:pPr>
      <w:r>
        <w:t xml:space="preserve">Configuration Matrix: to set variable </w:t>
      </w:r>
      <w:r w:rsidRPr="00700162">
        <w:rPr>
          <w:b/>
        </w:rPr>
        <w:t>BROWSER</w:t>
      </w:r>
      <w:r>
        <w:t xml:space="preserve"> with 2 value is </w:t>
      </w:r>
      <w:r w:rsidRPr="00700162">
        <w:rPr>
          <w:b/>
        </w:rPr>
        <w:t>chrome</w:t>
      </w:r>
      <w:r>
        <w:t xml:space="preserve"> and </w:t>
      </w:r>
      <w:r w:rsidRPr="00700162">
        <w:rPr>
          <w:b/>
        </w:rPr>
        <w:t>electron</w:t>
      </w:r>
      <w:r w:rsidR="00D54CDF">
        <w:rPr>
          <w:b/>
        </w:rPr>
        <w:t xml:space="preserve"> </w:t>
      </w:r>
      <w:r w:rsidR="0031711A" w:rsidRPr="0031711A">
        <w:t>(It can be more than 2 value)</w:t>
      </w:r>
    </w:p>
    <w:p w:rsidR="00700162" w:rsidRDefault="00700162" w:rsidP="00700162">
      <w:pPr>
        <w:pStyle w:val="ListParagraph"/>
        <w:ind w:left="1440"/>
      </w:pPr>
    </w:p>
    <w:p w:rsidR="00700162" w:rsidRDefault="00700162" w:rsidP="00700162">
      <w:r>
        <w:rPr>
          <w:noProof/>
          <w:lang w:val="en-US"/>
        </w:rPr>
        <w:drawing>
          <wp:inline distT="0" distB="0" distL="0" distR="0">
            <wp:extent cx="6184900" cy="151828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84900" cy="1518285"/>
                    </a:xfrm>
                    <a:prstGeom prst="rect">
                      <a:avLst/>
                    </a:prstGeom>
                    <a:noFill/>
                    <a:ln>
                      <a:noFill/>
                    </a:ln>
                  </pic:spPr>
                </pic:pic>
              </a:graphicData>
            </a:graphic>
          </wp:inline>
        </w:drawing>
      </w:r>
    </w:p>
    <w:p w:rsidR="00700162" w:rsidRDefault="00700162" w:rsidP="00700162"/>
    <w:p w:rsidR="00700162" w:rsidRDefault="00700162" w:rsidP="00700162"/>
    <w:p w:rsidR="00700162" w:rsidRDefault="00700162" w:rsidP="00700162"/>
    <w:p w:rsidR="00700162" w:rsidRDefault="00700162" w:rsidP="00700162"/>
    <w:p w:rsidR="00700162" w:rsidRDefault="00700162" w:rsidP="00700162"/>
    <w:p w:rsidR="00700162" w:rsidRDefault="00700162" w:rsidP="00700162"/>
    <w:p w:rsidR="00700162" w:rsidRDefault="00700162" w:rsidP="00D163EA">
      <w:pPr>
        <w:pStyle w:val="ListParagraph"/>
        <w:numPr>
          <w:ilvl w:val="1"/>
          <w:numId w:val="28"/>
        </w:numPr>
      </w:pPr>
      <w:r>
        <w:t>Build: create command to run the script</w:t>
      </w:r>
    </w:p>
    <w:p w:rsidR="00700162" w:rsidRDefault="00700162" w:rsidP="00700162">
      <w:r>
        <w:rPr>
          <w:noProof/>
          <w:lang w:val="en-US"/>
        </w:rPr>
        <w:drawing>
          <wp:inline distT="0" distB="0" distL="0" distR="0" wp14:anchorId="39D3C210" wp14:editId="0BC8AFFE">
            <wp:extent cx="6190615" cy="259846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0615" cy="2598461"/>
                    </a:xfrm>
                    <a:prstGeom prst="rect">
                      <a:avLst/>
                    </a:prstGeom>
                    <a:noFill/>
                    <a:ln>
                      <a:noFill/>
                    </a:ln>
                  </pic:spPr>
                </pic:pic>
              </a:graphicData>
            </a:graphic>
          </wp:inline>
        </w:drawing>
      </w:r>
    </w:p>
    <w:p w:rsidR="00700162" w:rsidRDefault="00700162" w:rsidP="00D163EA">
      <w:pPr>
        <w:pStyle w:val="ListParagraph"/>
        <w:numPr>
          <w:ilvl w:val="1"/>
          <w:numId w:val="28"/>
        </w:numPr>
      </w:pPr>
      <w:r>
        <w:t>Click on “Save”</w:t>
      </w:r>
    </w:p>
    <w:p w:rsidR="00700162" w:rsidRDefault="00700162" w:rsidP="00D163EA">
      <w:pPr>
        <w:pStyle w:val="ListParagraph"/>
        <w:numPr>
          <w:ilvl w:val="1"/>
          <w:numId w:val="28"/>
        </w:numPr>
      </w:pPr>
      <w:r>
        <w:t>Click on “Build Now” to run the script in cross browser is Chrome and Electron with parallel process.</w:t>
      </w:r>
    </w:p>
    <w:p w:rsidR="00D930A5" w:rsidRDefault="00D930A5" w:rsidP="00D930A5">
      <w:pPr>
        <w:pStyle w:val="ListParagraph"/>
      </w:pPr>
      <w:bookmarkStart w:id="21" w:name="_GoBack"/>
      <w:bookmarkEnd w:id="21"/>
    </w:p>
    <w:p w:rsidR="00D163EA" w:rsidRDefault="00D163EA" w:rsidP="00D930A5">
      <w:pPr>
        <w:pStyle w:val="ListParagraph"/>
      </w:pPr>
    </w:p>
    <w:p w:rsidR="00D163EA" w:rsidRDefault="00D163EA" w:rsidP="00D163EA">
      <w:pPr>
        <w:pStyle w:val="ListParagraph"/>
        <w:numPr>
          <w:ilvl w:val="0"/>
          <w:numId w:val="30"/>
        </w:numPr>
        <w:sectPr w:rsidR="00D163EA" w:rsidSect="007F4099">
          <w:footerReference w:type="default" r:id="rId49"/>
          <w:pgSz w:w="11909" w:h="16834" w:code="9"/>
          <w:pgMar w:top="740" w:right="1080" w:bottom="1294" w:left="1080" w:header="57" w:footer="0" w:gutter="0"/>
          <w:pgNumType w:start="1"/>
          <w:cols w:space="72"/>
          <w:docGrid w:linePitch="360"/>
        </w:sectPr>
      </w:pPr>
    </w:p>
    <w:p w:rsidR="00F86836" w:rsidRPr="00FB23F2" w:rsidRDefault="00CC45E3" w:rsidP="005B626C">
      <w:pPr>
        <w:pStyle w:val="Header"/>
      </w:pPr>
      <w:r>
        <w:rPr>
          <w:noProof/>
          <w:lang w:val="en-US"/>
        </w:rPr>
        <w:lastRenderedPageBreak/>
        <w:drawing>
          <wp:anchor distT="0" distB="0" distL="114300" distR="114300" simplePos="0" relativeHeight="251947520" behindDoc="0" locked="0" layoutInCell="1" allowOverlap="1" wp14:anchorId="3EC2EB5D" wp14:editId="54701B4B">
            <wp:simplePos x="0" y="0"/>
            <wp:positionH relativeFrom="column">
              <wp:posOffset>-28434</wp:posOffset>
            </wp:positionH>
            <wp:positionV relativeFrom="paragraph">
              <wp:posOffset>8608695</wp:posOffset>
            </wp:positionV>
            <wp:extent cx="151765" cy="151765"/>
            <wp:effectExtent l="0" t="0" r="635" b="63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151765" cy="151765"/>
                    </a:xfrm>
                    <a:prstGeom prst="rect">
                      <a:avLst/>
                    </a:prstGeom>
                  </pic:spPr>
                </pic:pic>
              </a:graphicData>
            </a:graphic>
          </wp:anchor>
        </w:drawing>
      </w:r>
      <w:r w:rsidR="001C0BDB">
        <w:rPr>
          <w:noProof/>
          <w:lang w:val="en-US"/>
        </w:rPr>
        <mc:AlternateContent>
          <mc:Choice Requires="wps">
            <w:drawing>
              <wp:anchor distT="0" distB="0" distL="114300" distR="114300" simplePos="0" relativeHeight="251944448" behindDoc="0" locked="0" layoutInCell="1" allowOverlap="1" wp14:anchorId="3EC2EB5F" wp14:editId="6BD3EE53">
                <wp:simplePos x="0" y="0"/>
                <wp:positionH relativeFrom="column">
                  <wp:posOffset>-166512</wp:posOffset>
                </wp:positionH>
                <wp:positionV relativeFrom="paragraph">
                  <wp:posOffset>9042400</wp:posOffset>
                </wp:positionV>
                <wp:extent cx="5350933" cy="450850"/>
                <wp:effectExtent l="0" t="0" r="0" b="0"/>
                <wp:wrapNone/>
                <wp:docPr id="57" name="Rectangle 57"/>
                <wp:cNvGraphicFramePr/>
                <a:graphic xmlns:a="http://schemas.openxmlformats.org/drawingml/2006/main">
                  <a:graphicData uri="http://schemas.microsoft.com/office/word/2010/wordprocessingShape">
                    <wps:wsp>
                      <wps:cNvSpPr/>
                      <wps:spPr>
                        <a:xfrm>
                          <a:off x="0" y="0"/>
                          <a:ext cx="5350933" cy="450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1C0BDB" w:rsidRDefault="0032088E" w:rsidP="000E7DF3">
                            <w:pPr>
                              <w:pStyle w:val="NoSpacing"/>
                              <w:rPr>
                                <w:rFonts w:cs="Arial"/>
                                <w:b/>
                                <w:szCs w:val="18"/>
                                <w:lang w:val="vi-VN"/>
                              </w:rPr>
                            </w:pPr>
                            <w:r w:rsidRPr="001C0BDB">
                              <w:rPr>
                                <w:rFonts w:cs="Arial"/>
                                <w:szCs w:val="18"/>
                                <w:lang w:val="vi-VN"/>
                              </w:rPr>
                              <w:t xml:space="preserve">For more details, please send your enquiry to </w:t>
                            </w:r>
                            <w:hyperlink r:id="rId51" w:history="1">
                              <w:r w:rsidRPr="001C0BDB">
                                <w:rPr>
                                  <w:rStyle w:val="Hyperlink"/>
                                  <w:sz w:val="18"/>
                                  <w:szCs w:val="18"/>
                                </w:rPr>
                                <w:t>info@nashtechglobal.com</w:t>
                              </w:r>
                            </w:hyperlink>
                          </w:p>
                          <w:p w:rsidR="0032088E" w:rsidRPr="001C0BDB" w:rsidRDefault="0032088E" w:rsidP="000E7DF3">
                            <w:pPr>
                              <w:spacing w:line="120" w:lineRule="auto"/>
                              <w:rPr>
                                <w:sz w:val="18"/>
                                <w:szCs w:val="18"/>
                                <w:lang w:val="vi-VN"/>
                              </w:rPr>
                            </w:pPr>
                            <w:r w:rsidRPr="001C0BDB">
                              <w:rPr>
                                <w:sz w:val="18"/>
                                <w:szCs w:val="18"/>
                                <w:lang w:val="vi-VN"/>
                              </w:rPr>
                              <w:t>or visit our website</w:t>
                            </w:r>
                            <w:r w:rsidRPr="001C0BDB">
                              <w:rPr>
                                <w:bCs/>
                                <w:sz w:val="18"/>
                                <w:szCs w:val="18"/>
                                <w:lang w:val="vi-VN"/>
                              </w:rPr>
                              <w:t xml:space="preserve"> </w:t>
                            </w:r>
                            <w:hyperlink r:id="rId52" w:history="1">
                              <w:r w:rsidRPr="001C0BDB">
                                <w:rPr>
                                  <w:rStyle w:val="Hyperlink"/>
                                  <w:rFonts w:cs="Times New Roman (Body CS)"/>
                                  <w:bCs/>
                                  <w:sz w:val="18"/>
                                  <w:szCs w:val="18"/>
                                  <w:lang w:val="vi-VN"/>
                                </w:rPr>
                                <w:t>www.nashtechglobal.com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C2EB5F" id="Rectangle 57" o:spid="_x0000_s1035" style="position:absolute;margin-left:-13.1pt;margin-top:712pt;width:421.35pt;height:35.5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cBjwIAAHAFAAAOAAAAZHJzL2Uyb0RvYy54bWysVEtv2zAMvg/YfxB0X+2kcR9BnSJo0WFA&#10;0QZth54VWYoNSKImKbGzXz9KdtwndhiWgyOK5EfyE8mLy04rshPON2BKOjnKKRGGQ9WYTUl/Pt18&#10;O6PEB2YqpsCIku6Fp5eLr18uWjsXU6hBVcIRBDF+3tqS1iHYeZZ5XgvN/BFYYVApwWkWUHSbrHKs&#10;RXStsmmen2QtuMo64MJ7vL3ulXSR8KUUPNxL6UUgqqSYW0hfl77r+M0WF2y+cczWDR/SYP+QhWaN&#10;waAj1DULjGxd8wFKN9yBBxmOOOgMpGy4SDVgNZP8XTWPNbMi1YLkeDvS5P8fLL/brRxpqpIWp5QY&#10;pvGNHpA1ZjZKELxDglrr52j3aFdukDweY7WddDr+Yx2kS6TuR1JFFwjHy+K4yM+PjynhqJsV+VmR&#10;WM9evK3z4bsATeKhpA7DJy7Z7tYHjIimB5MYzMBNo1R6OGXeXKBhvMliwn2K6RT2SkQ7ZR6ExFox&#10;qWkKkLpMXClHdgz7g3EuTJj0qppVor8ucvxFHhB+9EhSAozIEhMasQeA2MEfsXuYwT66itSko3P+&#10;t8R659EjRQYTRmfdGHCfASisaojc2x9I6qmJLIVu3aU+ODk8+RqqPfaGg35ovOU3DT7QLfNhxRxO&#10;Cc4TTn64x49U0JYUhhMlNbjfn91He2xe1FLS4tSV1P/aMicoUT8MtvX5ZDaLY5qEWXE6RcG91qxf&#10;a8xWXwE+3AR3jOXpGO2DOhylA/2MC2IZo6KKGY6xS8qDOwhXod8GuGK4WC6TGY6mZeHWPFoewSPP&#10;sQGfumfm7NClAfv7Dg4TyubvmrW3jZ4GltsAskmdHJnueR1eAMc6tdKwguLeeC0nq5dFufgDAAD/&#10;/wMAUEsDBBQABgAIAAAAIQAgPjoB4AAAAA0BAAAPAAAAZHJzL2Rvd25yZXYueG1sTI9BT4NAEIXv&#10;Jv6HzZh4a5cSSiqyNMSoSY8WE+NtYUdA2VnCbin9905Pepz3vrx5L98vdhAzTr53pGCzjkAgNc70&#10;1Cp4r15WOxA+aDJ6cIQKLuhhX9ze5Doz7kxvOB9DKziEfKYVdCGMmZS+6dBqv3YjEntfbrI68Dm1&#10;0kz6zOF2kHEUpdLqnvhDp0d86rD5OZ6sAl/Ph+oylh/fn76py2eyVXJ4Ver+bikfQQRcwh8M1/pc&#10;HQruVLsTGS8GBas4jRllI4kTXsXIbpNuQdRX6WEbgSxy+X9F8QsAAP//AwBQSwECLQAUAAYACAAA&#10;ACEAtoM4kv4AAADhAQAAEwAAAAAAAAAAAAAAAAAAAAAAW0NvbnRlbnRfVHlwZXNdLnhtbFBLAQIt&#10;ABQABgAIAAAAIQA4/SH/1gAAAJQBAAALAAAAAAAAAAAAAAAAAC8BAABfcmVscy8ucmVsc1BLAQIt&#10;ABQABgAIAAAAIQAzUKcBjwIAAHAFAAAOAAAAAAAAAAAAAAAAAC4CAABkcnMvZTJvRG9jLnhtbFBL&#10;AQItABQABgAIAAAAIQAgPjoB4AAAAA0BAAAPAAAAAAAAAAAAAAAAAOkEAABkcnMvZG93bnJldi54&#10;bWxQSwUGAAAAAAQABADzAAAA9gUAAAAA&#10;" filled="f" stroked="f" strokeweight="2pt">
                <v:textbox>
                  <w:txbxContent>
                    <w:p w:rsidR="0032088E" w:rsidRPr="001C0BDB" w:rsidRDefault="0032088E" w:rsidP="000E7DF3">
                      <w:pPr>
                        <w:pStyle w:val="NoSpacing"/>
                        <w:rPr>
                          <w:rFonts w:cs="Arial"/>
                          <w:b/>
                          <w:szCs w:val="18"/>
                          <w:lang w:val="vi-VN"/>
                        </w:rPr>
                      </w:pPr>
                      <w:r w:rsidRPr="001C0BDB">
                        <w:rPr>
                          <w:rFonts w:cs="Arial"/>
                          <w:szCs w:val="18"/>
                          <w:lang w:val="vi-VN"/>
                        </w:rPr>
                        <w:t xml:space="preserve">For more details, please send your enquiry to </w:t>
                      </w:r>
                      <w:hyperlink r:id="rId53" w:history="1">
                        <w:r w:rsidRPr="001C0BDB">
                          <w:rPr>
                            <w:rStyle w:val="Hyperlink"/>
                            <w:sz w:val="18"/>
                            <w:szCs w:val="18"/>
                          </w:rPr>
                          <w:t>info@nashtechglobal.com</w:t>
                        </w:r>
                      </w:hyperlink>
                    </w:p>
                    <w:p w:rsidR="0032088E" w:rsidRPr="001C0BDB" w:rsidRDefault="0032088E" w:rsidP="000E7DF3">
                      <w:pPr>
                        <w:spacing w:line="120" w:lineRule="auto"/>
                        <w:rPr>
                          <w:sz w:val="18"/>
                          <w:szCs w:val="18"/>
                          <w:lang w:val="vi-VN"/>
                        </w:rPr>
                      </w:pPr>
                      <w:r w:rsidRPr="001C0BDB">
                        <w:rPr>
                          <w:sz w:val="18"/>
                          <w:szCs w:val="18"/>
                          <w:lang w:val="vi-VN"/>
                        </w:rPr>
                        <w:t>or visit our website</w:t>
                      </w:r>
                      <w:r w:rsidRPr="001C0BDB">
                        <w:rPr>
                          <w:bCs/>
                          <w:sz w:val="18"/>
                          <w:szCs w:val="18"/>
                          <w:lang w:val="vi-VN"/>
                        </w:rPr>
                        <w:t xml:space="preserve"> </w:t>
                      </w:r>
                      <w:hyperlink r:id="rId54" w:history="1">
                        <w:r w:rsidRPr="001C0BDB">
                          <w:rPr>
                            <w:rStyle w:val="Hyperlink"/>
                            <w:rFonts w:cs="Times New Roman (Body CS)"/>
                            <w:bCs/>
                            <w:sz w:val="18"/>
                            <w:szCs w:val="18"/>
                            <w:lang w:val="vi-VN"/>
                          </w:rPr>
                          <w:t>www.nashtechglobal.com</w:t>
                        </w:r>
                      </w:hyperlink>
                    </w:p>
                  </w:txbxContent>
                </v:textbox>
              </v:rect>
            </w:pict>
          </mc:Fallback>
        </mc:AlternateContent>
      </w:r>
      <w:r w:rsidR="005B626C">
        <w:rPr>
          <w:noProof/>
          <w:lang w:val="en-US"/>
        </w:rPr>
        <mc:AlternateContent>
          <mc:Choice Requires="wps">
            <w:drawing>
              <wp:anchor distT="0" distB="0" distL="114300" distR="114300" simplePos="0" relativeHeight="251945472" behindDoc="0" locked="0" layoutInCell="1" allowOverlap="1" wp14:anchorId="3EC2EB61" wp14:editId="3C6ADD70">
                <wp:simplePos x="0" y="0"/>
                <wp:positionH relativeFrom="column">
                  <wp:posOffset>127000</wp:posOffset>
                </wp:positionH>
                <wp:positionV relativeFrom="paragraph">
                  <wp:posOffset>8407894</wp:posOffset>
                </wp:positionV>
                <wp:extent cx="1407160" cy="659765"/>
                <wp:effectExtent l="0" t="0" r="0" b="0"/>
                <wp:wrapNone/>
                <wp:docPr id="58" name="Rectangle 58"/>
                <wp:cNvGraphicFramePr/>
                <a:graphic xmlns:a="http://schemas.openxmlformats.org/drawingml/2006/main">
                  <a:graphicData uri="http://schemas.microsoft.com/office/word/2010/wordprocessingShape">
                    <wps:wsp>
                      <wps:cNvSpPr/>
                      <wps:spPr>
                        <a:xfrm>
                          <a:off x="0" y="0"/>
                          <a:ext cx="1407160" cy="659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781D44" w:rsidRDefault="00C13F6C" w:rsidP="00C5425F">
                            <w:pPr>
                              <w:spacing w:after="0" w:line="240" w:lineRule="auto"/>
                              <w:rPr>
                                <w:sz w:val="20"/>
                                <w:szCs w:val="20"/>
                              </w:rPr>
                            </w:pPr>
                            <w:hyperlink r:id="rId55" w:history="1">
                              <w:r w:rsidR="0032088E" w:rsidRPr="001C0BDB">
                                <w:rPr>
                                  <w:rStyle w:val="Hyperlink"/>
                                  <w:szCs w:val="20"/>
                                  <w:lang w:val="vi-VN"/>
                                </w:rPr>
                                <w:t>@NashTech</w:t>
                              </w:r>
                            </w:hyperlink>
                            <w:r w:rsidR="0032088E">
                              <w:rPr>
                                <w:rStyle w:val="Hyperlink"/>
                                <w:szCs w:val="20"/>
                              </w:rPr>
                              <w:t>HN</w:t>
                            </w:r>
                          </w:p>
                          <w:p w:rsidR="0032088E" w:rsidRPr="00C5425F" w:rsidRDefault="00C13F6C" w:rsidP="00C5425F">
                            <w:pPr>
                              <w:spacing w:after="0" w:line="240" w:lineRule="auto"/>
                              <w:rPr>
                                <w:sz w:val="20"/>
                                <w:szCs w:val="20"/>
                                <w:lang w:val="vi-VN"/>
                              </w:rPr>
                            </w:pPr>
                            <w:hyperlink r:id="rId56" w:history="1">
                              <w:r w:rsidR="0032088E" w:rsidRPr="001C0BDB">
                                <w:rPr>
                                  <w:rStyle w:val="Hyperlink"/>
                                  <w:szCs w:val="20"/>
                                  <w:lang w:val="vi-VN"/>
                                </w:rPr>
                                <w:t>NashTech Limited</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2EB61" id="Rectangle 58" o:spid="_x0000_s1036" style="position:absolute;margin-left:10pt;margin-top:662.05pt;width:110.8pt;height:51.95pt;z-index:25194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jmjQIAAHAFAAAOAAAAZHJzL2Uyb0RvYy54bWysVMlu2zAQvRfoPxC8N5IML41gOTAcpCgQ&#10;JEGcImeaIi0BFIclaUvu13dIyUqaBD0U9UEmZ3mz8M0sr7pGkaOwrgZd0OwipURoDmWt9wX98XTz&#10;5SslzjNdMgVaFPQkHL1aff60bE0uJlCBKoUlCKJd3pqCVt6bPEkcr0TD3AUYoVEpwTbM49Xuk9Ky&#10;FtEblUzSdJ60YEtjgQvnUHrdK+kq4kspuL+X0glPVEExNx+/Nn534ZuslizfW2aqmg9psH/IomG1&#10;xqAj1DXzjBxs/Q6qqbkFB9JfcGgSkLLmItaA1WTpm2q2FTMi1oLNcWZsk/t/sPzu+GBJXRZ0hi+l&#10;WYNv9IhdY3qvBEEZNqg1Lke7rXmww83hMVTbSduEf6yDdLGpp7GpovOEozCbpotsjr3nqJvPLhfz&#10;WQBNXryNdf6bgIaEQ0Etho+9ZMdb53vTs0kIpuGmVgrlLFf6DwFiBkkSEu5TjCd/UqK3fhQSa8Wk&#10;JjFAZJnYKEuODPnBOBfaZ72qYqXoxbMUf0PKo0csQGkEDMgSExqxB4DA4PfYfTmDfXAVkaSjc/q3&#10;xHrn0SNGBu1H56bWYD8CUFjVELm3Pzepb03oku92XeTBIlgGyQ7KE3LDQj80zvCbGh/oljn/wCxO&#10;Cb4pTr6/x49U0BYUhhMlFdhfH8mDPZIXtZS0OHUFdT8PzApK1HeNtL7MptMwpvEynS0meLGvNbvX&#10;Gn1oNoAPl+GOMTweg71X56O00DzjgliHqKhimmPsgnJvz5eN77cBrhgu1utohqNpmL/VW8MDeOhz&#10;IOBT98ysGVjqkd93cJ5Qlr8ha28bPDWsDx5kHZn80tfhBXCsI5WGFRT2xut7tHpZlKvfAAAA//8D&#10;AFBLAwQUAAYACAAAACEApes6E98AAAAMAQAADwAAAGRycy9kb3ducmV2LnhtbEyPQWuDQBCF74X+&#10;h2UCvTVrjIRgXYOUNpBjY6H0troTNXFnxd0Y8+87PbWnYd57vPkm2822FxOOvnOkYLWMQCDVznTU&#10;KPgs35+3IHzQZHTvCBXc0cMuf3zIdGrcjT5wOoZGcAn5VCtoQxhSKX3dotV+6QYk9k5utDrwOjbS&#10;jPrG5baXcRRtpNUd8YVWD/jaYn05Xq0CX02H8j4UX+dvX1fFG9kyOeyVelrMxQuIgHP4C8MvPqND&#10;zkyVu5LxolfA7ZxkfR0nKxCc4LkBUbGUxNsIZJ7J/0/kPwAAAP//AwBQSwECLQAUAAYACAAAACEA&#10;toM4kv4AAADhAQAAEwAAAAAAAAAAAAAAAAAAAAAAW0NvbnRlbnRfVHlwZXNdLnhtbFBLAQItABQA&#10;BgAIAAAAIQA4/SH/1gAAAJQBAAALAAAAAAAAAAAAAAAAAC8BAABfcmVscy8ucmVsc1BLAQItABQA&#10;BgAIAAAAIQAGw2jmjQIAAHAFAAAOAAAAAAAAAAAAAAAAAC4CAABkcnMvZTJvRG9jLnhtbFBLAQIt&#10;ABQABgAIAAAAIQCl6zoT3wAAAAwBAAAPAAAAAAAAAAAAAAAAAOcEAABkcnMvZG93bnJldi54bWxQ&#10;SwUGAAAAAAQABADzAAAA8wUAAAAA&#10;" filled="f" stroked="f" strokeweight="2pt">
                <v:textbox>
                  <w:txbxContent>
                    <w:p w:rsidR="0032088E" w:rsidRPr="00781D44" w:rsidRDefault="00C13F6C" w:rsidP="00C5425F">
                      <w:pPr>
                        <w:spacing w:after="0" w:line="240" w:lineRule="auto"/>
                        <w:rPr>
                          <w:sz w:val="20"/>
                          <w:szCs w:val="20"/>
                        </w:rPr>
                      </w:pPr>
                      <w:hyperlink r:id="rId57" w:history="1">
                        <w:r w:rsidR="0032088E" w:rsidRPr="001C0BDB">
                          <w:rPr>
                            <w:rStyle w:val="Hyperlink"/>
                            <w:szCs w:val="20"/>
                            <w:lang w:val="vi-VN"/>
                          </w:rPr>
                          <w:t>@NashTech</w:t>
                        </w:r>
                      </w:hyperlink>
                      <w:r w:rsidR="0032088E">
                        <w:rPr>
                          <w:rStyle w:val="Hyperlink"/>
                          <w:szCs w:val="20"/>
                        </w:rPr>
                        <w:t>HN</w:t>
                      </w:r>
                    </w:p>
                    <w:p w:rsidR="0032088E" w:rsidRPr="00C5425F" w:rsidRDefault="00C13F6C" w:rsidP="00C5425F">
                      <w:pPr>
                        <w:spacing w:after="0" w:line="240" w:lineRule="auto"/>
                        <w:rPr>
                          <w:sz w:val="20"/>
                          <w:szCs w:val="20"/>
                          <w:lang w:val="vi-VN"/>
                        </w:rPr>
                      </w:pPr>
                      <w:hyperlink r:id="rId58" w:history="1">
                        <w:r w:rsidR="0032088E" w:rsidRPr="001C0BDB">
                          <w:rPr>
                            <w:rStyle w:val="Hyperlink"/>
                            <w:szCs w:val="20"/>
                            <w:lang w:val="vi-VN"/>
                          </w:rPr>
                          <w:t>NashTech Limited</w:t>
                        </w:r>
                      </w:hyperlink>
                    </w:p>
                  </w:txbxContent>
                </v:textbox>
              </v:rect>
            </w:pict>
          </mc:Fallback>
        </mc:AlternateContent>
      </w:r>
      <w:r w:rsidR="005B626C">
        <w:rPr>
          <w:noProof/>
          <w:lang w:val="en-US"/>
        </w:rPr>
        <w:drawing>
          <wp:anchor distT="0" distB="0" distL="114300" distR="114300" simplePos="0" relativeHeight="251948544" behindDoc="0" locked="0" layoutInCell="1" allowOverlap="1" wp14:anchorId="3EC2EB63" wp14:editId="6ABDF21E">
            <wp:simplePos x="0" y="0"/>
            <wp:positionH relativeFrom="column">
              <wp:posOffset>-26813</wp:posOffset>
            </wp:positionH>
            <wp:positionV relativeFrom="paragraph">
              <wp:posOffset>8812204</wp:posOffset>
            </wp:positionV>
            <wp:extent cx="152397" cy="152358"/>
            <wp:effectExtent l="0" t="0" r="635"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152397" cy="152358"/>
                    </a:xfrm>
                    <a:prstGeom prst="rect">
                      <a:avLst/>
                    </a:prstGeom>
                  </pic:spPr>
                </pic:pic>
              </a:graphicData>
            </a:graphic>
          </wp:anchor>
        </w:drawing>
      </w:r>
      <w:r w:rsidR="009A088A">
        <w:rPr>
          <w:noProof/>
          <w:lang w:val="en-US"/>
        </w:rPr>
        <mc:AlternateContent>
          <mc:Choice Requires="wps">
            <w:drawing>
              <wp:anchor distT="0" distB="0" distL="114300" distR="114300" simplePos="0" relativeHeight="251950592" behindDoc="0" locked="0" layoutInCell="1" allowOverlap="1" wp14:anchorId="3EC2EB65" wp14:editId="13FE6056">
                <wp:simplePos x="0" y="0"/>
                <wp:positionH relativeFrom="column">
                  <wp:posOffset>241300</wp:posOffset>
                </wp:positionH>
                <wp:positionV relativeFrom="paragraph">
                  <wp:posOffset>152400</wp:posOffset>
                </wp:positionV>
                <wp:extent cx="4432300" cy="19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2300" cy="1930400"/>
                        </a:xfrm>
                        <a:prstGeom prst="rect">
                          <a:avLst/>
                        </a:prstGeom>
                        <a:noFill/>
                        <a:ln w="6350">
                          <a:noFill/>
                        </a:ln>
                      </wps:spPr>
                      <wps:txbx>
                        <w:txbxContent>
                          <w:p w:rsidR="0032088E" w:rsidRPr="009A088A" w:rsidRDefault="0032088E" w:rsidP="0040001B">
                            <w:pPr>
                              <w:spacing w:line="312" w:lineRule="auto"/>
                              <w:rPr>
                                <w:sz w:val="32"/>
                                <w:szCs w:val="32"/>
                                <w:lang w:val="vi-VN"/>
                              </w:rPr>
                            </w:pPr>
                            <w:r w:rsidRPr="009A088A">
                              <w:rPr>
                                <w:sz w:val="32"/>
                                <w:szCs w:val="32"/>
                              </w:rPr>
                              <w:t>We are experts</w:t>
                            </w:r>
                            <w:r w:rsidRPr="009A088A">
                              <w:rPr>
                                <w:sz w:val="32"/>
                                <w:szCs w:val="32"/>
                                <w:lang w:val="vi-VN"/>
                              </w:rPr>
                              <w:t xml:space="preserve"> in technology, delivering smart solutions that solve business challenges and create value. Our award-winning teams apply deep expertise and passion to deliver complex IT projects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2EB65" id="_x0000_t202" coordsize="21600,21600" o:spt="202" path="m,l,21600r21600,l21600,xe">
                <v:stroke joinstyle="miter"/>
                <v:path gradientshapeok="t" o:connecttype="rect"/>
              </v:shapetype>
              <v:shape id="Text Box 2" o:spid="_x0000_s1037" type="#_x0000_t202" style="position:absolute;margin-left:19pt;margin-top:12pt;width:349pt;height:152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Z9eMAIAAFkEAAAOAAAAZHJzL2Uyb0RvYy54bWysVFtv2jAUfp+0/2D5fSSEtGsjQsVaMU2q&#10;2kpQ9dk4NokU+3i2IWG/fscOoajb07QXc245l+87h/ldr1pyENY1oEs6naSUCM2havSupK+b1Zcb&#10;SpxnumItaFHSo3D0bvH507wzhcighrYSlmAS7YrOlLT23hRJ4ngtFHMTMEKjU4JVzKNqd0llWYfZ&#10;VZtkaXqddGArY4EL59D6MDjpIuaXUnD/LKUTnrQlxd58fG18t+FNFnNW7CwzdcNPbbB/6EKxRmPR&#10;c6oH5hnZ2+aPVKrhFhxIP+GgEpCy4SLOgNNM0w/TrGtmRJwFwXHmDJP7f2n50+HFkqYqaUaJZgop&#10;2ojek2/Qkyyg0xlXYNDaYJjv0Ywsj3aHxjB0L60KvzgOQT/ifDxjG5JxNOb5LJul6OLom97O0hwV&#10;zJ+8f26s898FKBKEklokL2LKDo/OD6FjSKimYdW0bSSw1aQr6fXsKo0fnD2YvNVYIwwxNBsk32/7&#10;OPLNOMgWqiPOZ2HYD2f4qsEeHpnzL8ziQmDfuOT+GR/ZAtaCk0RJDfbX3+whHnlCLyUdLlhJ3c89&#10;s4KS9odGBm+neR42Mir51dcMFXvp2V569F7dA+7wFM/J8CiGeN+OorSg3vAWlqEqupjmWLukfhTv&#10;/bD2eEtcLJcxCHfQMP+o14aH1AHVgPCmf2PWnGjwyOATjKvIig9sDLEDH8u9B9lEqgLOA6on+HF/&#10;I9mnWwsHcqnHqPd/hMVvAAAA//8DAFBLAwQUAAYACAAAACEAUV8Oxd8AAAAJAQAADwAAAGRycy9k&#10;b3ducmV2LnhtbEyPQU/DMAyF70j8h8hI3FhKB6MqTaep0oSExmFjF25p47UViVOabCv79ZgTnGzr&#10;e3p+r1hOzooTjqH3pOB+loBAarzpqVWwf1/fZSBC1GS09YQKvjHAsry+KnRu/Jm2eNrFVrAJhVwr&#10;6GIccilD06HTYeYHJGYHPzod+RxbaUZ9ZnNnZZokC+l0T/yh0wNWHTafu6NT8Fqt3/S2Tl12sdXL&#10;5rAavvYfj0rd3kyrZxARp/gnht/4HB1KzlT7I5kgrIJ5xlWigvSBJ/On+YKXmkHKRJaF/N+g/AEA&#10;AP//AwBQSwECLQAUAAYACAAAACEAtoM4kv4AAADhAQAAEwAAAAAAAAAAAAAAAAAAAAAAW0NvbnRl&#10;bnRfVHlwZXNdLnhtbFBLAQItABQABgAIAAAAIQA4/SH/1gAAAJQBAAALAAAAAAAAAAAAAAAAAC8B&#10;AABfcmVscy8ucmVsc1BLAQItABQABgAIAAAAIQBipZ9eMAIAAFkEAAAOAAAAAAAAAAAAAAAAAC4C&#10;AABkcnMvZTJvRG9jLnhtbFBLAQItABQABgAIAAAAIQBRXw7F3wAAAAkBAAAPAAAAAAAAAAAAAAAA&#10;AIoEAABkcnMvZG93bnJldi54bWxQSwUGAAAAAAQABADzAAAAlgUAAAAA&#10;" filled="f" stroked="f" strokeweight=".5pt">
                <v:textbox>
                  <w:txbxContent>
                    <w:p w:rsidR="0032088E" w:rsidRPr="009A088A" w:rsidRDefault="0032088E" w:rsidP="0040001B">
                      <w:pPr>
                        <w:spacing w:line="312" w:lineRule="auto"/>
                        <w:rPr>
                          <w:sz w:val="32"/>
                          <w:szCs w:val="32"/>
                          <w:lang w:val="vi-VN"/>
                        </w:rPr>
                      </w:pPr>
                      <w:r w:rsidRPr="009A088A">
                        <w:rPr>
                          <w:sz w:val="32"/>
                          <w:szCs w:val="32"/>
                        </w:rPr>
                        <w:t>We are experts</w:t>
                      </w:r>
                      <w:r w:rsidRPr="009A088A">
                        <w:rPr>
                          <w:sz w:val="32"/>
                          <w:szCs w:val="32"/>
                          <w:lang w:val="vi-VN"/>
                        </w:rPr>
                        <w:t xml:space="preserve"> in technology, delivering smart solutions that solve business challenges and create value. Our award-winning teams apply deep expertise and passion to deliver complex IT projects globally.</w:t>
                      </w:r>
                    </w:p>
                  </w:txbxContent>
                </v:textbox>
              </v:shape>
            </w:pict>
          </mc:Fallback>
        </mc:AlternateContent>
      </w:r>
      <w:r w:rsidR="009A088A">
        <w:rPr>
          <w:noProof/>
          <w:lang w:val="en-US"/>
        </w:rPr>
        <w:drawing>
          <wp:anchor distT="0" distB="0" distL="114300" distR="114300" simplePos="0" relativeHeight="251949568" behindDoc="1" locked="0" layoutInCell="1" allowOverlap="1" wp14:anchorId="3EC2EB67" wp14:editId="20C28B40">
            <wp:simplePos x="0" y="0"/>
            <wp:positionH relativeFrom="column">
              <wp:posOffset>-381000</wp:posOffset>
            </wp:positionH>
            <wp:positionV relativeFrom="paragraph">
              <wp:posOffset>-342900</wp:posOffset>
            </wp:positionV>
            <wp:extent cx="5657984" cy="3429000"/>
            <wp:effectExtent l="0" t="0" r="0" b="0"/>
            <wp:wrapNone/>
            <wp:docPr id="63" name="Picture 6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quote.png"/>
                    <pic:cNvPicPr/>
                  </pic:nvPicPr>
                  <pic:blipFill>
                    <a:blip r:embed="rId60">
                      <a:extLst>
                        <a:ext uri="{28A0092B-C50C-407E-A947-70E740481C1C}">
                          <a14:useLocalDpi xmlns:a14="http://schemas.microsoft.com/office/drawing/2010/main" val="0"/>
                        </a:ext>
                      </a:extLst>
                    </a:blip>
                    <a:stretch>
                      <a:fillRect/>
                    </a:stretch>
                  </pic:blipFill>
                  <pic:spPr>
                    <a:xfrm>
                      <a:off x="0" y="0"/>
                      <a:ext cx="5662239" cy="3431579"/>
                    </a:xfrm>
                    <a:prstGeom prst="rect">
                      <a:avLst/>
                    </a:prstGeom>
                  </pic:spPr>
                </pic:pic>
              </a:graphicData>
            </a:graphic>
            <wp14:sizeRelH relativeFrom="page">
              <wp14:pctWidth>0</wp14:pctWidth>
            </wp14:sizeRelH>
            <wp14:sizeRelV relativeFrom="page">
              <wp14:pctHeight>0</wp14:pctHeight>
            </wp14:sizeRelV>
          </wp:anchor>
        </w:drawing>
      </w:r>
      <w:r w:rsidR="00C5425F" w:rsidRPr="00D731DB">
        <w:rPr>
          <w:noProof/>
          <w:lang w:val="en-US"/>
        </w:rPr>
        <w:drawing>
          <wp:anchor distT="0" distB="0" distL="114300" distR="114300" simplePos="0" relativeHeight="251935232" behindDoc="0" locked="0" layoutInCell="1" allowOverlap="1" wp14:anchorId="3EC2EB69" wp14:editId="6264DF14">
            <wp:simplePos x="0" y="0"/>
            <wp:positionH relativeFrom="column">
              <wp:posOffset>5538470</wp:posOffset>
            </wp:positionH>
            <wp:positionV relativeFrom="paragraph">
              <wp:posOffset>8438515</wp:posOffset>
            </wp:positionV>
            <wp:extent cx="952500" cy="9525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D731DB" w:rsidRPr="00D731DB">
        <w:rPr>
          <w:noProof/>
          <w:lang w:val="en-US"/>
        </w:rPr>
        <mc:AlternateContent>
          <mc:Choice Requires="wps">
            <w:drawing>
              <wp:anchor distT="0" distB="0" distL="114300" distR="114300" simplePos="0" relativeHeight="251934208" behindDoc="1" locked="0" layoutInCell="1" allowOverlap="1" wp14:anchorId="3EC2EB6B" wp14:editId="52CEF162">
                <wp:simplePos x="0" y="0"/>
                <wp:positionH relativeFrom="page">
                  <wp:posOffset>-149111</wp:posOffset>
                </wp:positionH>
                <wp:positionV relativeFrom="page">
                  <wp:posOffset>9047480</wp:posOffset>
                </wp:positionV>
                <wp:extent cx="7740650" cy="1653540"/>
                <wp:effectExtent l="0" t="0" r="6350" b="0"/>
                <wp:wrapNone/>
                <wp:docPr id="54" name="Rectangle 54"/>
                <wp:cNvGraphicFramePr/>
                <a:graphic xmlns:a="http://schemas.openxmlformats.org/drawingml/2006/main">
                  <a:graphicData uri="http://schemas.microsoft.com/office/word/2010/wordprocessingShape">
                    <wps:wsp>
                      <wps:cNvSpPr/>
                      <wps:spPr>
                        <a:xfrm>
                          <a:off x="0" y="0"/>
                          <a:ext cx="7740650" cy="1653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Pr="00C31E73" w:rsidRDefault="0032088E" w:rsidP="00D731DB">
                            <w:pPr>
                              <w:pStyle w:val="NoSpacing"/>
                            </w:pPr>
                            <w:r w:rsidRPr="00C31E73">
                              <w:rPr>
                                <w:color w:val="6D829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EB6B" id="Rectangle 54" o:spid="_x0000_s1038" style="position:absolute;margin-left:-11.75pt;margin-top:712.4pt;width:609.5pt;height:130.2pt;z-index:-2513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zJoAIAAJkFAAAOAAAAZHJzL2Uyb0RvYy54bWysVN9P2zAQfp+0/8Hy+0jStTAqUlSBmCYh&#10;QMDEs+vYTSTH59luk+6v39lOUsbQHqb1IfX5vvv1+e4uLvtWkb2wrgFd0uIkp0RoDlWjtyX9/nzz&#10;6QslzjNdMQValPQgHL1cffxw0ZmlmEENqhKWoBPtlp0pae29WWaZ47VomTsBIzQqJdiWeRTtNqss&#10;69B7q7JZnp9mHdjKWODCOby9Tkq6iv6lFNzfS+mEJ6qkmJuPXxu/m/DNVhdsubXM1A0f0mD/kEXL&#10;Go1BJ1fXzDOys80frtqGW3Ag/QmHNgMpGy5iDVhNkb+p5qlmRsRakBxnJprc/3PL7/YPljRVSRdz&#10;SjRr8Y0ekTWmt0oQvEOCOuOWiHsyD3aQHB5Dtb20bfjHOkgfST1MpIreE46XZ2fz/HSB3HPUFaeL&#10;z4t5pD07mhvr/FcBLQmHklqMH8lk+1vnMSRCR0iI5kA11U2jVBRCp4grZcme4RtvtkVIGS1+Qykd&#10;sBqCVVKHmyxUlmqJJ39QIuCUfhQSScHsZzGR2I7HIIxzoX2RVDWrRIq9yPE3Rh/TirlEh8GzxPiT&#10;78HBiExORt8pywEfTEXs5sk4/1tiyXiyiJFB+8m4bTTY9xworGqInPAjSYmawJLvN31smPOADDcb&#10;qA7YRBbSdDnDbxp8yFvm/AOzOE74+Lgi/D1+pIKupDCcKKnB/nzvPuCxy1FLSYfjWVL3Y8esoER9&#10;09j/58Uc24j4KMwXZzMU7GvN5rVG79orwO4ocBkZHo8B79V4lBbaF9wk6xAVVUxzjF1S7u0oXPm0&#10;NnAXcbFeRxjOsGH+Vj8ZHpwHnkOjPvcvzJqhmz0Owh2Mo8yWb5o6YYOlhvXOg2xixx95HV4A5z+2&#10;0rCrwoJ5LUfUcaOufgEAAP//AwBQSwMEFAAGAAgAAAAhADGcHjfiAAAADgEAAA8AAABkcnMvZG93&#10;bnJldi54bWxMj8FOwzAQRO9I/IO1SNxap2ndlhCnQggq4EZpenZjk0TY6xA7bfh7tie47e6MZt/k&#10;m9FZdjJ9aD1KmE0TYAYrr1usJew/nidrYCEq1Mp6NBJ+TIBNcX2Vq0z7M76b0y7WjEIwZEpCE2OX&#10;cR6qxjgVpr4zSNqn752KtPY11706U7izPE2SJXeqRfrQqM48Nqb62g1OwiBWr0/j4Xs7L5Ny9VZa&#10;8RK3nZS3N+PDPbBoxvhnhgs+oUNBTEc/oA7MSpikc0FWEhbpgkpcLLM7QbcjTcu1SIEXOf9fo/gF&#10;AAD//wMAUEsBAi0AFAAGAAgAAAAhALaDOJL+AAAA4QEAABMAAAAAAAAAAAAAAAAAAAAAAFtDb250&#10;ZW50X1R5cGVzXS54bWxQSwECLQAUAAYACAAAACEAOP0h/9YAAACUAQAACwAAAAAAAAAAAAAAAAAv&#10;AQAAX3JlbHMvLnJlbHNQSwECLQAUAAYACAAAACEANhA8yaACAACZBQAADgAAAAAAAAAAAAAAAAAu&#10;AgAAZHJzL2Uyb0RvYy54bWxQSwECLQAUAAYACAAAACEAMZweN+IAAAAOAQAADwAAAAAAAAAAAAAA&#10;AAD6BAAAZHJzL2Rvd25yZXYueG1sUEsFBgAAAAAEAAQA8wAAAAkGAAAAAA==&#10;" fillcolor="white [3212]" stroked="f" strokeweight="2pt">
                <v:textbox>
                  <w:txbxContent>
                    <w:p w:rsidR="0032088E" w:rsidRPr="00C31E73" w:rsidRDefault="0032088E" w:rsidP="00D731DB">
                      <w:pPr>
                        <w:pStyle w:val="NoSpacing"/>
                      </w:pPr>
                      <w:r w:rsidRPr="00C31E73">
                        <w:rPr>
                          <w:color w:val="6D829F"/>
                        </w:rPr>
                        <w:t xml:space="preserve"> </w:t>
                      </w:r>
                    </w:p>
                  </w:txbxContent>
                </v:textbox>
                <w10:wrap anchorx="page" anchory="page"/>
              </v:rect>
            </w:pict>
          </mc:Fallback>
        </mc:AlternateContent>
      </w:r>
      <w:r w:rsidR="00D731DB" w:rsidRPr="00F84527">
        <w:rPr>
          <w:noProof/>
          <w:lang w:val="en-US"/>
        </w:rPr>
        <mc:AlternateContent>
          <mc:Choice Requires="wps">
            <w:drawing>
              <wp:anchor distT="0" distB="0" distL="114300" distR="114300" simplePos="0" relativeHeight="251932160" behindDoc="0" locked="0" layoutInCell="1" allowOverlap="1" wp14:anchorId="3EC2EB6D" wp14:editId="680F24C0">
                <wp:simplePos x="0" y="0"/>
                <wp:positionH relativeFrom="column">
                  <wp:posOffset>-688340</wp:posOffset>
                </wp:positionH>
                <wp:positionV relativeFrom="paragraph">
                  <wp:posOffset>-904354</wp:posOffset>
                </wp:positionV>
                <wp:extent cx="7551420" cy="174625"/>
                <wp:effectExtent l="0" t="0" r="5080" b="3175"/>
                <wp:wrapNone/>
                <wp:docPr id="53" name="Rectangle 53"/>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Default="0032088E" w:rsidP="00D731DB">
                            <w:pPr>
                              <w:jc w:val="center"/>
                              <w:rPr>
                                <w:rFonts w:cs="Arial"/>
                                <w:b/>
                                <w:bCs/>
                                <w:lang w:val="en-US"/>
                              </w:rPr>
                            </w:pPr>
                            <w:r w:rsidRPr="00376B9D">
                              <w:rPr>
                                <w:rFonts w:cs="Arial"/>
                                <w:b/>
                                <w:bCs/>
                                <w:lang w:val="en-US"/>
                              </w:rPr>
                              <w:t>Author</w:t>
                            </w:r>
                          </w:p>
                          <w:p w:rsidR="0032088E" w:rsidRDefault="0032088E" w:rsidP="00D731DB">
                            <w:pPr>
                              <w:jc w:val="center"/>
                              <w:rPr>
                                <w:rFonts w:cs="Arial"/>
                                <w:b/>
                                <w:bCs/>
                                <w:lang w:val="en-US"/>
                              </w:rPr>
                            </w:pPr>
                          </w:p>
                          <w:p w:rsidR="0032088E" w:rsidRDefault="0032088E" w:rsidP="00D731DB">
                            <w:pPr>
                              <w:jc w:val="center"/>
                              <w:rPr>
                                <w:rFonts w:cs="Arial"/>
                                <w:b/>
                                <w:bCs/>
                                <w:lang w:val="en-US"/>
                              </w:rPr>
                            </w:pPr>
                          </w:p>
                          <w:p w:rsidR="0032088E" w:rsidRDefault="0032088E" w:rsidP="00D731DB">
                            <w:pPr>
                              <w:jc w:val="center"/>
                              <w:rPr>
                                <w:rFonts w:cs="Arial"/>
                                <w:b/>
                                <w:bCs/>
                                <w:lang w:val="en-US"/>
                              </w:rPr>
                            </w:pPr>
                          </w:p>
                          <w:p w:rsidR="0032088E" w:rsidRDefault="0032088E" w:rsidP="00D731DB">
                            <w:pPr>
                              <w:jc w:val="center"/>
                              <w:rPr>
                                <w:rFonts w:cs="Arial"/>
                                <w:b/>
                                <w:bCs/>
                                <w:lang w:val="en-US"/>
                              </w:rPr>
                            </w:pPr>
                          </w:p>
                          <w:p w:rsidR="0032088E" w:rsidRDefault="0032088E" w:rsidP="00D731DB">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2EB6D" id="Rectangle 53" o:spid="_x0000_s1039" style="position:absolute;margin-left:-54.2pt;margin-top:-71.2pt;width:594.6pt;height:13.75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2xxgIAABcGAAAOAAAAZHJzL2Uyb0RvYy54bWysVN9P2zAQfp+0/8Hy+0jStcAqUlSBmCYh&#10;QMDEs+vYTSTH59luk+6v39lOQsX6NK0P7tn38/tyd1fXfavIXljXgC5pcZZTIjSHqtHbkv58vfty&#10;SYnzTFdMgRYlPQhHr1efP111ZilmUIOqhCUYRLtlZ0pae2+WWeZ4LVrmzsAIjUoJtmUer3abVZZ1&#10;GL1V2SzPz7MObGUscOEcvt4mJV3F+FIK7h+ldMITVVKszcfTxnMTzmx1xZZby0zd8KEM9g9VtKzR&#10;mHQKdcs8Izvb/BWqbbgFB9KfcWgzkLLhImJANEX+Ac1LzYyIWJAcZyaa3P8Lyx/2T5Y0VUkXXynR&#10;rMVv9IysMb1VguAbEtQZt0S7F/Nkh5tDMaDtpW3DP+IgfST1MJEqek84Pl4sFsV8htxz1BUX8/PZ&#10;IgTN3r2Ndf67gJYEoaQW00cu2f7e+WQ6mgwUV3eNUlF2aJIEYgB5yaNnbB9xoyzZM/zwjHOh/XxI&#10;u3XHDkUefqe8fD878sB6t2My1WiCBCGc/DK5E8eZEshi7Khga9lUpNIhoYZQdIITXrJAayIySv6g&#10;RLBT+llI/CJI3exUWQlMkVQ1q0TCuIgwUvgJfqQ5BgyRJeafYg8Bwpx9JKoYYA/2wVXEUZqcT/I1&#10;FpZqmDxiZtB+cm4bDfYUMuWnzMl+JClRE1jy/aaP3VpEosPTBqoDtrCFNNvO8LsG++ieOf/ELA4z&#10;th4uKP+Ih1TQlRQGiZIa7O9T78EeZwy1lHS4HErqfu2YFZSoHxq77Fsxn4dtEi/zxUVob3us2Rxr&#10;9K69AWzDAleh4VEM9l6NorTQvuEeW4esqGKaY+6Scm/Hy41PSws3IRfrdTTDDWKYv9cvhofggegw&#10;J6/9G7NmGCaPY/gA4yJhyw8zlWyDp4b1zoNs4sC98zp8Atw+sZeGTRnW2/E9Wr3v89UfAAAA//8D&#10;AFBLAwQUAAYACAAAACEAAmwvYt8AAAAPAQAADwAAAGRycy9kb3ducmV2LnhtbEyPwU7DMBBE70j8&#10;g7VI3Fo7IYI0xKkQUi9cEIUPcOMliYjXwXbb0K9nc4Lb7O5o9k29nd0oThji4ElDtlYgkFpvB+o0&#10;fLzvViWImAxZM3pCDT8YYdtcX9Wmsv5Mb3jap05wCMXKaOhTmiopY9ujM3HtJyS+ffrgTOIxdNIG&#10;c+ZwN8pcqXvpzED8oTcTPvfYfu2PToOLeZ+9bAq8hNf2juLFP3zvvNa3N/PTI4iEc/ozw4LP6NAw&#10;08EfyUYxalhlqizYu6giZ7V4VKm4z2HZZcUGZFPL/z2aXwAAAP//AwBQSwECLQAUAAYACAAAACEA&#10;toM4kv4AAADhAQAAEwAAAAAAAAAAAAAAAAAAAAAAW0NvbnRlbnRfVHlwZXNdLnhtbFBLAQItABQA&#10;BgAIAAAAIQA4/SH/1gAAAJQBAAALAAAAAAAAAAAAAAAAAC8BAABfcmVscy8ucmVsc1BLAQItABQA&#10;BgAIAAAAIQDFGm2xxgIAABcGAAAOAAAAAAAAAAAAAAAAAC4CAABkcnMvZTJvRG9jLnhtbFBLAQIt&#10;ABQABgAIAAAAIQACbC9i3wAAAA8BAAAPAAAAAAAAAAAAAAAAACAFAABkcnMvZG93bnJldi54bWxQ&#10;SwUGAAAAAAQABADzAAAALAYAAAAA&#10;" fillcolor="#e30613 [3207]" stroked="f" strokeweight="2pt">
                <v:fill color2="#691f79 [3215]" angle="270" focus="100%" type="gradient">
                  <o:fill v:ext="view" type="gradientUnscaled"/>
                </v:fill>
                <v:textbox>
                  <w:txbxContent>
                    <w:p w:rsidR="0032088E" w:rsidRDefault="0032088E" w:rsidP="00D731DB">
                      <w:pPr>
                        <w:jc w:val="center"/>
                        <w:rPr>
                          <w:rFonts w:cs="Arial"/>
                          <w:b/>
                          <w:bCs/>
                          <w:lang w:val="en-US"/>
                        </w:rPr>
                      </w:pPr>
                      <w:r w:rsidRPr="00376B9D">
                        <w:rPr>
                          <w:rFonts w:cs="Arial"/>
                          <w:b/>
                          <w:bCs/>
                          <w:lang w:val="en-US"/>
                        </w:rPr>
                        <w:t>Author</w:t>
                      </w:r>
                    </w:p>
                    <w:p w:rsidR="0032088E" w:rsidRDefault="0032088E" w:rsidP="00D731DB">
                      <w:pPr>
                        <w:jc w:val="center"/>
                        <w:rPr>
                          <w:rFonts w:cs="Arial"/>
                          <w:b/>
                          <w:bCs/>
                          <w:lang w:val="en-US"/>
                        </w:rPr>
                      </w:pPr>
                    </w:p>
                    <w:p w:rsidR="0032088E" w:rsidRDefault="0032088E" w:rsidP="00D731DB">
                      <w:pPr>
                        <w:jc w:val="center"/>
                        <w:rPr>
                          <w:rFonts w:cs="Arial"/>
                          <w:b/>
                          <w:bCs/>
                          <w:lang w:val="en-US"/>
                        </w:rPr>
                      </w:pPr>
                    </w:p>
                    <w:p w:rsidR="0032088E" w:rsidRDefault="0032088E" w:rsidP="00D731DB">
                      <w:pPr>
                        <w:jc w:val="center"/>
                        <w:rPr>
                          <w:rFonts w:cs="Arial"/>
                          <w:b/>
                          <w:bCs/>
                          <w:lang w:val="en-US"/>
                        </w:rPr>
                      </w:pPr>
                    </w:p>
                    <w:p w:rsidR="0032088E" w:rsidRDefault="0032088E" w:rsidP="00D731DB">
                      <w:pPr>
                        <w:jc w:val="center"/>
                        <w:rPr>
                          <w:rFonts w:cs="Arial"/>
                          <w:b/>
                          <w:bCs/>
                          <w:lang w:val="en-US"/>
                        </w:rPr>
                      </w:pPr>
                    </w:p>
                    <w:p w:rsidR="0032088E" w:rsidRDefault="0032088E" w:rsidP="00D731DB">
                      <w:pPr>
                        <w:jc w:val="center"/>
                      </w:pPr>
                      <w:r w:rsidRPr="00376B9D">
                        <w:rPr>
                          <w:rFonts w:cs="Arial"/>
                          <w:b/>
                          <w:bCs/>
                          <w:lang w:val="en-US"/>
                        </w:rPr>
                        <w:t>Author</w:t>
                      </w:r>
                    </w:p>
                  </w:txbxContent>
                </v:textbox>
              </v:rect>
            </w:pict>
          </mc:Fallback>
        </mc:AlternateContent>
      </w:r>
    </w:p>
    <w:sectPr w:rsidR="00F86836" w:rsidRPr="00FB23F2" w:rsidSect="00F86836">
      <w:headerReference w:type="first" r:id="rId61"/>
      <w:footerReference w:type="first" r:id="rId62"/>
      <w:pgSz w:w="11909" w:h="16834" w:code="9"/>
      <w:pgMar w:top="1440" w:right="1080" w:bottom="1440" w:left="1080" w:header="619" w:footer="0" w:gutter="0"/>
      <w:cols w:num="3" w:space="72" w:equalWidth="0">
        <w:col w:w="3744" w:space="72"/>
        <w:col w:w="3744" w:space="72"/>
        <w:col w:w="2117"/>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6C" w:rsidRDefault="00C13F6C" w:rsidP="00CC499E">
      <w:pPr>
        <w:spacing w:before="0" w:after="0" w:line="240" w:lineRule="auto"/>
      </w:pPr>
      <w:r>
        <w:separator/>
      </w:r>
    </w:p>
  </w:endnote>
  <w:endnote w:type="continuationSeparator" w:id="0">
    <w:p w:rsidR="00C13F6C" w:rsidRDefault="00C13F6C"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45011106"/>
      <w:docPartObj>
        <w:docPartGallery w:val="Page Numbers (Bottom of Page)"/>
        <w:docPartUnique/>
      </w:docPartObj>
    </w:sdtPr>
    <w:sdtEndPr>
      <w:rPr>
        <w:rStyle w:val="PageNumber"/>
      </w:rPr>
    </w:sdtEndPr>
    <w:sdtContent>
      <w:p w:rsidR="0032088E" w:rsidRDefault="0032088E" w:rsidP="00A20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2088E" w:rsidRDefault="0032088E" w:rsidP="00010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rsidP="000F27D7">
    <w:pPr>
      <w:pStyle w:val="Footer"/>
      <w:ind w:right="360"/>
    </w:pPr>
    <w:r w:rsidRPr="00F84527">
      <w:rPr>
        <w:noProof/>
        <w:lang w:val="en-US"/>
      </w:rPr>
      <mc:AlternateContent>
        <mc:Choice Requires="wps">
          <w:drawing>
            <wp:anchor distT="0" distB="0" distL="114300" distR="114300" simplePos="0" relativeHeight="251663360" behindDoc="0" locked="0" layoutInCell="1" allowOverlap="1" wp14:anchorId="3EC2EB8A" wp14:editId="3EC2EB8B">
              <wp:simplePos x="0" y="0"/>
              <wp:positionH relativeFrom="column">
                <wp:posOffset>-98425</wp:posOffset>
              </wp:positionH>
              <wp:positionV relativeFrom="paragraph">
                <wp:posOffset>-119239</wp:posOffset>
              </wp:positionV>
              <wp:extent cx="2547620" cy="3594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rsidR="0032088E" w:rsidRPr="00B03AEF" w:rsidRDefault="0032088E"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C2EB8A" id="_x0000_t202" coordsize="21600,21600" o:spt="202" path="m,l,21600r21600,l21600,xe">
              <v:stroke joinstyle="miter"/>
              <v:path gradientshapeok="t" o:connecttype="rect"/>
            </v:shapetype>
            <v:shape id="Text Box 51" o:spid="_x0000_s1040" type="#_x0000_t202" style="position:absolute;margin-left:-7.75pt;margin-top:-9.4pt;width:200.6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dyLgIAAFMEAAAOAAAAZHJzL2Uyb0RvYy54bWysVF1v2jAUfZ+0/2D5fQQo0BYRKtaKaRJq&#10;K8HUZ+M4ECnx9WxDwn79jp1AUbenaS/m5t7r+3HOMbOHpirZUVlXkE75oNfnTGlJWaF3Kf+xWX65&#10;48x5oTNRklYpPynHH+afP81qM1VD2lOZKctQRLtpbVK+995Mk8TJvaqE65FRGsGcbCU8Pu0uyayo&#10;Ub0qk2G/P0lqspmxJJVz8D61QT6P9fNcSf+S5055VqYcs/l42nhuw5nMZ2K6s8LsC9mNIf5hikoU&#10;Gk0vpZ6EF+xgiz9KVYW05Cj3PUlVQnleSBV3wDaD/odt1nthVNwF4Dhzgcn9v7Ly+fhqWZGlfDzg&#10;TIsKHG1U49lXahhcwKc2boq0tUGib+AHz2e/gzOs3eS2Cr9YiCEOpE8XdEM1CedwPLqdDBGSiN2M&#10;70eDCH/yfttY578pqlgwUm7BXgRVHFfOYxKknlNCM03Loiwjg6VmdconN+N+vHCJ4EapcTHs0M4a&#10;LN9sm26xLWUn7GWpVYYzclmg+Uo4/yospIB5IW//giMvCU2oszjbk/31N3/IB0OIclZDWil3Pw/C&#10;Ks7K7xrc3Q9Go6DF+DEa3wZM7HVkex3Rh+qRoF7Qg+miGfJ9eTZzS9UbXsEidEVIaIneKfdn89G3&#10;gscrkmqxiElQnxF+pddGhtIBzgDtpnkT1nT4ezD3TGcRiukHGtrclojFwVNeRI4CwC2qHe5QbqSu&#10;e2XhaVx/x6z3/4L5bwAAAP//AwBQSwMEFAAGAAgAAAAhAAKlrrTgAAAACgEAAA8AAABkcnMvZG93&#10;bnJldi54bWxMj8FOwzAQRO9I/IO1SNxap0WhVohTVZEqJASHll64OfE2iYjXIXbbwNezPcFtRvs0&#10;O5OvJ9eLM46h86RhMU9AINXedtRoOLxvZwpEiIas6T2hhm8MsC5ub3KTWX+hHZ73sREcQiEzGtoY&#10;h0zKULfoTJj7AYlvRz86E9mOjbSjuXC46+UySR6lMx3xh9YMWLZYf+5PTsNLuX0zu2rp1E9fPr8e&#10;N8PX4SPV+v5u2jyBiDjFPxiu9bk6FNyp8ieyQfQaZos0ZfQqFG9g4kGlKxAVi5UCWeTy/4TiFwAA&#10;//8DAFBLAQItABQABgAIAAAAIQC2gziS/gAAAOEBAAATAAAAAAAAAAAAAAAAAAAAAABbQ29udGVu&#10;dF9UeXBlc10ueG1sUEsBAi0AFAAGAAgAAAAhADj9If/WAAAAlAEAAAsAAAAAAAAAAAAAAAAALwEA&#10;AF9yZWxzLy5yZWxzUEsBAi0AFAAGAAgAAAAhAKVF53IuAgAAUwQAAA4AAAAAAAAAAAAAAAAALgIA&#10;AGRycy9lMm9Eb2MueG1sUEsBAi0AFAAGAAgAAAAhAAKlrrTgAAAACgEAAA8AAAAAAAAAAAAAAAAA&#10;iAQAAGRycy9kb3ducmV2LnhtbFBLBQYAAAAABAAEAPMAAACVBQAAAAA=&#10;" filled="f" stroked="f" strokeweight=".5pt">
              <v:textbox>
                <w:txbxContent>
                  <w:p w:rsidR="0032088E" w:rsidRPr="00B03AEF" w:rsidRDefault="0032088E"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rsidR="0032088E" w:rsidRDefault="0032088E" w:rsidP="000104CE">
    <w:pPr>
      <w:pStyle w:val="Footer"/>
      <w:ind w:right="360"/>
    </w:pPr>
    <w:r w:rsidRPr="00F84527">
      <w:rPr>
        <w:noProof/>
        <w:lang w:val="en-US"/>
      </w:rPr>
      <mc:AlternateContent>
        <mc:Choice Requires="wps">
          <w:drawing>
            <wp:anchor distT="0" distB="0" distL="114300" distR="114300" simplePos="0" relativeHeight="251664384" behindDoc="0" locked="0" layoutInCell="1" allowOverlap="1" wp14:anchorId="3EC2EB8C" wp14:editId="3EC2EB8D">
              <wp:simplePos x="0" y="0"/>
              <wp:positionH relativeFrom="column">
                <wp:posOffset>-674370</wp:posOffset>
              </wp:positionH>
              <wp:positionV relativeFrom="paragraph">
                <wp:posOffset>203059</wp:posOffset>
              </wp:positionV>
              <wp:extent cx="7551420" cy="174625"/>
              <wp:effectExtent l="0" t="0" r="5080" b="3175"/>
              <wp:wrapNone/>
              <wp:docPr id="52" name="Rectangle 52"/>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Default="0032088E" w:rsidP="00F84527">
                          <w:pPr>
                            <w:jc w:val="center"/>
                            <w:rPr>
                              <w:rFonts w:cs="Arial"/>
                              <w:b/>
                              <w:bCs/>
                              <w:lang w:val="en-US"/>
                            </w:rPr>
                          </w:pPr>
                          <w:r w:rsidRPr="00376B9D">
                            <w:rPr>
                              <w:rFonts w:cs="Arial"/>
                              <w:b/>
                              <w:bCs/>
                              <w:lang w:val="en-US"/>
                            </w:rPr>
                            <w:t>Author</w:t>
                          </w: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2EB8C" id="Rectangle 52" o:spid="_x0000_s1041" style="position:absolute;margin-left:-53.1pt;margin-top:16pt;width:594.6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kAxgIAABYGAAAOAAAAZHJzL2Uyb0RvYy54bWysVEtv2zAMvg/YfxB0X20HSR9BnSJo0WFA&#10;0RZth54VWU4MyKImKbGzXz9Sctygy2lYDgolfnx9Jnl907ea7ZTzDZiSF2c5Z8pIqBqzLvnPt/tv&#10;l5z5IEwlNBhV8r3y/Gbx9ct1Z+dqAhvQlXIMnRg/72zJNyHYeZZ5uVGt8GdglUFlDa4VAa9unVVO&#10;dOi91dkkz8+zDlxlHUjlPb7eJSVfRP91rWR4qmuvAtMlx9xCPF08V3Rmi2sxXzthN40c0hD/kEUr&#10;GoNBR1d3Igi2dc1frtpGOvBQhzMJbQZ13UgVa8BqivxTNa8bYVWsBcnxdqTJ/z+38nH37FhTlXw2&#10;4cyIFr/RC7ImzForhm9IUGf9HHGv9tkNN48iVdvXrqV/rIP1kdT9SKrqA5P4eDGbFdMJci9RV1xM&#10;zyczcpp9WFvnw3cFLSOh5A7DRy7F7sGHBD1ABoqr+0brKHuEJIFZQF7yaBnbR91qx3YCP7yQUpkw&#10;HcKu/bFBkdPvlFXoY/WYKFnEvyGYbgxDgrCc/DKZMy+FVshi7CjCOjEmqQ0FNEBJp3LoJSNaE5FR&#10;CnutCKfNi6rxiyB1k1NppWKKpNqISqUaZ7GM5H4sP6YdHZLnGuOPvgcHNGefiSoGogY8mao4SqPx&#10;Sb4OiaUcRosYGUwYjdvGgDtVmQ5j5IQ/kJSoIZZCv+pjt0Ykvayg2mMHO0ij7a28b7CNHoQPz8Lh&#10;LGPn4X4KT3jUGrqSwyBxtgH3+9Q74XHEUMtZh7uh5P7XVjjFmf5hsMmuiumUlkm8TGcX1N3uWLM6&#10;1phtewvYhQVuQiujSPigD2LtoH3HNbakqKgSRmLsksvgDpfbkHYWLkKplssIwwViRXgwr1aSc+KZ&#10;xuStfxfODrMUcAof4bBHxPzTSCUsWRpYbgPUTZy3D16HL4DLJ7bSsChpux3fI+pjnS/+AAAA//8D&#10;AFBLAwQUAAYACAAAACEA4PX9IN8AAAALAQAADwAAAGRycy9kb3ducmV2LnhtbEyPy07DMBBF90j8&#10;gzVI7FrnQUsb4lQIqRs2iMIHuPEQR8TjYLtt6NczXdHdjObozrn1ZnKDOGKIvScF+TwDgdR601On&#10;4PNjO1uBiEmT0YMnVPCLETbN7U2tK+NP9I7HXeoEh1CstAKb0lhJGVuLTse5H5H49uWD04nX0EkT&#10;9InD3SCLLFtKp3viD1aP+GKx/d4dnAIXC5u/rh/wHN7akuLZP/5svVL3d9PzE4iEU/qH4aLP6tCw&#10;094fyEQxKJjl2bJgVkFZcKkLka1KnvYKFusFyKaW1x2aPwAAAP//AwBQSwECLQAUAAYACAAAACEA&#10;toM4kv4AAADhAQAAEwAAAAAAAAAAAAAAAAAAAAAAW0NvbnRlbnRfVHlwZXNdLnhtbFBLAQItABQA&#10;BgAIAAAAIQA4/SH/1gAAAJQBAAALAAAAAAAAAAAAAAAAAC8BAABfcmVscy8ucmVsc1BLAQItABQA&#10;BgAIAAAAIQCX3ckAxgIAABYGAAAOAAAAAAAAAAAAAAAAAC4CAABkcnMvZTJvRG9jLnhtbFBLAQIt&#10;ABQABgAIAAAAIQDg9f0g3wAAAAsBAAAPAAAAAAAAAAAAAAAAACAFAABkcnMvZG93bnJldi54bWxQ&#10;SwUGAAAAAAQABADzAAAALAYAAAAA&#10;" fillcolor="#e30613 [3207]" stroked="f" strokeweight="2pt">
              <v:fill color2="#691f79 [3215]" angle="270" focus="100%" type="gradient">
                <o:fill v:ext="view" type="gradientUnscaled"/>
              </v:fill>
              <v:textbox>
                <w:txbxContent>
                  <w:p w:rsidR="0032088E" w:rsidRDefault="0032088E" w:rsidP="00F84527">
                    <w:pPr>
                      <w:jc w:val="center"/>
                      <w:rPr>
                        <w:rFonts w:cs="Arial"/>
                        <w:b/>
                        <w:bCs/>
                        <w:lang w:val="en-US"/>
                      </w:rPr>
                    </w:pPr>
                    <w:r w:rsidRPr="00376B9D">
                      <w:rPr>
                        <w:rFonts w:cs="Arial"/>
                        <w:b/>
                        <w:bCs/>
                        <w:lang w:val="en-US"/>
                      </w:rPr>
                      <w:t>Author</w:t>
                    </w: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pPr>
                    <w:r w:rsidRPr="00376B9D">
                      <w:rPr>
                        <w:rFonts w:cs="Arial"/>
                        <w:b/>
                        <w:bCs/>
                        <w:lang w:val="en-US"/>
                      </w:rPr>
                      <w:t>Author</w:t>
                    </w:r>
                  </w:p>
                </w:txbxContent>
              </v:textbox>
            </v:rect>
          </w:pict>
        </mc:Fallback>
      </mc:AlternateContent>
    </w:r>
  </w:p>
  <w:p w:rsidR="0032088E" w:rsidRDefault="0032088E" w:rsidP="000104CE">
    <w:pPr>
      <w:pStyle w:val="Footer"/>
      <w:ind w:right="360"/>
    </w:pPr>
  </w:p>
  <w:p w:rsidR="0032088E" w:rsidRDefault="0032088E" w:rsidP="000104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rsidP="00E223A2">
    <w:pPr>
      <w:pStyle w:val="Footer"/>
      <w:tabs>
        <w:tab w:val="clear" w:pos="4680"/>
        <w:tab w:val="clear" w:pos="9360"/>
        <w:tab w:val="left" w:pos="1320"/>
        <w:tab w:val="center" w:pos="4874"/>
      </w:tabs>
      <w:ind w:right="360"/>
      <w:rPr>
        <w:caps/>
        <w:color w:val="EBEBEB" w:themeColor="accent1"/>
      </w:rPr>
    </w:pPr>
    <w:r w:rsidRPr="0024553C">
      <w:rPr>
        <w:noProof/>
        <w:lang w:val="en-US"/>
      </w:rPr>
      <mc:AlternateContent>
        <mc:Choice Requires="wps">
          <w:drawing>
            <wp:anchor distT="0" distB="0" distL="114300" distR="114300" simplePos="0" relativeHeight="251666432" behindDoc="0" locked="0" layoutInCell="1" allowOverlap="1" wp14:anchorId="3EC2EB8E" wp14:editId="3EC2EB8F">
              <wp:simplePos x="0" y="0"/>
              <wp:positionH relativeFrom="column">
                <wp:posOffset>-123825</wp:posOffset>
              </wp:positionH>
              <wp:positionV relativeFrom="paragraph">
                <wp:posOffset>-78246</wp:posOffset>
              </wp:positionV>
              <wp:extent cx="2547620" cy="359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rsidR="0032088E" w:rsidRPr="00B03AEF" w:rsidRDefault="0032088E"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C2EB8E" id="_x0000_t202" coordsize="21600,21600" o:spt="202" path="m,l,21600r21600,l21600,xe">
              <v:stroke joinstyle="miter"/>
              <v:path gradientshapeok="t" o:connecttype="rect"/>
            </v:shapetype>
            <v:shape id="Text Box 1" o:spid="_x0000_s1042" type="#_x0000_t202" style="position:absolute;margin-left:-9.75pt;margin-top:-6.15pt;width:200.6pt;height:2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fZLwIAAFgEAAAOAAAAZHJzL2Uyb0RvYy54bWysVE1vGjEQvVfqf7B8LwsESLJiiWgiqkoo&#10;iQRVzsZrsyvZHtc27NJf37F3ISjtqerFzM6M5+O9Z+YPrVbkKJyvwRR0NBhSIgyHsjb7gv7Yrr7c&#10;UeIDMyVTYERBT8LTh8XnT/PG5mIMFahSOIJFjM8bW9AqBJtnmeeV0MwPwAqDQQlOs4Cfbp+VjjVY&#10;XatsPBzOsgZcaR1w4T16n7ogXaT6UgoeXqT0IhBVUJwtpNOlcxfPbDFn+d4xW9W8H4P9wxSa1Qab&#10;Xko9scDIwdV/lNI1d+BBhgEHnYGUNRdpB9xmNPywzaZiVqRdEBxvLzD5/1eWPx9fHalL5I4SwzRS&#10;tBVtIF+hJaOITmN9jkkbi2mhRXfM7P0enXHpVjodf3EdgnHE+XTBNhbj6BxPJ7ezMYY4xm6m95NR&#10;Aj97v22dD98EaBKNgjrkLkHKjmsfsCOmnlNiMwOrWqnEnzKkKejsZjpMFy4RvKEMXow7dLNGK7S7&#10;Nm08Pu+xg/KE6zno5OEtX9U4w5r58Moc6gHHRo2HFzykAuwFvUVJBe7X3/wxH2nCKCUN6qug/ueB&#10;OUGJ+m6QwPvRZBIFmT4m09sIjbuO7K4j5qAfASWMJOF0yYz5QZ1N6UC/4VNYxq4YYoZj74KGs/kY&#10;OtXjU+JiuUxJKEHLwtpsLI+lI6oR4W37xpztaQhI4DOclcjyD2x0uR0fy0MAWSeqIs4dqj38KN/E&#10;YP/U4vu4/k5Z738Ii98AAAD//wMAUEsDBBQABgAIAAAAIQAO9k6g4gAAAAoBAAAPAAAAZHJzL2Rv&#10;d25yZXYueG1sTI/LTsMwEEX3SPyDNUjsWufRQghxqipShYTooqUbdpN4mkT4EWK3DXw97gp2M5qj&#10;O+cWq0krdqbR9dYIiOcRMDKNlb1pBRzeN7MMmPNoJCprSMA3OViVtzcF5tJezI7Oe9+yEGJcjgI6&#10;74ecc9d0pNHN7UAm3I521OjDOrZcjngJ4VrxJIoeuMbehA8dDlR11HzuT1rAa7XZ4q5OdPajqpe3&#10;43r4Onwshbi/m9bPwDxN/g+Gq35QhzI41fZkpGNKwCx+Wgb0OiQpsECkWfwIrBawWKTAy4L/r1D+&#10;AgAA//8DAFBLAQItABQABgAIAAAAIQC2gziS/gAAAOEBAAATAAAAAAAAAAAAAAAAAAAAAABbQ29u&#10;dGVudF9UeXBlc10ueG1sUEsBAi0AFAAGAAgAAAAhADj9If/WAAAAlAEAAAsAAAAAAAAAAAAAAAAA&#10;LwEAAF9yZWxzLy5yZWxzUEsBAi0AFAAGAAgAAAAhAEQfZ9kvAgAAWAQAAA4AAAAAAAAAAAAAAAAA&#10;LgIAAGRycy9lMm9Eb2MueG1sUEsBAi0AFAAGAAgAAAAhAA72TqDiAAAACgEAAA8AAAAAAAAAAAAA&#10;AAAAiQQAAGRycy9kb3ducmV2LnhtbFBLBQYAAAAABAAEAPMAAACYBQAAAAA=&#10;" filled="f" stroked="f" strokeweight=".5pt">
              <v:textbox>
                <w:txbxContent>
                  <w:p w:rsidR="0032088E" w:rsidRPr="00B03AEF" w:rsidRDefault="0032088E"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r>
      <w:rPr>
        <w:caps/>
        <w:color w:val="EBEBEB" w:themeColor="accent1"/>
      </w:rPr>
      <w:tab/>
    </w:r>
  </w:p>
  <w:p w:rsidR="0032088E" w:rsidRDefault="0032088E">
    <w:r w:rsidRPr="0024553C">
      <w:rPr>
        <w:noProof/>
        <w:lang w:val="en-US"/>
      </w:rPr>
      <mc:AlternateContent>
        <mc:Choice Requires="wps">
          <w:drawing>
            <wp:anchor distT="0" distB="0" distL="114300" distR="114300" simplePos="0" relativeHeight="251667456" behindDoc="0" locked="0" layoutInCell="1" allowOverlap="1" wp14:anchorId="3EC2EB90" wp14:editId="3EC2EB91">
              <wp:simplePos x="0" y="0"/>
              <wp:positionH relativeFrom="column">
                <wp:posOffset>-699770</wp:posOffset>
              </wp:positionH>
              <wp:positionV relativeFrom="paragraph">
                <wp:posOffset>203059</wp:posOffset>
              </wp:positionV>
              <wp:extent cx="7551420" cy="174625"/>
              <wp:effectExtent l="0" t="0" r="5080" b="3175"/>
              <wp:wrapNone/>
              <wp:docPr id="4" name="Rectangle 4"/>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Default="0032088E" w:rsidP="0024553C">
                          <w:pPr>
                            <w:jc w:val="center"/>
                            <w:rPr>
                              <w:rFonts w:cs="Arial"/>
                              <w:b/>
                              <w:bCs/>
                              <w:lang w:val="en-US"/>
                            </w:rPr>
                          </w:pPr>
                          <w:r w:rsidRPr="00376B9D">
                            <w:rPr>
                              <w:rFonts w:cs="Arial"/>
                              <w:b/>
                              <w:bCs/>
                              <w:lang w:val="en-US"/>
                            </w:rPr>
                            <w:t>Author</w:t>
                          </w:r>
                        </w:p>
                        <w:p w:rsidR="0032088E" w:rsidRDefault="0032088E" w:rsidP="0024553C">
                          <w:pPr>
                            <w:jc w:val="center"/>
                            <w:rPr>
                              <w:rFonts w:cs="Arial"/>
                              <w:b/>
                              <w:bCs/>
                              <w:lang w:val="en-US"/>
                            </w:rPr>
                          </w:pPr>
                        </w:p>
                        <w:p w:rsidR="0032088E" w:rsidRDefault="0032088E" w:rsidP="0024553C">
                          <w:pPr>
                            <w:jc w:val="center"/>
                            <w:rPr>
                              <w:rFonts w:cs="Arial"/>
                              <w:b/>
                              <w:bCs/>
                              <w:lang w:val="en-US"/>
                            </w:rPr>
                          </w:pPr>
                        </w:p>
                        <w:p w:rsidR="0032088E" w:rsidRDefault="0032088E" w:rsidP="0024553C">
                          <w:pPr>
                            <w:jc w:val="center"/>
                            <w:rPr>
                              <w:rFonts w:cs="Arial"/>
                              <w:b/>
                              <w:bCs/>
                              <w:lang w:val="en-US"/>
                            </w:rPr>
                          </w:pPr>
                        </w:p>
                        <w:p w:rsidR="0032088E" w:rsidRDefault="0032088E" w:rsidP="0024553C">
                          <w:pPr>
                            <w:jc w:val="center"/>
                            <w:rPr>
                              <w:rFonts w:cs="Arial"/>
                              <w:b/>
                              <w:bCs/>
                              <w:lang w:val="en-US"/>
                            </w:rPr>
                          </w:pPr>
                        </w:p>
                        <w:p w:rsidR="0032088E" w:rsidRDefault="0032088E" w:rsidP="0024553C">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2EB90" id="Rectangle 4" o:spid="_x0000_s1043" style="position:absolute;margin-left:-55.1pt;margin-top:16pt;width:594.6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xrxQIAABQGAAAOAAAAZHJzL2Uyb0RvYy54bWysVN9P2zAQfp+0/8Hy+0jSpcAqUlSBmCYh&#10;QMDEs+vYTSTH9my3SffX785OQ8X6NK0P7tn38/tyd1fXQ6fITjjfGl3R4iynRGhu6lZvKvrz9e7L&#10;JSU+MF0zZbSo6F54er38/OmqtwsxM41RtXAEgmi/6G1FmxDsIss8b0TH/JmxQoNSGtexAFe3yWrH&#10;eojeqWyW5+dZb1xtneHCe3i9TUq6jPGlFDw8SulFIKqiUFuIp4vnGs9secUWG8ds0/KxDPYPVXSs&#10;1ZB0CnXLAiNb1/4Vqmu5M97IcMZNlxkpWy4iBkBT5B/QvDTMiogFyPF2osn/v7D8YffkSFtXtKRE&#10;sw4+0TOQxvRGCVIiPb31C7B6sU9uvHkQEesgXYf/gIIMkdL9RKkYAuHweDGfF+UMmOegKy7K89kc&#10;g2bv3tb58F2YjqBQUQfZI5Nsd+9DMj2YjATXd61SUfZgkgRiDbCSR8/YPOJGObJj8NkZ50KHiAXS&#10;bvyxQ5Hj75RXGGZjoegRHcdkqtUE+AE4+WVyJ54zJYDD2E9o69hUpNKYUBssOsHBlwxpTURGKeyV&#10;QDuln4WE7wHUzU6VlcAUSdWwWiSM8wgjhZ/gx7JjQIwsIf8UewyAU/aRqGKEPdqjq4iDNDmf5OtQ&#10;WKph8oiZjQ6Tc9dq404hU2HKnOwPJCVqkKUwrIfYq1+xRnxZm3oP/etMGmxv+V0LbXTPfHhiDiYZ&#10;Og+2U3iEQyrTV9SMEiWNcb9PvaM9DBhoKelhM1TU/9oyJyhRPzQ02beiLHGVxEs5v8Dudsea9bFG&#10;b7sbA11YwB60PIpoH9RBlM50b7DEVpgVVExzyF1RHtzhchPSxoI1yMVqFc1gfVgW7vWL5RgcecYx&#10;eR3emLPjLAWYwgdz2CJs8WGkki16arPaBiPbOG/vvI5fAFZPbKVxTeJuO75Hq/dlvvwDAAD//wMA&#10;UEsDBBQABgAIAAAAIQBjfz7A3gAAAAsBAAAPAAAAZHJzL2Rvd25yZXYueG1sTI/BTsMwDIbvSLxD&#10;ZCRuW9qOsbXUnRDSLlwQgwfIGq+paJySZFvZ05Od4GbLn35/f72Z7CBO5EPvGCGfZyCIW6d77hA+&#10;P7azNYgQFWs1OCaEHwqwaW5valVpd+Z3Ou1iJ1IIh0ohmBjHSsrQGrIqzN1InG4H562KafWd1F6d&#10;U7gdZJFlj9KqntMHo0Z6MdR+7Y4WwYbC5K/lA138W7vgcHGr761DvL+bnp9ARJriHwxX/aQOTXLa&#10;uyPrIAaEWZ5nRWIRFkUqdSWyVZmmPcKyXIJsavm/Q/MLAAD//wMAUEsBAi0AFAAGAAgAAAAhALaD&#10;OJL+AAAA4QEAABMAAAAAAAAAAAAAAAAAAAAAAFtDb250ZW50X1R5cGVzXS54bWxQSwECLQAUAAYA&#10;CAAAACEAOP0h/9YAAACUAQAACwAAAAAAAAAAAAAAAAAvAQAAX3JlbHMvLnJlbHNQSwECLQAUAAYA&#10;CAAAACEAgUpsa8UCAAAUBgAADgAAAAAAAAAAAAAAAAAuAgAAZHJzL2Uyb0RvYy54bWxQSwECLQAU&#10;AAYACAAAACEAY38+wN4AAAALAQAADwAAAAAAAAAAAAAAAAAfBQAAZHJzL2Rvd25yZXYueG1sUEsF&#10;BgAAAAAEAAQA8wAAACoGAAAAAA==&#10;" fillcolor="#e30613 [3207]" stroked="f" strokeweight="2pt">
              <v:fill color2="#691f79 [3215]" angle="270" focus="100%" type="gradient">
                <o:fill v:ext="view" type="gradientUnscaled"/>
              </v:fill>
              <v:textbox>
                <w:txbxContent>
                  <w:p w:rsidR="0032088E" w:rsidRDefault="0032088E" w:rsidP="0024553C">
                    <w:pPr>
                      <w:jc w:val="center"/>
                      <w:rPr>
                        <w:rFonts w:cs="Arial"/>
                        <w:b/>
                        <w:bCs/>
                        <w:lang w:val="en-US"/>
                      </w:rPr>
                    </w:pPr>
                    <w:r w:rsidRPr="00376B9D">
                      <w:rPr>
                        <w:rFonts w:cs="Arial"/>
                        <w:b/>
                        <w:bCs/>
                        <w:lang w:val="en-US"/>
                      </w:rPr>
                      <w:t>Author</w:t>
                    </w:r>
                  </w:p>
                  <w:p w:rsidR="0032088E" w:rsidRDefault="0032088E" w:rsidP="0024553C">
                    <w:pPr>
                      <w:jc w:val="center"/>
                      <w:rPr>
                        <w:rFonts w:cs="Arial"/>
                        <w:b/>
                        <w:bCs/>
                        <w:lang w:val="en-US"/>
                      </w:rPr>
                    </w:pPr>
                  </w:p>
                  <w:p w:rsidR="0032088E" w:rsidRDefault="0032088E" w:rsidP="0024553C">
                    <w:pPr>
                      <w:jc w:val="center"/>
                      <w:rPr>
                        <w:rFonts w:cs="Arial"/>
                        <w:b/>
                        <w:bCs/>
                        <w:lang w:val="en-US"/>
                      </w:rPr>
                    </w:pPr>
                  </w:p>
                  <w:p w:rsidR="0032088E" w:rsidRDefault="0032088E" w:rsidP="0024553C">
                    <w:pPr>
                      <w:jc w:val="center"/>
                      <w:rPr>
                        <w:rFonts w:cs="Arial"/>
                        <w:b/>
                        <w:bCs/>
                        <w:lang w:val="en-US"/>
                      </w:rPr>
                    </w:pPr>
                  </w:p>
                  <w:p w:rsidR="0032088E" w:rsidRDefault="0032088E" w:rsidP="0024553C">
                    <w:pPr>
                      <w:jc w:val="center"/>
                      <w:rPr>
                        <w:rFonts w:cs="Arial"/>
                        <w:b/>
                        <w:bCs/>
                        <w:lang w:val="en-US"/>
                      </w:rPr>
                    </w:pPr>
                  </w:p>
                  <w:p w:rsidR="0032088E" w:rsidRDefault="0032088E" w:rsidP="0024553C">
                    <w:pPr>
                      <w:jc w:val="center"/>
                    </w:pPr>
                    <w:r w:rsidRPr="00376B9D">
                      <w:rPr>
                        <w:rFonts w:cs="Arial"/>
                        <w:b/>
                        <w:bCs/>
                        <w:lang w:val="en-US"/>
                      </w:rPr>
                      <w:t>Author</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rsidP="000F27D7">
    <w:pPr>
      <w:pStyle w:val="Footer"/>
      <w:ind w:right="360"/>
    </w:pPr>
    <w:r w:rsidRPr="00F84527">
      <w:rPr>
        <w:noProof/>
        <w:lang w:val="en-US"/>
      </w:rPr>
      <mc:AlternateContent>
        <mc:Choice Requires="wps">
          <w:drawing>
            <wp:anchor distT="0" distB="0" distL="114300" distR="114300" simplePos="0" relativeHeight="251669504" behindDoc="0" locked="0" layoutInCell="1" allowOverlap="1" wp14:anchorId="3EC2EB92" wp14:editId="3EC2EB93">
              <wp:simplePos x="0" y="0"/>
              <wp:positionH relativeFrom="column">
                <wp:posOffset>-98425</wp:posOffset>
              </wp:positionH>
              <wp:positionV relativeFrom="paragraph">
                <wp:posOffset>-119239</wp:posOffset>
              </wp:positionV>
              <wp:extent cx="2547620" cy="35941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rsidR="0032088E" w:rsidRPr="00B03AEF" w:rsidRDefault="0032088E"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C2EB92" id="_x0000_t202" coordsize="21600,21600" o:spt="202" path="m,l,21600r21600,l21600,xe">
              <v:stroke joinstyle="miter"/>
              <v:path gradientshapeok="t" o:connecttype="rect"/>
            </v:shapetype>
            <v:shape id="Text Box 5" o:spid="_x0000_s1044" type="#_x0000_t202" style="position:absolute;margin-left:-7.75pt;margin-top:-9.4pt;width:200.6pt;height:2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lUMQIAAFgEAAAOAAAAZHJzL2Uyb0RvYy54bWysVN9v2jAQfp+0/8Hy+wjQhLYRoWKtmCah&#10;thJMfTaOQyLZPs82JOyv39khFHV7mvbinO/O9+P77jJ/6JQkR2FdA7qgk9GYEqE5lI3eF/THdvXl&#10;jhLnmS6ZBC0KehKOPiw+f5q3JhdTqEGWwhIMol3emoLW3ps8SRyvhWJuBEZoNFZgFfN4tfuktKzF&#10;6Eom0/F4lrRgS2OBC+dQ+9Qb6SLGryrB/UtVOeGJLCjW5uNp47kLZ7KYs3xvmakbfi6D/UMVijUa&#10;k15CPTHPyME2f4RSDbfgoPIjDiqBqmq4iD1gN5Pxh242NTMi9oLgOHOByf2/sPz5+GpJUxY0o0Qz&#10;hRRtRefJV+hIFtBpjcvRaWPQzXeoRpYHvUNlaLqrrApfbIegHXE+XbANwTgqp1l6O5uiiaPtJrtP&#10;JxH85P21sc5/E6BIEApqkbsIKTuuncdK0HVwCck0rBopI39Sk7ags5tsHB9cLPhCanwYeuhrDZLv&#10;dl3sOB362EF5wvYs9OPhDF81WMOaOf/KLM4Dlo0z7l/wqCRgLjhLlNRgf/1NH/yRJrRS0uJ8FdT9&#10;PDArKJHfNRJ4P0nTMJDxkma3ARp7bdldW/RBPQKO8AS3yfAoBn8vB7GyoN5wFZYhK5qY5pi7oH4Q&#10;H30/9bhKXCyX0QlH0DC/1hvDQ+iAakB4270xa840eCTwGYZJZPkHNnrfno/lwUPVRKoCzj2qZ/hx&#10;fCOD51UL+3F9j17vP4TFbwAAAP//AwBQSwMEFAAGAAgAAAAhAAKlrrTgAAAACgEAAA8AAABkcnMv&#10;ZG93bnJldi54bWxMj8FOwzAQRO9I/IO1SNxap0WhVohTVZEqJASHll64OfE2iYjXIXbbwNezPcFt&#10;Rvs0O5OvJ9eLM46h86RhMU9AINXedtRoOLxvZwpEiIas6T2hhm8MsC5ub3KTWX+hHZ73sREcQiEz&#10;GtoYh0zKULfoTJj7AYlvRz86E9mOjbSjuXC46+UySR6lMx3xh9YMWLZYf+5PTsNLuX0zu2rp1E9f&#10;Pr8eN8PX4SPV+v5u2jyBiDjFPxiu9bk6FNyp8ieyQfQaZos0ZfQqFG9g4kGlKxAVi5UCWeTy/4Ti&#10;FwAA//8DAFBLAQItABQABgAIAAAAIQC2gziS/gAAAOEBAAATAAAAAAAAAAAAAAAAAAAAAABbQ29u&#10;dGVudF9UeXBlc10ueG1sUEsBAi0AFAAGAAgAAAAhADj9If/WAAAAlAEAAAsAAAAAAAAAAAAAAAAA&#10;LwEAAF9yZWxzLy5yZWxzUEsBAi0AFAAGAAgAAAAhABNGOVQxAgAAWAQAAA4AAAAAAAAAAAAAAAAA&#10;LgIAAGRycy9lMm9Eb2MueG1sUEsBAi0AFAAGAAgAAAAhAAKlrrTgAAAACgEAAA8AAAAAAAAAAAAA&#10;AAAAiwQAAGRycy9kb3ducmV2LnhtbFBLBQYAAAAABAAEAPMAAACYBQAAAAA=&#10;" filled="f" stroked="f" strokeweight=".5pt">
              <v:textbox>
                <w:txbxContent>
                  <w:p w:rsidR="0032088E" w:rsidRPr="00B03AEF" w:rsidRDefault="0032088E"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rsidR="0032088E" w:rsidRDefault="0032088E" w:rsidP="000104CE">
    <w:pPr>
      <w:pStyle w:val="Footer"/>
      <w:ind w:right="360"/>
    </w:pPr>
    <w:r w:rsidRPr="00F84527">
      <w:rPr>
        <w:noProof/>
        <w:lang w:val="en-US"/>
      </w:rPr>
      <mc:AlternateContent>
        <mc:Choice Requires="wps">
          <w:drawing>
            <wp:anchor distT="0" distB="0" distL="114300" distR="114300" simplePos="0" relativeHeight="251670528" behindDoc="0" locked="0" layoutInCell="1" allowOverlap="1" wp14:anchorId="3EC2EB94" wp14:editId="3EC2EB95">
              <wp:simplePos x="0" y="0"/>
              <wp:positionH relativeFrom="column">
                <wp:posOffset>-674370</wp:posOffset>
              </wp:positionH>
              <wp:positionV relativeFrom="paragraph">
                <wp:posOffset>203059</wp:posOffset>
              </wp:positionV>
              <wp:extent cx="7551420" cy="174625"/>
              <wp:effectExtent l="0" t="0" r="5080" b="3175"/>
              <wp:wrapNone/>
              <wp:docPr id="7" name="Rectangle 7"/>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Default="0032088E" w:rsidP="00F84527">
                          <w:pPr>
                            <w:jc w:val="center"/>
                            <w:rPr>
                              <w:rFonts w:cs="Arial"/>
                              <w:b/>
                              <w:bCs/>
                              <w:lang w:val="en-US"/>
                            </w:rPr>
                          </w:pPr>
                          <w:r w:rsidRPr="00376B9D">
                            <w:rPr>
                              <w:rFonts w:cs="Arial"/>
                              <w:b/>
                              <w:bCs/>
                              <w:lang w:val="en-US"/>
                            </w:rPr>
                            <w:t>Author</w:t>
                          </w: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2EB94" id="Rectangle 7" o:spid="_x0000_s1045" style="position:absolute;margin-left:-53.1pt;margin-top:16pt;width:594.6pt;height:1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FixAIAABQGAAAOAAAAZHJzL2Uyb0RvYy54bWysVN9r2zAQfh/sfxB6X22HpOlCnRJaOgal&#10;K21HnxVZig2ypElK7Oyv351ku6HL01gelJPu5/f57q5v+laRg3C+MbqkxUVOidDcVI3elfTn6/2X&#10;K0p8YLpiymhR0qPw9Gb9+dN1Z1diZmqjKuEIBNF+1dmS1iHYVZZ5XouW+QtjhQalNK5lAa5ul1WO&#10;dRC9Vdkszy+zzrjKOsOF9/B6l5R0HeNLKXj4IaUXgaiSQm0hni6eWzyz9TVb7RyzdcOHMtg/VNGy&#10;RkPSKdQdC4zsXfNXqLbhzngjwwU3bWakbLiIGABNkX9A81IzKyIWIMfbiSb//8Lyx8OTI01V0iUl&#10;mrXwiZ6BNKZ3SpAl0tNZvwKrF/vkhpsHEbH20rX4DyhIHyk9TpSKPhAOj8vFopjPgHkOumI5v5wt&#10;MGj27m2dD9+EaQkKJXWQPTLJDg8+JNPRZCC4um+UirIHkyQQa4CVPHrG5hG3ypEDg8/OOBc6zIe0&#10;O3/qUOT4O+cV+tmJB9S7G5OpRhPgB+DkV8mdeM6UAA5jP6GtY1ORSmNCbbDoBAdfMqQ1ERmlcFQC&#10;7ZR+FhK+B1A3O1dWAlMkVc0qkTAuIowUfoIfaY4BMbKE/FPsIQBO2UeiigH2YI+uIg7S5HyWr7Gw&#10;VMPkETMbHSbnttHGnUOmwpQ52Y8kJWqQpdBv+9irsYfwZWuqI/SvM2mwveX3DbTRA/PhiTmYZOg8&#10;2E7hBxxSma6kZpAoqY37fe4d7WHAQEtJB5uhpP7XnjlBifquocm+FvM5rpJ4mS+W2N3uVLM91eh9&#10;e2ugCwvYg5ZHEe2DGkXpTPsGS2yDWUHFNIfcJeXBjZfbkDYWrEEuNptoBuvDsvCgXyzH4Mgzjslr&#10;/8acHWYpwBQ+mnGLsNWHkUq26KnNZh+MbOK8vfM6fAFYPbGVhjWJu+30Hq3el/n6DwAAAP//AwBQ&#10;SwMEFAAGAAgAAAAhAOD1/SDfAAAACwEAAA8AAABkcnMvZG93bnJldi54bWxMj8tOwzAQRfdI/IM1&#10;SOxa50FLG+JUCKkbNojCB7jxEEfE42C7bejXM13R3Yzm6M659WZygzhiiL0nBfk8A4HUetNTp+Dz&#10;YztbgYhJk9GDJ1TwixE2ze1NrSvjT/SOx13qBIdQrLQCm9JYSRlbi07HuR+R+Pblg9OJ19BJE/SJ&#10;w90giyxbSqd74g9Wj/hisf3eHZwCFwubv64f8Bze2pLi2T/+bL1S93fT8xOIhFP6h+Giz+rQsNPe&#10;H8hEMSiY5dmyYFZBWXCpC5GtSp72ChbrBcimltcdmj8AAAD//wMAUEsBAi0AFAAGAAgAAAAhALaD&#10;OJL+AAAA4QEAABMAAAAAAAAAAAAAAAAAAAAAAFtDb250ZW50X1R5cGVzXS54bWxQSwECLQAUAAYA&#10;CAAAACEAOP0h/9YAAACUAQAACwAAAAAAAAAAAAAAAAAvAQAAX3JlbHMvLnJlbHNQSwECLQAUAAYA&#10;CAAAACEAnsohYsQCAAAUBgAADgAAAAAAAAAAAAAAAAAuAgAAZHJzL2Uyb0RvYy54bWxQSwECLQAU&#10;AAYACAAAACEA4PX9IN8AAAALAQAADwAAAAAAAAAAAAAAAAAeBQAAZHJzL2Rvd25yZXYueG1sUEsF&#10;BgAAAAAEAAQA8wAAACoGAAAAAA==&#10;" fillcolor="#e30613 [3207]" stroked="f" strokeweight="2pt">
              <v:fill color2="#691f79 [3215]" angle="270" focus="100%" type="gradient">
                <o:fill v:ext="view" type="gradientUnscaled"/>
              </v:fill>
              <v:textbox>
                <w:txbxContent>
                  <w:p w:rsidR="0032088E" w:rsidRDefault="0032088E" w:rsidP="00F84527">
                    <w:pPr>
                      <w:jc w:val="center"/>
                      <w:rPr>
                        <w:rFonts w:cs="Arial"/>
                        <w:b/>
                        <w:bCs/>
                        <w:lang w:val="en-US"/>
                      </w:rPr>
                    </w:pPr>
                    <w:r w:rsidRPr="00376B9D">
                      <w:rPr>
                        <w:rFonts w:cs="Arial"/>
                        <w:b/>
                        <w:bCs/>
                        <w:lang w:val="en-US"/>
                      </w:rPr>
                      <w:t>Author</w:t>
                    </w: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pPr>
                    <w:r w:rsidRPr="00376B9D">
                      <w:rPr>
                        <w:rFonts w:cs="Arial"/>
                        <w:b/>
                        <w:bCs/>
                        <w:lang w:val="en-US"/>
                      </w:rPr>
                      <w:t>Author</w:t>
                    </w:r>
                  </w:p>
                </w:txbxContent>
              </v:textbox>
            </v:rect>
          </w:pict>
        </mc:Fallback>
      </mc:AlternateContent>
    </w:r>
  </w:p>
  <w:p w:rsidR="0032088E" w:rsidRDefault="0032088E" w:rsidP="000104CE">
    <w:pPr>
      <w:pStyle w:val="Footer"/>
      <w:ind w:right="360"/>
    </w:pPr>
  </w:p>
  <w:p w:rsidR="0032088E" w:rsidRDefault="0032088E" w:rsidP="000104C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5493432"/>
      <w:docPartObj>
        <w:docPartGallery w:val="Page Numbers (Bottom of Page)"/>
        <w:docPartUnique/>
      </w:docPartObj>
    </w:sdtPr>
    <w:sdtEndPr>
      <w:rPr>
        <w:rStyle w:val="PageNumber"/>
      </w:rPr>
    </w:sdtEndPr>
    <w:sdtContent>
      <w:p w:rsidR="0032088E" w:rsidRDefault="0032088E" w:rsidP="006A40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406E">
          <w:rPr>
            <w:rStyle w:val="PageNumber"/>
            <w:noProof/>
          </w:rPr>
          <w:t>7</w:t>
        </w:r>
        <w:r>
          <w:rPr>
            <w:rStyle w:val="PageNumber"/>
          </w:rPr>
          <w:fldChar w:fldCharType="end"/>
        </w:r>
      </w:p>
    </w:sdtContent>
  </w:sdt>
  <w:p w:rsidR="0032088E" w:rsidRDefault="0032088E" w:rsidP="000F27D7">
    <w:pPr>
      <w:pStyle w:val="Footer"/>
      <w:ind w:right="360"/>
    </w:pPr>
    <w:r w:rsidRPr="00F84527">
      <w:rPr>
        <w:noProof/>
        <w:lang w:val="en-US"/>
      </w:rPr>
      <mc:AlternateContent>
        <mc:Choice Requires="wps">
          <w:drawing>
            <wp:anchor distT="0" distB="0" distL="114300" distR="114300" simplePos="0" relativeHeight="251672576" behindDoc="0" locked="0" layoutInCell="1" allowOverlap="1" wp14:anchorId="377C334C" wp14:editId="32C8B637">
              <wp:simplePos x="0" y="0"/>
              <wp:positionH relativeFrom="column">
                <wp:posOffset>-98425</wp:posOffset>
              </wp:positionH>
              <wp:positionV relativeFrom="paragraph">
                <wp:posOffset>-119239</wp:posOffset>
              </wp:positionV>
              <wp:extent cx="2547620" cy="3594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rsidR="0032088E" w:rsidRPr="00B03AEF" w:rsidRDefault="0032088E"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C334C" id="_x0000_t202" coordsize="21600,21600" o:spt="202" path="m,l,21600r21600,l21600,xe">
              <v:stroke joinstyle="miter"/>
              <v:path gradientshapeok="t" o:connecttype="rect"/>
            </v:shapetype>
            <v:shape id="Text Box 13" o:spid="_x0000_s1046" type="#_x0000_t202" style="position:absolute;margin-left:-7.75pt;margin-top:-9.4pt;width:200.6pt;height:28.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2MAIAAFoEAAAOAAAAZHJzL2Uyb0RvYy54bWysVE1v2zAMvQ/YfxB0X5zvtkGcImuRYUDR&#10;FkiGnhVZjg3YoiYpsbNfvyc5SYNup2EXmSIpfrxHen7f1hU7KOtK0ikf9PqcKS0pK/Uu5T82qy+3&#10;nDkvdCYq0irlR+X4/eLzp3ljZmpIBVWZsgxBtJs1JuWF92aWJE4WqhauR0ZpGHOytfC42l2SWdEg&#10;el0lw35/mjRkM2NJKuegfeyMfBHj57mS/iXPnfKsSjlq8/G08dyGM1nMxWxnhSlKeSpD/EMVtSg1&#10;kl5CPQov2N6Wf4SqS2nJUe57kuqE8ryUKvaAbgb9D92sC2FU7AXgOHOByf2/sPL58GpZmYG7EWda&#10;1OBoo1rPvlLLoAI+jXEzuK0NHH0LPXzPegdlaLvNbR2+aIjBDqSPF3RDNAnlcDK+mQ5hkrCNJnfj&#10;QYQ/eX9trPPfFNUsCCm3YC+CKg5PzqMSuJ5dQjJNq7KqIoOVZk3Kp6NJPz64WPCi0ngYeuhqDZJv&#10;t23seXruY0vZEe1Z6gbEGbkqUcOTcP5VWEwEysaU+xcceUXIRSeJs4Lsr7/pgz+IgpWzBhOWcvdz&#10;L6zirPquQeHdYDwOIxkv48lNgMZeW7bXFr2vHwhDPMA+GRnF4O+rs5hbqt+wDMuQFSahJXKn3J/F&#10;B9/NPZZJquUyOmEIjfBPem1kCB1QDQhv2jdhzYkGDwKf6TyLYvaBjc6342O595SXkaqAc4fqCX4M&#10;cGTwtGxhQ67v0ev9l7D4DQAA//8DAFBLAwQUAAYACAAAACEAAqWutOAAAAAKAQAADwAAAGRycy9k&#10;b3ducmV2LnhtbEyPwU7DMBBE70j8g7VI3FqnRaFWiFNVkSokBIeWXrg58TaJiNchdtvA17M9wW1G&#10;+zQ7k68n14szjqHzpGExT0Ag1d521Gg4vG9nCkSIhqzpPaGGbwywLm5vcpNZf6EdnvexERxCITMa&#10;2hiHTMpQt+hMmPsBiW9HPzoT2Y6NtKO5cLjr5TJJHqUzHfGH1gxYtlh/7k9Ow0u5fTO7aunUT18+&#10;vx43w9fhI9X6/m7aPIGIOMU/GK71uToU3KnyJ7JB9BpmizRl9CoUb2DiQaUrEBWLlQJZ5PL/hOIX&#10;AAD//wMAUEsBAi0AFAAGAAgAAAAhALaDOJL+AAAA4QEAABMAAAAAAAAAAAAAAAAAAAAAAFtDb250&#10;ZW50X1R5cGVzXS54bWxQSwECLQAUAAYACAAAACEAOP0h/9YAAACUAQAACwAAAAAAAAAAAAAAAAAv&#10;AQAAX3JlbHMvLnJlbHNQSwECLQAUAAYACAAAACEAzf7/9jACAABaBAAADgAAAAAAAAAAAAAAAAAu&#10;AgAAZHJzL2Uyb0RvYy54bWxQSwECLQAUAAYACAAAACEAAqWutOAAAAAKAQAADwAAAAAAAAAAAAAA&#10;AACKBAAAZHJzL2Rvd25yZXYueG1sUEsFBgAAAAAEAAQA8wAAAJcFAAAAAA==&#10;" filled="f" stroked="f" strokeweight=".5pt">
              <v:textbox>
                <w:txbxContent>
                  <w:p w:rsidR="0032088E" w:rsidRPr="00B03AEF" w:rsidRDefault="0032088E"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rsidR="0032088E" w:rsidRDefault="0032088E" w:rsidP="000104CE">
    <w:pPr>
      <w:pStyle w:val="Footer"/>
      <w:ind w:right="360"/>
    </w:pPr>
    <w:r w:rsidRPr="00F84527">
      <w:rPr>
        <w:noProof/>
        <w:lang w:val="en-US"/>
      </w:rPr>
      <mc:AlternateContent>
        <mc:Choice Requires="wps">
          <w:drawing>
            <wp:anchor distT="0" distB="0" distL="114300" distR="114300" simplePos="0" relativeHeight="251673600" behindDoc="0" locked="0" layoutInCell="1" allowOverlap="1" wp14:anchorId="59031A05" wp14:editId="670A1AF0">
              <wp:simplePos x="0" y="0"/>
              <wp:positionH relativeFrom="column">
                <wp:posOffset>-674370</wp:posOffset>
              </wp:positionH>
              <wp:positionV relativeFrom="paragraph">
                <wp:posOffset>203059</wp:posOffset>
              </wp:positionV>
              <wp:extent cx="7551420" cy="174625"/>
              <wp:effectExtent l="0" t="0" r="5080" b="3175"/>
              <wp:wrapNone/>
              <wp:docPr id="14" name="Rectangle 14"/>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088E" w:rsidRDefault="0032088E" w:rsidP="00F84527">
                          <w:pPr>
                            <w:jc w:val="center"/>
                            <w:rPr>
                              <w:rFonts w:cs="Arial"/>
                              <w:b/>
                              <w:bCs/>
                              <w:lang w:val="en-US"/>
                            </w:rPr>
                          </w:pPr>
                          <w:r w:rsidRPr="00376B9D">
                            <w:rPr>
                              <w:rFonts w:cs="Arial"/>
                              <w:b/>
                              <w:bCs/>
                              <w:lang w:val="en-US"/>
                            </w:rPr>
                            <w:t>Author</w:t>
                          </w: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31A05" id="Rectangle 14" o:spid="_x0000_s1047" style="position:absolute;margin-left:-53.1pt;margin-top:16pt;width:594.6pt;height:1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jOxgIAABYGAAAOAAAAZHJzL2Uyb0RvYy54bWysVE1v2zAMvQ/YfxB0Xx0HSdMFdYqgRYcB&#10;RVe0HXpWZDk2IIuapMTOfv1IyXGDLqdhOTiU+PmeSF7f9K1me+V8A6bg+cWEM2UklI3ZFvzn6/2X&#10;K858EKYUGowq+EF5frP6/Om6s0s1hRp0qRzDIMYvO1vwOgS7zDIva9UKfwFWGVRW4FoR8Oi2WelE&#10;h9FbnU0nk8usA1daB1J5j7d3SclXMX5VKRl+VJVXgemCY20hfl38buibra7FcuuErRs5lCH+oYpW&#10;NAaTjqHuRBBs55q/QrWNdOChChcS2gyqqpEqYkA0+eQDmpdaWBWxIDnejjT5/xdWPu6fHGtKfLsZ&#10;Z0a0+EbPyJowW60Y3iFBnfVLtHuxT244eRQJbV+5lv4RB+sjqYeRVNUHJvFyMZ/nsylyL1GXL2aX&#10;0zkFzd69rfPhm4KWkVBwh+kjl2L/4EMyPZoMFJf3jdZR9miSBGYBeZlEz9g+6lY7thf48EJKZULE&#10;gmm3/tQhn9DvnFfop0Oh5BEdh2S6MQwJQjiTq+TOvBRaIYuxo8jWibFIbSihASo6waGbjGhNREYp&#10;HLQiO22eVYUvgtRNz5WVwORJVYtSJYzzCCOFH+HHsmNAilxh/jH2EIDm7CNR+QB7sCdXFUdpdD7L&#10;17GwVMPoETODCaNz2xhw55DpMGZO9keSEjXEUug3fezWBdVINxsoD9jBDtJoeyvvG2yjB+HDk3A4&#10;y9h5uJ/CD/xUGrqCwyBxVoP7fe6e7HHEUMtZh7uh4P7XTjjFmf5usMm+5rMZLZN4mM0X1N3uVLM5&#10;1ZhdewvYhTluQiujSPZBH8XKQfuGa2xNWVEljMTcBZfBHQ+3Ie0sXIRSrdfRDBeIFeHBvFhJwYln&#10;GpPX/k04O8xSwCl8hOMeEcsPI5VsydPAehegauK8vfM6vAAun9hKw6Kk7XZ6jlbv63z1BwAA//8D&#10;AFBLAwQUAAYACAAAACEA4PX9IN8AAAALAQAADwAAAGRycy9kb3ducmV2LnhtbEyPy07DMBBF90j8&#10;gzVI7FrnQUsb4lQIqRs2iMIHuPEQR8TjYLtt6NczXdHdjObozrn1ZnKDOGKIvScF+TwDgdR601On&#10;4PNjO1uBiEmT0YMnVPCLETbN7U2tK+NP9I7HXeoEh1CstAKb0lhJGVuLTse5H5H49uWD04nX0EkT&#10;9InD3SCLLFtKp3viD1aP+GKx/d4dnAIXC5u/rh/wHN7akuLZP/5svVL3d9PzE4iEU/qH4aLP6tCw&#10;094fyEQxKJjl2bJgVkFZcKkLka1KnvYKFusFyKaW1x2aPwAAAP//AwBQSwECLQAUAAYACAAAACEA&#10;toM4kv4AAADhAQAAEwAAAAAAAAAAAAAAAAAAAAAAW0NvbnRlbnRfVHlwZXNdLnhtbFBLAQItABQA&#10;BgAIAAAAIQA4/SH/1gAAAJQBAAALAAAAAAAAAAAAAAAAAC8BAABfcmVscy8ucmVsc1BLAQItABQA&#10;BgAIAAAAIQD0rujOxgIAABYGAAAOAAAAAAAAAAAAAAAAAC4CAABkcnMvZTJvRG9jLnhtbFBLAQIt&#10;ABQABgAIAAAAIQDg9f0g3wAAAAsBAAAPAAAAAAAAAAAAAAAAACAFAABkcnMvZG93bnJldi54bWxQ&#10;SwUGAAAAAAQABADzAAAALAYAAAAA&#10;" fillcolor="#e30613 [3207]" stroked="f" strokeweight="2pt">
              <v:fill color2="#691f79 [3215]" angle="270" focus="100%" type="gradient">
                <o:fill v:ext="view" type="gradientUnscaled"/>
              </v:fill>
              <v:textbox>
                <w:txbxContent>
                  <w:p w:rsidR="0032088E" w:rsidRDefault="0032088E" w:rsidP="00F84527">
                    <w:pPr>
                      <w:jc w:val="center"/>
                      <w:rPr>
                        <w:rFonts w:cs="Arial"/>
                        <w:b/>
                        <w:bCs/>
                        <w:lang w:val="en-US"/>
                      </w:rPr>
                    </w:pPr>
                    <w:r w:rsidRPr="00376B9D">
                      <w:rPr>
                        <w:rFonts w:cs="Arial"/>
                        <w:b/>
                        <w:bCs/>
                        <w:lang w:val="en-US"/>
                      </w:rPr>
                      <w:t>Author</w:t>
                    </w: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rPr>
                        <w:rFonts w:cs="Arial"/>
                        <w:b/>
                        <w:bCs/>
                        <w:lang w:val="en-US"/>
                      </w:rPr>
                    </w:pPr>
                  </w:p>
                  <w:p w:rsidR="0032088E" w:rsidRDefault="0032088E" w:rsidP="00F84527">
                    <w:pPr>
                      <w:jc w:val="center"/>
                    </w:pPr>
                    <w:r w:rsidRPr="00376B9D">
                      <w:rPr>
                        <w:rFonts w:cs="Arial"/>
                        <w:b/>
                        <w:bCs/>
                        <w:lang w:val="en-US"/>
                      </w:rPr>
                      <w:t>Author</w:t>
                    </w:r>
                  </w:p>
                </w:txbxContent>
              </v:textbox>
            </v:rect>
          </w:pict>
        </mc:Fallback>
      </mc:AlternateContent>
    </w:r>
  </w:p>
  <w:p w:rsidR="0032088E" w:rsidRDefault="0032088E" w:rsidP="000104CE">
    <w:pPr>
      <w:pStyle w:val="Footer"/>
      <w:ind w:right="360"/>
    </w:pPr>
  </w:p>
  <w:p w:rsidR="0032088E" w:rsidRDefault="0032088E" w:rsidP="000104C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Pr="00F86836" w:rsidRDefault="0032088E" w:rsidP="00F86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6C" w:rsidRDefault="00C13F6C" w:rsidP="00CC499E">
      <w:pPr>
        <w:spacing w:before="0" w:after="0" w:line="240" w:lineRule="auto"/>
      </w:pPr>
      <w:r>
        <w:separator/>
      </w:r>
    </w:p>
  </w:footnote>
  <w:footnote w:type="continuationSeparator" w:id="0">
    <w:p w:rsidR="00C13F6C" w:rsidRDefault="00C13F6C"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rsidP="00134D1D">
    <w:pPr>
      <w:pStyle w:val="Header"/>
      <w:ind w:right="90"/>
      <w:rPr>
        <w:b w:val="0"/>
        <w:color w:val="A6A6A6" w:themeColor="background1" w:themeShade="A6"/>
      </w:rPr>
    </w:pPr>
  </w:p>
  <w:p w:rsidR="0032088E" w:rsidRDefault="0032088E" w:rsidP="00134D1D">
    <w:pPr>
      <w:pStyle w:val="Header"/>
      <w:ind w:right="90"/>
      <w:rPr>
        <w:b w:val="0"/>
        <w:color w:val="A6A6A6" w:themeColor="background1" w:themeShade="A6"/>
      </w:rPr>
    </w:pPr>
    <w:r w:rsidRPr="00F9568A">
      <w:rPr>
        <w:b w:val="0"/>
        <w:color w:val="A6A6A6" w:themeColor="background1" w:themeShade="A6"/>
      </w:rPr>
      <w:t>NashTech Software Development - NashTech Standard Style Guide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rsidP="009E2A88">
    <w:pPr>
      <w:pStyle w:val="Header"/>
      <w:ind w:right="90"/>
    </w:pPr>
    <w:r>
      <w:ptab w:relativeTo="margin" w:alignment="center" w:leader="none"/>
    </w:r>
    <w:r>
      <w:ptab w:relativeTo="margin" w:alignment="right" w:leader="none"/>
    </w:r>
  </w:p>
  <w:p w:rsidR="0032088E" w:rsidRDefault="0032088E">
    <w:pPr>
      <w:pStyle w:val="Header"/>
    </w:pPr>
  </w:p>
  <w:p w:rsidR="0032088E" w:rsidRDefault="003208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rsidP="00742B3E">
    <w:pPr>
      <w:pStyle w:val="Header"/>
      <w:ind w:right="9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8E" w:rsidRDefault="00320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687B"/>
    <w:multiLevelType w:val="hybridMultilevel"/>
    <w:tmpl w:val="AD08B1D2"/>
    <w:lvl w:ilvl="0" w:tplc="04090001">
      <w:start w:val="1"/>
      <w:numFmt w:val="bullet"/>
      <w:lvlText w:val=""/>
      <w:lvlJc w:val="left"/>
      <w:pPr>
        <w:ind w:left="1497" w:hanging="360"/>
      </w:pPr>
      <w:rPr>
        <w:rFonts w:ascii="Symbol" w:hAnsi="Symbol" w:hint="default"/>
      </w:rPr>
    </w:lvl>
    <w:lvl w:ilvl="1" w:tplc="04090003">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F6104"/>
    <w:multiLevelType w:val="hybridMultilevel"/>
    <w:tmpl w:val="655E4D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936C34"/>
    <w:multiLevelType w:val="hybridMultilevel"/>
    <w:tmpl w:val="ACD4E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B95325"/>
    <w:multiLevelType w:val="multilevel"/>
    <w:tmpl w:val="ED5EB736"/>
    <w:lvl w:ilvl="0">
      <w:start w:val="3"/>
      <w:numFmt w:val="decimal"/>
      <w:lvlText w:val="%1"/>
      <w:lvlJc w:val="left"/>
      <w:pPr>
        <w:ind w:left="405" w:hanging="405"/>
      </w:pPr>
      <w:rPr>
        <w:rFonts w:hint="default"/>
      </w:rPr>
    </w:lvl>
    <w:lvl w:ilvl="1">
      <w:start w:val="1"/>
      <w:numFmt w:val="decimal"/>
      <w:lvlText w:val="%1.%2"/>
      <w:lvlJc w:val="left"/>
      <w:pPr>
        <w:ind w:left="1137" w:hanging="720"/>
      </w:pPr>
      <w:rPr>
        <w:rFonts w:hint="default"/>
      </w:rPr>
    </w:lvl>
    <w:lvl w:ilvl="2">
      <w:start w:val="1"/>
      <w:numFmt w:val="decimal"/>
      <w:lvlText w:val="%1.%2.%3"/>
      <w:lvlJc w:val="left"/>
      <w:pPr>
        <w:ind w:left="1554" w:hanging="720"/>
      </w:pPr>
      <w:rPr>
        <w:rFonts w:hint="default"/>
      </w:rPr>
    </w:lvl>
    <w:lvl w:ilvl="3">
      <w:start w:val="1"/>
      <w:numFmt w:val="decimal"/>
      <w:lvlText w:val="%1.%2.%3.%4"/>
      <w:lvlJc w:val="left"/>
      <w:pPr>
        <w:ind w:left="2331" w:hanging="1080"/>
      </w:pPr>
      <w:rPr>
        <w:rFonts w:hint="default"/>
      </w:rPr>
    </w:lvl>
    <w:lvl w:ilvl="4">
      <w:start w:val="1"/>
      <w:numFmt w:val="decimal"/>
      <w:lvlText w:val="%1.%2.%3.%4.%5"/>
      <w:lvlJc w:val="left"/>
      <w:pPr>
        <w:ind w:left="3108" w:hanging="1440"/>
      </w:pPr>
      <w:rPr>
        <w:rFonts w:hint="default"/>
      </w:rPr>
    </w:lvl>
    <w:lvl w:ilvl="5">
      <w:start w:val="1"/>
      <w:numFmt w:val="decimal"/>
      <w:lvlText w:val="%1.%2.%3.%4.%5.%6"/>
      <w:lvlJc w:val="left"/>
      <w:pPr>
        <w:ind w:left="3525" w:hanging="1440"/>
      </w:pPr>
      <w:rPr>
        <w:rFonts w:hint="default"/>
      </w:rPr>
    </w:lvl>
    <w:lvl w:ilvl="6">
      <w:start w:val="1"/>
      <w:numFmt w:val="decimal"/>
      <w:lvlText w:val="%1.%2.%3.%4.%5.%6.%7"/>
      <w:lvlJc w:val="left"/>
      <w:pPr>
        <w:ind w:left="4302" w:hanging="1800"/>
      </w:pPr>
      <w:rPr>
        <w:rFonts w:hint="default"/>
      </w:rPr>
    </w:lvl>
    <w:lvl w:ilvl="7">
      <w:start w:val="1"/>
      <w:numFmt w:val="decimal"/>
      <w:lvlText w:val="%1.%2.%3.%4.%5.%6.%7.%8"/>
      <w:lvlJc w:val="left"/>
      <w:pPr>
        <w:ind w:left="4719" w:hanging="1800"/>
      </w:pPr>
      <w:rPr>
        <w:rFonts w:hint="default"/>
      </w:rPr>
    </w:lvl>
    <w:lvl w:ilvl="8">
      <w:start w:val="1"/>
      <w:numFmt w:val="decimal"/>
      <w:lvlText w:val="%1.%2.%3.%4.%5.%6.%7.%8.%9"/>
      <w:lvlJc w:val="left"/>
      <w:pPr>
        <w:ind w:left="5496" w:hanging="2160"/>
      </w:pPr>
      <w:rPr>
        <w:rFonts w:hint="default"/>
      </w:rPr>
    </w:lvl>
  </w:abstractNum>
  <w:abstractNum w:abstractNumId="5" w15:restartNumberingAfterBreak="0">
    <w:nsid w:val="221416EE"/>
    <w:multiLevelType w:val="hybridMultilevel"/>
    <w:tmpl w:val="CF708D06"/>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D512F46"/>
    <w:multiLevelType w:val="multilevel"/>
    <w:tmpl w:val="04090025"/>
    <w:styleLink w:val="Style3"/>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027042"/>
    <w:multiLevelType w:val="multilevel"/>
    <w:tmpl w:val="3DF8D36E"/>
    <w:styleLink w:val="Style6"/>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20A5D7C"/>
    <w:multiLevelType w:val="hybridMultilevel"/>
    <w:tmpl w:val="35FC4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BBE30EE"/>
    <w:multiLevelType w:val="hybridMultilevel"/>
    <w:tmpl w:val="9D58D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4"/>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2794C16"/>
    <w:multiLevelType w:val="multilevel"/>
    <w:tmpl w:val="DF8453BA"/>
    <w:styleLink w:val="Style7"/>
    <w:lvl w:ilvl="0">
      <w:start w:val="1"/>
      <w:numFmt w:val="decimal"/>
      <w:isLg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27C534C"/>
    <w:multiLevelType w:val="hybridMultilevel"/>
    <w:tmpl w:val="93C68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A7799B"/>
    <w:multiLevelType w:val="hybridMultilevel"/>
    <w:tmpl w:val="24FC3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DF58B3"/>
    <w:multiLevelType w:val="hybridMultilevel"/>
    <w:tmpl w:val="02B4121C"/>
    <w:lvl w:ilvl="0" w:tplc="608C4190">
      <w:start w:val="1"/>
      <w:numFmt w:val="bullet"/>
      <w:pStyle w:val="List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927569"/>
    <w:multiLevelType w:val="multilevel"/>
    <w:tmpl w:val="27D81034"/>
    <w:lvl w:ilvl="0">
      <w:start w:val="1"/>
      <w:numFmt w:val="decimal"/>
      <w:lvlText w:val="%1."/>
      <w:lvlJc w:val="left"/>
      <w:pPr>
        <w:ind w:left="1080" w:hanging="360"/>
      </w:pPr>
      <w:rPr>
        <w:rFonts w:hint="default"/>
      </w:rPr>
    </w:lvl>
    <w:lvl w:ilvl="1">
      <w:start w:val="1"/>
      <w:numFmt w:val="decimal"/>
      <w:isLgl/>
      <w:lvlText w:val="%1.%2"/>
      <w:lvlJc w:val="left"/>
      <w:pPr>
        <w:ind w:left="4680" w:hanging="720"/>
      </w:pPr>
      <w:rPr>
        <w:rFonts w:hint="default"/>
      </w:rPr>
    </w:lvl>
    <w:lvl w:ilvl="2">
      <w:start w:val="1"/>
      <w:numFmt w:val="decimal"/>
      <w:isLgl/>
      <w:lvlText w:val="%1.%2.%3"/>
      <w:lvlJc w:val="left"/>
      <w:pPr>
        <w:ind w:left="7920" w:hanging="720"/>
      </w:pPr>
      <w:rPr>
        <w:rFonts w:hint="default"/>
      </w:rPr>
    </w:lvl>
    <w:lvl w:ilvl="3">
      <w:start w:val="1"/>
      <w:numFmt w:val="decimal"/>
      <w:isLgl/>
      <w:lvlText w:val="%1.%2.%3.%4"/>
      <w:lvlJc w:val="left"/>
      <w:pPr>
        <w:ind w:left="11520" w:hanging="1080"/>
      </w:pPr>
      <w:rPr>
        <w:rFonts w:hint="default"/>
      </w:rPr>
    </w:lvl>
    <w:lvl w:ilvl="4">
      <w:start w:val="1"/>
      <w:numFmt w:val="decimal"/>
      <w:isLgl/>
      <w:lvlText w:val="%1.%2.%3.%4.%5"/>
      <w:lvlJc w:val="left"/>
      <w:pPr>
        <w:ind w:left="15120" w:hanging="1440"/>
      </w:pPr>
      <w:rPr>
        <w:rFonts w:hint="default"/>
      </w:rPr>
    </w:lvl>
    <w:lvl w:ilvl="5">
      <w:start w:val="1"/>
      <w:numFmt w:val="decimal"/>
      <w:isLgl/>
      <w:lvlText w:val="%1.%2.%3.%4.%5.%6"/>
      <w:lvlJc w:val="left"/>
      <w:pPr>
        <w:ind w:left="18360" w:hanging="1440"/>
      </w:pPr>
      <w:rPr>
        <w:rFonts w:hint="default"/>
      </w:rPr>
    </w:lvl>
    <w:lvl w:ilvl="6">
      <w:start w:val="1"/>
      <w:numFmt w:val="decimal"/>
      <w:isLgl/>
      <w:lvlText w:val="%1.%2.%3.%4.%5.%6.%7"/>
      <w:lvlJc w:val="left"/>
      <w:pPr>
        <w:ind w:left="21960" w:hanging="1800"/>
      </w:pPr>
      <w:rPr>
        <w:rFonts w:hint="default"/>
      </w:rPr>
    </w:lvl>
    <w:lvl w:ilvl="7">
      <w:start w:val="1"/>
      <w:numFmt w:val="decimal"/>
      <w:isLgl/>
      <w:lvlText w:val="%1.%2.%3.%4.%5.%6.%7.%8"/>
      <w:lvlJc w:val="left"/>
      <w:pPr>
        <w:ind w:left="25200" w:hanging="1800"/>
      </w:pPr>
      <w:rPr>
        <w:rFonts w:hint="default"/>
      </w:rPr>
    </w:lvl>
    <w:lvl w:ilvl="8">
      <w:start w:val="1"/>
      <w:numFmt w:val="decimal"/>
      <w:isLgl/>
      <w:lvlText w:val="%1.%2.%3.%4.%5.%6.%7.%8.%9"/>
      <w:lvlJc w:val="left"/>
      <w:pPr>
        <w:ind w:left="28800" w:hanging="2160"/>
      </w:pPr>
      <w:rPr>
        <w:rFonts w:hint="default"/>
      </w:rPr>
    </w:lvl>
  </w:abstractNum>
  <w:abstractNum w:abstractNumId="18" w15:restartNumberingAfterBreak="0">
    <w:nsid w:val="4C0E07D9"/>
    <w:multiLevelType w:val="multilevel"/>
    <w:tmpl w:val="B5B6792E"/>
    <w:styleLink w:val="Style8"/>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107CDC"/>
    <w:multiLevelType w:val="hybridMultilevel"/>
    <w:tmpl w:val="8D62694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0" w15:restartNumberingAfterBreak="0">
    <w:nsid w:val="5E78781B"/>
    <w:multiLevelType w:val="multilevel"/>
    <w:tmpl w:val="112E91AE"/>
    <w:lvl w:ilvl="0">
      <w:start w:val="1"/>
      <w:numFmt w:val="decimal"/>
      <w:lvlText w:val="%1."/>
      <w:lvlJc w:val="left"/>
      <w:pPr>
        <w:ind w:left="360" w:hanging="360"/>
      </w:pPr>
      <w:rPr>
        <w:rFonts w:ascii="Arial" w:hAnsi="Arial" w:hint="default"/>
        <w:b/>
        <w:i w:val="0"/>
        <w:color w:val="E30613"/>
        <w:sz w:val="36"/>
      </w:rPr>
    </w:lvl>
    <w:lvl w:ilvl="1">
      <w:start w:val="1"/>
      <w:numFmt w:val="decimal"/>
      <w:pStyle w:val="Heading2"/>
      <w:lvlText w:val="%1.%2"/>
      <w:lvlJc w:val="left"/>
      <w:pPr>
        <w:tabs>
          <w:tab w:val="num" w:pos="3903"/>
        </w:tabs>
        <w:ind w:left="4073" w:hanging="113"/>
      </w:pPr>
      <w:rPr>
        <w:rFonts w:ascii="Arial" w:hAnsi="Arial" w:hint="default"/>
        <w:b w:val="0"/>
        <w:i w:val="0"/>
        <w:color w:val="323232" w:themeColor="text1"/>
        <w:sz w:val="24"/>
      </w:rPr>
    </w:lvl>
    <w:lvl w:ilvl="2">
      <w:start w:val="2"/>
      <w:numFmt w:val="none"/>
      <w:pStyle w:val="Heading3"/>
      <w:isLgl/>
      <w:lvlText w:val="2.3.2"/>
      <w:lvlJc w:val="left"/>
      <w:pPr>
        <w:ind w:left="663" w:hanging="720"/>
      </w:pPr>
      <w:rPr>
        <w:rFonts w:hint="default"/>
        <w:b w:val="0"/>
        <w:color w:val="323232" w:themeColor="text1"/>
        <w:sz w:val="24"/>
      </w:rPr>
    </w:lvl>
    <w:lvl w:ilvl="3">
      <w:start w:val="1"/>
      <w:numFmt w:val="decimal"/>
      <w:pStyle w:val="Heading4"/>
      <w:lvlText w:val="%1.%2.%3.%4"/>
      <w:lvlJc w:val="left"/>
      <w:pPr>
        <w:ind w:left="807" w:hanging="864"/>
      </w:pPr>
      <w:rPr>
        <w:rFonts w:hint="default"/>
      </w:rPr>
    </w:lvl>
    <w:lvl w:ilvl="4">
      <w:start w:val="1"/>
      <w:numFmt w:val="decimal"/>
      <w:pStyle w:val="Heading5"/>
      <w:lvlText w:val="%1.%2.%3.%4.%5"/>
      <w:lvlJc w:val="left"/>
      <w:pPr>
        <w:ind w:left="951" w:hanging="1008"/>
      </w:pPr>
      <w:rPr>
        <w:rFonts w:hint="default"/>
      </w:rPr>
    </w:lvl>
    <w:lvl w:ilvl="5">
      <w:start w:val="1"/>
      <w:numFmt w:val="decimal"/>
      <w:pStyle w:val="Heading6"/>
      <w:lvlText w:val="%1.%2.%3.%4.%5.%6"/>
      <w:lvlJc w:val="left"/>
      <w:pPr>
        <w:ind w:left="1095" w:hanging="1152"/>
      </w:pPr>
      <w:rPr>
        <w:rFonts w:hint="default"/>
      </w:rPr>
    </w:lvl>
    <w:lvl w:ilvl="6">
      <w:start w:val="1"/>
      <w:numFmt w:val="decimal"/>
      <w:pStyle w:val="Heading7"/>
      <w:lvlText w:val="%1.%2.%3.%4.%5.%6.%7"/>
      <w:lvlJc w:val="left"/>
      <w:pPr>
        <w:ind w:left="1239" w:hanging="1296"/>
      </w:pPr>
      <w:rPr>
        <w:rFonts w:hint="default"/>
      </w:rPr>
    </w:lvl>
    <w:lvl w:ilvl="7">
      <w:start w:val="1"/>
      <w:numFmt w:val="decimal"/>
      <w:pStyle w:val="Heading8"/>
      <w:lvlText w:val="%1.%2.%3.%4.%5.%6.%7.%8"/>
      <w:lvlJc w:val="left"/>
      <w:pPr>
        <w:ind w:left="1383" w:hanging="1440"/>
      </w:pPr>
      <w:rPr>
        <w:rFonts w:hint="default"/>
      </w:rPr>
    </w:lvl>
    <w:lvl w:ilvl="8">
      <w:start w:val="1"/>
      <w:numFmt w:val="decimal"/>
      <w:pStyle w:val="Heading9"/>
      <w:lvlText w:val="%1.%2.%3.%4.%5.%6.%7.%8.%9"/>
      <w:lvlJc w:val="left"/>
      <w:pPr>
        <w:ind w:left="1527" w:hanging="1584"/>
      </w:pPr>
      <w:rPr>
        <w:rFonts w:hint="default"/>
      </w:rPr>
    </w:lvl>
  </w:abstractNum>
  <w:abstractNum w:abstractNumId="21" w15:restartNumberingAfterBreak="0">
    <w:nsid w:val="5FCE1BC4"/>
    <w:multiLevelType w:val="hybridMultilevel"/>
    <w:tmpl w:val="E4B0D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C22F8E"/>
    <w:multiLevelType w:val="hybridMultilevel"/>
    <w:tmpl w:val="16681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A15030D"/>
    <w:multiLevelType w:val="hybridMultilevel"/>
    <w:tmpl w:val="720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EE2974"/>
    <w:multiLevelType w:val="hybridMultilevel"/>
    <w:tmpl w:val="28E0834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6" w15:restartNumberingAfterBreak="0">
    <w:nsid w:val="701100EA"/>
    <w:multiLevelType w:val="hybridMultilevel"/>
    <w:tmpl w:val="60981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85C4574"/>
    <w:multiLevelType w:val="multilevel"/>
    <w:tmpl w:val="FCE0ACD2"/>
    <w:lvl w:ilvl="0">
      <w:start w:val="1"/>
      <w:numFmt w:val="decimal"/>
      <w:pStyle w:val="Heading1"/>
      <w:lvlText w:val="%1."/>
      <w:lvlJc w:val="left"/>
      <w:pPr>
        <w:ind w:left="360" w:hanging="360"/>
      </w:pPr>
      <w:rPr>
        <w:rFonts w:hint="default"/>
        <w:b/>
        <w:i w:val="0"/>
        <w:color w:val="323232" w:themeColor="text1"/>
        <w:sz w:val="36"/>
      </w:rPr>
    </w:lvl>
    <w:lvl w:ilvl="1">
      <w:start w:val="1"/>
      <w:numFmt w:val="decimal"/>
      <w:lvlText w:val="%1.%2"/>
      <w:lvlJc w:val="left"/>
      <w:pPr>
        <w:ind w:left="4716" w:hanging="576"/>
      </w:pPr>
      <w:rPr>
        <w:rFonts w:ascii="Arial" w:hAnsi="Arial" w:hint="default"/>
        <w:b w:val="0"/>
        <w:i w:val="0"/>
        <w:color w:val="323232" w:themeColor="text1"/>
        <w:sz w:val="24"/>
        <w:szCs w:val="24"/>
      </w:rPr>
    </w:lvl>
    <w:lvl w:ilvl="2">
      <w:start w:val="1"/>
      <w:numFmt w:val="decimal"/>
      <w:lvlText w:val="%1.%2.%3"/>
      <w:lvlJc w:val="left"/>
      <w:pPr>
        <w:ind w:left="663" w:hanging="720"/>
      </w:pPr>
      <w:rPr>
        <w:rFonts w:hint="default"/>
        <w:color w:val="323232" w:themeColor="text1"/>
        <w:sz w:val="24"/>
        <w:szCs w:val="24"/>
      </w:rPr>
    </w:lvl>
    <w:lvl w:ilvl="3">
      <w:start w:val="1"/>
      <w:numFmt w:val="decimal"/>
      <w:lvlText w:val="%1.%2.%3.%4"/>
      <w:lvlJc w:val="left"/>
      <w:pPr>
        <w:ind w:left="807" w:hanging="864"/>
      </w:pPr>
      <w:rPr>
        <w:rFonts w:hint="default"/>
      </w:rPr>
    </w:lvl>
    <w:lvl w:ilvl="4">
      <w:start w:val="1"/>
      <w:numFmt w:val="decimal"/>
      <w:lvlText w:val="%1.%2.%3.%4.%5"/>
      <w:lvlJc w:val="left"/>
      <w:pPr>
        <w:ind w:left="951" w:hanging="1008"/>
      </w:pPr>
      <w:rPr>
        <w:rFonts w:hint="default"/>
      </w:rPr>
    </w:lvl>
    <w:lvl w:ilvl="5">
      <w:start w:val="1"/>
      <w:numFmt w:val="decimal"/>
      <w:lvlText w:val="%1.%2.%3.%4.%5.%6"/>
      <w:lvlJc w:val="left"/>
      <w:pPr>
        <w:ind w:left="1095" w:hanging="1152"/>
      </w:pPr>
      <w:rPr>
        <w:rFonts w:hint="default"/>
      </w:rPr>
    </w:lvl>
    <w:lvl w:ilvl="6">
      <w:start w:val="1"/>
      <w:numFmt w:val="decimal"/>
      <w:lvlText w:val="%1.%2.%3.%4.%5.%6.%7"/>
      <w:lvlJc w:val="left"/>
      <w:pPr>
        <w:ind w:left="1239" w:hanging="1296"/>
      </w:pPr>
      <w:rPr>
        <w:rFonts w:hint="default"/>
      </w:rPr>
    </w:lvl>
    <w:lvl w:ilvl="7">
      <w:start w:val="1"/>
      <w:numFmt w:val="decimal"/>
      <w:lvlText w:val="%1.%2.%3.%4.%5.%6.%7.%8"/>
      <w:lvlJc w:val="left"/>
      <w:pPr>
        <w:ind w:left="1383" w:hanging="1440"/>
      </w:pPr>
      <w:rPr>
        <w:rFonts w:hint="default"/>
      </w:rPr>
    </w:lvl>
    <w:lvl w:ilvl="8">
      <w:start w:val="1"/>
      <w:numFmt w:val="decimal"/>
      <w:lvlText w:val="%1.%2.%3.%4.%5.%6.%7.%8.%9"/>
      <w:lvlJc w:val="left"/>
      <w:pPr>
        <w:ind w:left="1527" w:hanging="1584"/>
      </w:pPr>
      <w:rPr>
        <w:rFonts w:hint="default"/>
      </w:rPr>
    </w:lvl>
  </w:abstractNum>
  <w:abstractNum w:abstractNumId="28"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BDA29A4"/>
    <w:multiLevelType w:val="multilevel"/>
    <w:tmpl w:val="42CE6D08"/>
    <w:lvl w:ilvl="0">
      <w:start w:val="1"/>
      <w:numFmt w:val="bullet"/>
      <w:pStyle w:val="ListBullet"/>
      <w:lvlText w:val=""/>
      <w:lvlJc w:val="left"/>
      <w:pPr>
        <w:ind w:left="720" w:hanging="360"/>
      </w:pPr>
      <w:rPr>
        <w:rFonts w:ascii="Wingdings" w:hAnsi="Wingdings" w:hint="default"/>
        <w:color w:val="E30613" w:themeColor="accent4"/>
        <w:sz w:val="24"/>
      </w:rPr>
    </w:lvl>
    <w:lvl w:ilvl="1">
      <w:start w:val="1"/>
      <w:numFmt w:val="bullet"/>
      <w:pStyle w:val="ListBullet2"/>
      <w:lvlText w:val="−"/>
      <w:lvlJc w:val="left"/>
      <w:pPr>
        <w:ind w:left="1080" w:hanging="360"/>
      </w:pPr>
      <w:rPr>
        <w:rFonts w:ascii="Arial" w:hAnsi="Arial" w:hint="default"/>
        <w:color w:val="323232" w:themeColor="text1"/>
        <w:sz w:val="22"/>
      </w:rPr>
    </w:lvl>
    <w:lvl w:ilvl="2">
      <w:start w:val="1"/>
      <w:numFmt w:val="bullet"/>
      <w:lvlText w:val=""/>
      <w:lvlJc w:val="left"/>
      <w:pPr>
        <w:ind w:left="1440" w:hanging="360"/>
      </w:pPr>
      <w:rPr>
        <w:rFonts w:ascii="Symbol" w:hAnsi="Symbol" w:hint="default"/>
        <w:color w:val="323232"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23"/>
  </w:num>
  <w:num w:numId="3">
    <w:abstractNumId w:val="7"/>
  </w:num>
  <w:num w:numId="4">
    <w:abstractNumId w:val="28"/>
  </w:num>
  <w:num w:numId="5">
    <w:abstractNumId w:val="10"/>
  </w:num>
  <w:num w:numId="6">
    <w:abstractNumId w:val="8"/>
  </w:num>
  <w:num w:numId="7">
    <w:abstractNumId w:val="13"/>
  </w:num>
  <w:num w:numId="8">
    <w:abstractNumId w:val="18"/>
  </w:num>
  <w:num w:numId="9">
    <w:abstractNumId w:val="29"/>
  </w:num>
  <w:num w:numId="10">
    <w:abstractNumId w:val="6"/>
  </w:num>
  <w:num w:numId="11">
    <w:abstractNumId w:val="1"/>
  </w:num>
  <w:num w:numId="12">
    <w:abstractNumId w:val="16"/>
  </w:num>
  <w:num w:numId="13">
    <w:abstractNumId w:val="27"/>
  </w:num>
  <w:num w:numId="14">
    <w:abstractNumId w:val="20"/>
  </w:num>
  <w:num w:numId="15">
    <w:abstractNumId w:val="25"/>
  </w:num>
  <w:num w:numId="16">
    <w:abstractNumId w:val="5"/>
  </w:num>
  <w:num w:numId="17">
    <w:abstractNumId w:val="19"/>
  </w:num>
  <w:num w:numId="18">
    <w:abstractNumId w:val="15"/>
  </w:num>
  <w:num w:numId="19">
    <w:abstractNumId w:val="22"/>
  </w:num>
  <w:num w:numId="20">
    <w:abstractNumId w:val="26"/>
  </w:num>
  <w:num w:numId="21">
    <w:abstractNumId w:val="17"/>
  </w:num>
  <w:num w:numId="22">
    <w:abstractNumId w:val="14"/>
  </w:num>
  <w:num w:numId="23">
    <w:abstractNumId w:val="2"/>
  </w:num>
  <w:num w:numId="24">
    <w:abstractNumId w:val="4"/>
  </w:num>
  <w:num w:numId="25">
    <w:abstractNumId w:val="0"/>
  </w:num>
  <w:num w:numId="26">
    <w:abstractNumId w:val="3"/>
  </w:num>
  <w:num w:numId="27">
    <w:abstractNumId w:val="21"/>
  </w:num>
  <w:num w:numId="28">
    <w:abstractNumId w:val="9"/>
  </w:num>
  <w:num w:numId="29">
    <w:abstractNumId w:val="24"/>
  </w:num>
  <w:num w:numId="30">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57"/>
    <w:rsid w:val="00005344"/>
    <w:rsid w:val="000104CE"/>
    <w:rsid w:val="0002082F"/>
    <w:rsid w:val="00024EF9"/>
    <w:rsid w:val="0003134A"/>
    <w:rsid w:val="00043931"/>
    <w:rsid w:val="00055EA1"/>
    <w:rsid w:val="00060209"/>
    <w:rsid w:val="00061464"/>
    <w:rsid w:val="0006198E"/>
    <w:rsid w:val="00066ADA"/>
    <w:rsid w:val="000677C8"/>
    <w:rsid w:val="0007332A"/>
    <w:rsid w:val="000778DB"/>
    <w:rsid w:val="00090553"/>
    <w:rsid w:val="00093A6E"/>
    <w:rsid w:val="000949E5"/>
    <w:rsid w:val="000A527F"/>
    <w:rsid w:val="000C1F3E"/>
    <w:rsid w:val="000C564C"/>
    <w:rsid w:val="000C6D5A"/>
    <w:rsid w:val="000C79F8"/>
    <w:rsid w:val="000C7FD1"/>
    <w:rsid w:val="000D5A40"/>
    <w:rsid w:val="000D6BD1"/>
    <w:rsid w:val="000E0DB4"/>
    <w:rsid w:val="000E3CF5"/>
    <w:rsid w:val="000E55F9"/>
    <w:rsid w:val="000E7DF3"/>
    <w:rsid w:val="000F27D7"/>
    <w:rsid w:val="0011495B"/>
    <w:rsid w:val="00121194"/>
    <w:rsid w:val="001245EC"/>
    <w:rsid w:val="001307C4"/>
    <w:rsid w:val="0013098D"/>
    <w:rsid w:val="00134D1D"/>
    <w:rsid w:val="00150B0F"/>
    <w:rsid w:val="0016227B"/>
    <w:rsid w:val="00183D79"/>
    <w:rsid w:val="001845FA"/>
    <w:rsid w:val="001913C5"/>
    <w:rsid w:val="001926DE"/>
    <w:rsid w:val="00193E93"/>
    <w:rsid w:val="00194025"/>
    <w:rsid w:val="001A4AFD"/>
    <w:rsid w:val="001B560D"/>
    <w:rsid w:val="001C0BDB"/>
    <w:rsid w:val="001C170C"/>
    <w:rsid w:val="001C3B3E"/>
    <w:rsid w:val="001D361B"/>
    <w:rsid w:val="001D6414"/>
    <w:rsid w:val="001E0504"/>
    <w:rsid w:val="001E1F6C"/>
    <w:rsid w:val="001F2334"/>
    <w:rsid w:val="001F2FB3"/>
    <w:rsid w:val="001F3DD3"/>
    <w:rsid w:val="001F5A58"/>
    <w:rsid w:val="00235908"/>
    <w:rsid w:val="0024553C"/>
    <w:rsid w:val="00245C2A"/>
    <w:rsid w:val="00250637"/>
    <w:rsid w:val="0025406E"/>
    <w:rsid w:val="00257CF7"/>
    <w:rsid w:val="002842CA"/>
    <w:rsid w:val="002B6B19"/>
    <w:rsid w:val="002B74F5"/>
    <w:rsid w:val="002C14B5"/>
    <w:rsid w:val="002C4032"/>
    <w:rsid w:val="002C5863"/>
    <w:rsid w:val="002C6EE6"/>
    <w:rsid w:val="002D08D1"/>
    <w:rsid w:val="002D38A7"/>
    <w:rsid w:val="002E1657"/>
    <w:rsid w:val="002F07C8"/>
    <w:rsid w:val="0030346B"/>
    <w:rsid w:val="003047D3"/>
    <w:rsid w:val="00311C16"/>
    <w:rsid w:val="0031711A"/>
    <w:rsid w:val="0032088E"/>
    <w:rsid w:val="0032669F"/>
    <w:rsid w:val="003330E6"/>
    <w:rsid w:val="00343BD4"/>
    <w:rsid w:val="00360F2F"/>
    <w:rsid w:val="00362D2E"/>
    <w:rsid w:val="0037076B"/>
    <w:rsid w:val="00371CBF"/>
    <w:rsid w:val="003743CA"/>
    <w:rsid w:val="00376B9D"/>
    <w:rsid w:val="00382CF5"/>
    <w:rsid w:val="00391E08"/>
    <w:rsid w:val="00392C99"/>
    <w:rsid w:val="00393370"/>
    <w:rsid w:val="0039616E"/>
    <w:rsid w:val="00397DE1"/>
    <w:rsid w:val="003A1240"/>
    <w:rsid w:val="003A26FC"/>
    <w:rsid w:val="003A33B9"/>
    <w:rsid w:val="003B32CA"/>
    <w:rsid w:val="003B4AE6"/>
    <w:rsid w:val="003B7DCF"/>
    <w:rsid w:val="003C010A"/>
    <w:rsid w:val="003C0528"/>
    <w:rsid w:val="003C1AA0"/>
    <w:rsid w:val="003C614B"/>
    <w:rsid w:val="003C615F"/>
    <w:rsid w:val="003C7CF7"/>
    <w:rsid w:val="003E7687"/>
    <w:rsid w:val="003F1C15"/>
    <w:rsid w:val="003F48D2"/>
    <w:rsid w:val="003F4F11"/>
    <w:rsid w:val="003F4FDA"/>
    <w:rsid w:val="0040001B"/>
    <w:rsid w:val="00402259"/>
    <w:rsid w:val="00403152"/>
    <w:rsid w:val="00411A47"/>
    <w:rsid w:val="00423D3C"/>
    <w:rsid w:val="00427E3C"/>
    <w:rsid w:val="00435136"/>
    <w:rsid w:val="00440AEC"/>
    <w:rsid w:val="00444FB4"/>
    <w:rsid w:val="00446901"/>
    <w:rsid w:val="00446A26"/>
    <w:rsid w:val="004479AF"/>
    <w:rsid w:val="00462F40"/>
    <w:rsid w:val="00471DC4"/>
    <w:rsid w:val="00484152"/>
    <w:rsid w:val="004940C3"/>
    <w:rsid w:val="0049521D"/>
    <w:rsid w:val="004A2ADB"/>
    <w:rsid w:val="004D2B89"/>
    <w:rsid w:val="004D7578"/>
    <w:rsid w:val="004F66FC"/>
    <w:rsid w:val="005048CE"/>
    <w:rsid w:val="00505053"/>
    <w:rsid w:val="00505D8C"/>
    <w:rsid w:val="00507E7E"/>
    <w:rsid w:val="005167C5"/>
    <w:rsid w:val="00516ABA"/>
    <w:rsid w:val="00517B84"/>
    <w:rsid w:val="00527D0B"/>
    <w:rsid w:val="005362DF"/>
    <w:rsid w:val="0054083E"/>
    <w:rsid w:val="00547937"/>
    <w:rsid w:val="005507E3"/>
    <w:rsid w:val="00555CD2"/>
    <w:rsid w:val="0056374E"/>
    <w:rsid w:val="00563E56"/>
    <w:rsid w:val="005848D7"/>
    <w:rsid w:val="00594179"/>
    <w:rsid w:val="0059441A"/>
    <w:rsid w:val="0059635A"/>
    <w:rsid w:val="005A585E"/>
    <w:rsid w:val="005B626C"/>
    <w:rsid w:val="005C056B"/>
    <w:rsid w:val="005C230A"/>
    <w:rsid w:val="005C6CD6"/>
    <w:rsid w:val="005C7D2A"/>
    <w:rsid w:val="005E75FB"/>
    <w:rsid w:val="005F12C5"/>
    <w:rsid w:val="00601FA1"/>
    <w:rsid w:val="006025BA"/>
    <w:rsid w:val="006074ED"/>
    <w:rsid w:val="00632710"/>
    <w:rsid w:val="0063448A"/>
    <w:rsid w:val="00634D97"/>
    <w:rsid w:val="00640346"/>
    <w:rsid w:val="006471B8"/>
    <w:rsid w:val="00654D9D"/>
    <w:rsid w:val="00666FC9"/>
    <w:rsid w:val="0068286D"/>
    <w:rsid w:val="00684768"/>
    <w:rsid w:val="00692955"/>
    <w:rsid w:val="006A16B8"/>
    <w:rsid w:val="006A409D"/>
    <w:rsid w:val="006A4AFD"/>
    <w:rsid w:val="006B1F1B"/>
    <w:rsid w:val="006C09AE"/>
    <w:rsid w:val="006D740A"/>
    <w:rsid w:val="006F05FD"/>
    <w:rsid w:val="006F2F52"/>
    <w:rsid w:val="006F66DA"/>
    <w:rsid w:val="00700162"/>
    <w:rsid w:val="0070061E"/>
    <w:rsid w:val="0071506E"/>
    <w:rsid w:val="00732E3F"/>
    <w:rsid w:val="00742B3E"/>
    <w:rsid w:val="00764E7D"/>
    <w:rsid w:val="00781D44"/>
    <w:rsid w:val="0078578B"/>
    <w:rsid w:val="007945DE"/>
    <w:rsid w:val="00797589"/>
    <w:rsid w:val="007A147D"/>
    <w:rsid w:val="007A2383"/>
    <w:rsid w:val="007A331D"/>
    <w:rsid w:val="007E005C"/>
    <w:rsid w:val="007E3C56"/>
    <w:rsid w:val="007E434B"/>
    <w:rsid w:val="007F4099"/>
    <w:rsid w:val="00805C37"/>
    <w:rsid w:val="0081013B"/>
    <w:rsid w:val="00810885"/>
    <w:rsid w:val="00810EC9"/>
    <w:rsid w:val="0081213C"/>
    <w:rsid w:val="00814D2A"/>
    <w:rsid w:val="008166DA"/>
    <w:rsid w:val="0082098A"/>
    <w:rsid w:val="008275D8"/>
    <w:rsid w:val="00827F0D"/>
    <w:rsid w:val="008321B9"/>
    <w:rsid w:val="008350D9"/>
    <w:rsid w:val="00836ADD"/>
    <w:rsid w:val="00837411"/>
    <w:rsid w:val="00841685"/>
    <w:rsid w:val="00853F41"/>
    <w:rsid w:val="0086120D"/>
    <w:rsid w:val="00861629"/>
    <w:rsid w:val="00865EE8"/>
    <w:rsid w:val="00867590"/>
    <w:rsid w:val="008720CD"/>
    <w:rsid w:val="008757B4"/>
    <w:rsid w:val="00891BBE"/>
    <w:rsid w:val="008A1CF6"/>
    <w:rsid w:val="008A4261"/>
    <w:rsid w:val="008C0E57"/>
    <w:rsid w:val="008C32F9"/>
    <w:rsid w:val="008D5B43"/>
    <w:rsid w:val="009051BA"/>
    <w:rsid w:val="0091489A"/>
    <w:rsid w:val="00921D0B"/>
    <w:rsid w:val="009226EE"/>
    <w:rsid w:val="00925C8F"/>
    <w:rsid w:val="00926AA6"/>
    <w:rsid w:val="00927DFA"/>
    <w:rsid w:val="00934FF7"/>
    <w:rsid w:val="0094117F"/>
    <w:rsid w:val="0095423D"/>
    <w:rsid w:val="00962D3F"/>
    <w:rsid w:val="00984172"/>
    <w:rsid w:val="009A088A"/>
    <w:rsid w:val="009A0EC3"/>
    <w:rsid w:val="009B138C"/>
    <w:rsid w:val="009B2358"/>
    <w:rsid w:val="009C5228"/>
    <w:rsid w:val="009C657F"/>
    <w:rsid w:val="009D2F8C"/>
    <w:rsid w:val="009D4466"/>
    <w:rsid w:val="009D538F"/>
    <w:rsid w:val="009E2A88"/>
    <w:rsid w:val="009E6C0E"/>
    <w:rsid w:val="009F32E5"/>
    <w:rsid w:val="00A01F21"/>
    <w:rsid w:val="00A040F5"/>
    <w:rsid w:val="00A20E72"/>
    <w:rsid w:val="00A2517D"/>
    <w:rsid w:val="00A26090"/>
    <w:rsid w:val="00A30D3F"/>
    <w:rsid w:val="00A31B1A"/>
    <w:rsid w:val="00A47BFC"/>
    <w:rsid w:val="00A509BA"/>
    <w:rsid w:val="00A552C7"/>
    <w:rsid w:val="00A624A3"/>
    <w:rsid w:val="00A62714"/>
    <w:rsid w:val="00A67A6E"/>
    <w:rsid w:val="00A712EB"/>
    <w:rsid w:val="00A74801"/>
    <w:rsid w:val="00A80354"/>
    <w:rsid w:val="00A9755D"/>
    <w:rsid w:val="00AA1BBB"/>
    <w:rsid w:val="00AA6325"/>
    <w:rsid w:val="00AB0824"/>
    <w:rsid w:val="00AB0D2B"/>
    <w:rsid w:val="00AB7874"/>
    <w:rsid w:val="00AC5FE1"/>
    <w:rsid w:val="00AD22BB"/>
    <w:rsid w:val="00AD5610"/>
    <w:rsid w:val="00AE1BB2"/>
    <w:rsid w:val="00AE5064"/>
    <w:rsid w:val="00AE6D4A"/>
    <w:rsid w:val="00AF2B8D"/>
    <w:rsid w:val="00B00201"/>
    <w:rsid w:val="00B01AF2"/>
    <w:rsid w:val="00B03AEF"/>
    <w:rsid w:val="00B0551F"/>
    <w:rsid w:val="00B10651"/>
    <w:rsid w:val="00B107D0"/>
    <w:rsid w:val="00B10E8F"/>
    <w:rsid w:val="00B11B7E"/>
    <w:rsid w:val="00B127ED"/>
    <w:rsid w:val="00B2069B"/>
    <w:rsid w:val="00B33CF0"/>
    <w:rsid w:val="00B40CA8"/>
    <w:rsid w:val="00B66BD5"/>
    <w:rsid w:val="00B806C7"/>
    <w:rsid w:val="00B85E35"/>
    <w:rsid w:val="00B8664F"/>
    <w:rsid w:val="00B8788D"/>
    <w:rsid w:val="00BA0DA5"/>
    <w:rsid w:val="00BA5AC1"/>
    <w:rsid w:val="00BB0AAC"/>
    <w:rsid w:val="00BF291E"/>
    <w:rsid w:val="00C01D67"/>
    <w:rsid w:val="00C05D20"/>
    <w:rsid w:val="00C13F6C"/>
    <w:rsid w:val="00C153AA"/>
    <w:rsid w:val="00C15485"/>
    <w:rsid w:val="00C248D2"/>
    <w:rsid w:val="00C3342D"/>
    <w:rsid w:val="00C33A0B"/>
    <w:rsid w:val="00C3686A"/>
    <w:rsid w:val="00C36DFC"/>
    <w:rsid w:val="00C536AF"/>
    <w:rsid w:val="00C5425F"/>
    <w:rsid w:val="00C64F06"/>
    <w:rsid w:val="00C65400"/>
    <w:rsid w:val="00C7028D"/>
    <w:rsid w:val="00C73564"/>
    <w:rsid w:val="00C737A3"/>
    <w:rsid w:val="00C762BE"/>
    <w:rsid w:val="00C82DE2"/>
    <w:rsid w:val="00C85019"/>
    <w:rsid w:val="00C850EC"/>
    <w:rsid w:val="00C94AD2"/>
    <w:rsid w:val="00C94DA7"/>
    <w:rsid w:val="00C97871"/>
    <w:rsid w:val="00CA3990"/>
    <w:rsid w:val="00CA4275"/>
    <w:rsid w:val="00CB424C"/>
    <w:rsid w:val="00CC45E3"/>
    <w:rsid w:val="00CC499E"/>
    <w:rsid w:val="00CD004B"/>
    <w:rsid w:val="00CD607E"/>
    <w:rsid w:val="00CD6CFD"/>
    <w:rsid w:val="00CE09EB"/>
    <w:rsid w:val="00CE6CFA"/>
    <w:rsid w:val="00CF3548"/>
    <w:rsid w:val="00CF5CFF"/>
    <w:rsid w:val="00D03EA6"/>
    <w:rsid w:val="00D04799"/>
    <w:rsid w:val="00D10D00"/>
    <w:rsid w:val="00D13CE9"/>
    <w:rsid w:val="00D162C1"/>
    <w:rsid w:val="00D163EA"/>
    <w:rsid w:val="00D26D20"/>
    <w:rsid w:val="00D43E15"/>
    <w:rsid w:val="00D51AE3"/>
    <w:rsid w:val="00D54CDF"/>
    <w:rsid w:val="00D5627B"/>
    <w:rsid w:val="00D57A06"/>
    <w:rsid w:val="00D57B23"/>
    <w:rsid w:val="00D61082"/>
    <w:rsid w:val="00D7278C"/>
    <w:rsid w:val="00D731DB"/>
    <w:rsid w:val="00D930A5"/>
    <w:rsid w:val="00DA4962"/>
    <w:rsid w:val="00DB5E3E"/>
    <w:rsid w:val="00DC3B43"/>
    <w:rsid w:val="00DC61EB"/>
    <w:rsid w:val="00DD28DE"/>
    <w:rsid w:val="00DD5725"/>
    <w:rsid w:val="00DF08E1"/>
    <w:rsid w:val="00DF40F1"/>
    <w:rsid w:val="00E05694"/>
    <w:rsid w:val="00E07080"/>
    <w:rsid w:val="00E223A2"/>
    <w:rsid w:val="00E33218"/>
    <w:rsid w:val="00E45200"/>
    <w:rsid w:val="00E551AD"/>
    <w:rsid w:val="00E65BB6"/>
    <w:rsid w:val="00E6689C"/>
    <w:rsid w:val="00E73FAC"/>
    <w:rsid w:val="00E763AD"/>
    <w:rsid w:val="00E80F4A"/>
    <w:rsid w:val="00E87CF2"/>
    <w:rsid w:val="00E96E10"/>
    <w:rsid w:val="00EA1F64"/>
    <w:rsid w:val="00EA40C8"/>
    <w:rsid w:val="00EB087D"/>
    <w:rsid w:val="00EB51CD"/>
    <w:rsid w:val="00EB5C5E"/>
    <w:rsid w:val="00EC7125"/>
    <w:rsid w:val="00ED2A00"/>
    <w:rsid w:val="00EF3846"/>
    <w:rsid w:val="00EF54F3"/>
    <w:rsid w:val="00EF62A7"/>
    <w:rsid w:val="00EF7F1E"/>
    <w:rsid w:val="00F03DBB"/>
    <w:rsid w:val="00F1124D"/>
    <w:rsid w:val="00F117B0"/>
    <w:rsid w:val="00F202F7"/>
    <w:rsid w:val="00F211BD"/>
    <w:rsid w:val="00F36CEB"/>
    <w:rsid w:val="00F54E55"/>
    <w:rsid w:val="00F70180"/>
    <w:rsid w:val="00F7102A"/>
    <w:rsid w:val="00F73DEC"/>
    <w:rsid w:val="00F75AC1"/>
    <w:rsid w:val="00F76556"/>
    <w:rsid w:val="00F84527"/>
    <w:rsid w:val="00F857B2"/>
    <w:rsid w:val="00F86836"/>
    <w:rsid w:val="00F8783E"/>
    <w:rsid w:val="00F9568A"/>
    <w:rsid w:val="00FA7A16"/>
    <w:rsid w:val="00FB23F2"/>
    <w:rsid w:val="00FB2E06"/>
    <w:rsid w:val="00FC3472"/>
    <w:rsid w:val="00FC4F0B"/>
    <w:rsid w:val="00FC64FB"/>
    <w:rsid w:val="00FD6EF5"/>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BC59A"/>
  <w15:docId w15:val="{409B1B25-18C4-4DC2-926E-CDD07C54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323232"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iPriority="11" w:unhideWhenUsed="1" w:qFormat="1"/>
    <w:lsdException w:name="index heading" w:semiHidden="1" w:uiPriority="21" w:unhideWhenUsed="1"/>
    <w:lsdException w:name="caption" w:uiPriority="6" w:qFormat="1"/>
    <w:lsdException w:name="table of figures" w:semiHidden="1" w:uiPriority="28"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3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1" w:qFormat="1"/>
    <w:lsdException w:name="Subtle Reference" w:uiPriority="31" w:qFormat="1"/>
    <w:lsdException w:name="Intense Reference" w:uiPriority="32" w:qFormat="1"/>
    <w:lsdException w:name="Book Title" w:uiPriority="33"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C05D20"/>
    <w:pPr>
      <w:spacing w:after="200"/>
    </w:pPr>
    <w:rPr>
      <w:lang w:val="en-GB"/>
    </w:rPr>
  </w:style>
  <w:style w:type="paragraph" w:styleId="Heading1">
    <w:name w:val="heading 1"/>
    <w:basedOn w:val="Normal"/>
    <w:next w:val="BodyText"/>
    <w:link w:val="Heading1Char"/>
    <w:qFormat/>
    <w:rsid w:val="00C762BE"/>
    <w:pPr>
      <w:keepNext/>
      <w:keepLines/>
      <w:numPr>
        <w:numId w:val="13"/>
      </w:numPr>
      <w:spacing w:before="360"/>
      <w:outlineLvl w:val="0"/>
    </w:pPr>
    <w:rPr>
      <w:rFonts w:eastAsia="Times New Roman" w:cs="Times New Roman"/>
      <w:b/>
      <w:kern w:val="28"/>
      <w:sz w:val="32"/>
      <w:szCs w:val="20"/>
    </w:rPr>
  </w:style>
  <w:style w:type="paragraph" w:styleId="Heading2">
    <w:name w:val="heading 2"/>
    <w:basedOn w:val="Normal"/>
    <w:next w:val="Normal"/>
    <w:link w:val="Heading2Char"/>
    <w:uiPriority w:val="1"/>
    <w:qFormat/>
    <w:rsid w:val="00926AA6"/>
    <w:pPr>
      <w:keepNext/>
      <w:keepLines/>
      <w:numPr>
        <w:ilvl w:val="1"/>
        <w:numId w:val="14"/>
      </w:numPr>
      <w:tabs>
        <w:tab w:val="clear" w:pos="3903"/>
        <w:tab w:val="num" w:pos="0"/>
      </w:tabs>
      <w:spacing w:before="240" w:after="120"/>
      <w:ind w:left="170"/>
      <w:outlineLvl w:val="1"/>
    </w:pPr>
    <w:rPr>
      <w:rFonts w:eastAsiaTheme="majorEastAsia" w:cstheme="majorBidi"/>
      <w:sz w:val="28"/>
      <w:szCs w:val="26"/>
    </w:rPr>
  </w:style>
  <w:style w:type="paragraph" w:styleId="Heading3">
    <w:name w:val="heading 3"/>
    <w:basedOn w:val="Normal"/>
    <w:next w:val="Normal"/>
    <w:link w:val="Heading3Char"/>
    <w:uiPriority w:val="2"/>
    <w:qFormat/>
    <w:rsid w:val="00926AA6"/>
    <w:pPr>
      <w:keepNext/>
      <w:keepLines/>
      <w:numPr>
        <w:ilvl w:val="2"/>
        <w:numId w:val="14"/>
      </w:numPr>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31"/>
    <w:semiHidden/>
    <w:rsid w:val="00926AA6"/>
    <w:pPr>
      <w:keepNext/>
      <w:keepLines/>
      <w:numPr>
        <w:ilvl w:val="3"/>
        <w:numId w:val="14"/>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926AA6"/>
    <w:pPr>
      <w:numPr>
        <w:ilvl w:val="4"/>
        <w:numId w:val="14"/>
      </w:numPr>
      <w:outlineLvl w:val="4"/>
    </w:pPr>
    <w:rPr>
      <w:b/>
      <w:color w:val="323232" w:themeColor="text1"/>
      <w:sz w:val="22"/>
    </w:rPr>
  </w:style>
  <w:style w:type="paragraph" w:styleId="Heading6">
    <w:name w:val="heading 6"/>
    <w:basedOn w:val="Normal"/>
    <w:next w:val="Normal"/>
    <w:link w:val="Heading6Char"/>
    <w:uiPriority w:val="31"/>
    <w:semiHidden/>
    <w:unhideWhenUsed/>
    <w:rsid w:val="00926AA6"/>
    <w:pPr>
      <w:keepNext/>
      <w:keepLines/>
      <w:numPr>
        <w:ilvl w:val="5"/>
        <w:numId w:val="14"/>
      </w:numPr>
      <w:spacing w:before="40" w:after="0"/>
      <w:outlineLvl w:val="5"/>
    </w:pPr>
    <w:rPr>
      <w:rFonts w:asciiTheme="majorHAnsi" w:eastAsiaTheme="majorEastAsia" w:hAnsiTheme="majorHAnsi" w:cstheme="majorBidi"/>
      <w:color w:val="757575" w:themeColor="accent1" w:themeShade="7F"/>
    </w:rPr>
  </w:style>
  <w:style w:type="paragraph" w:styleId="Heading7">
    <w:name w:val="heading 7"/>
    <w:basedOn w:val="Normal"/>
    <w:next w:val="Normal"/>
    <w:link w:val="Heading7Char"/>
    <w:uiPriority w:val="31"/>
    <w:semiHidden/>
    <w:unhideWhenUsed/>
    <w:qFormat/>
    <w:rsid w:val="00926AA6"/>
    <w:pPr>
      <w:keepNext/>
      <w:keepLines/>
      <w:numPr>
        <w:ilvl w:val="6"/>
        <w:numId w:val="14"/>
      </w:numPr>
      <w:spacing w:before="40" w:after="0"/>
      <w:outlineLvl w:val="6"/>
    </w:pPr>
    <w:rPr>
      <w:rFonts w:asciiTheme="majorHAnsi" w:eastAsiaTheme="majorEastAsia" w:hAnsiTheme="majorHAnsi" w:cstheme="majorBidi"/>
      <w:i/>
      <w:iCs/>
      <w:color w:val="757575" w:themeColor="accent1" w:themeShade="7F"/>
    </w:rPr>
  </w:style>
  <w:style w:type="paragraph" w:styleId="Heading8">
    <w:name w:val="heading 8"/>
    <w:basedOn w:val="Normal"/>
    <w:next w:val="Normal"/>
    <w:link w:val="Heading8Char"/>
    <w:uiPriority w:val="31"/>
    <w:semiHidden/>
    <w:unhideWhenUsed/>
    <w:qFormat/>
    <w:rsid w:val="00926AA6"/>
    <w:pPr>
      <w:keepNext/>
      <w:keepLines/>
      <w:numPr>
        <w:ilvl w:val="7"/>
        <w:numId w:val="14"/>
      </w:numPr>
      <w:spacing w:before="40" w:after="0"/>
      <w:outlineLvl w:val="7"/>
    </w:pPr>
    <w:rPr>
      <w:rFonts w:asciiTheme="majorHAnsi" w:eastAsiaTheme="majorEastAsia" w:hAnsiTheme="majorHAnsi" w:cstheme="majorBidi"/>
      <w:color w:val="515151" w:themeColor="text1" w:themeTint="D8"/>
      <w:sz w:val="21"/>
      <w:szCs w:val="21"/>
    </w:rPr>
  </w:style>
  <w:style w:type="paragraph" w:styleId="Heading9">
    <w:name w:val="heading 9"/>
    <w:basedOn w:val="Normal"/>
    <w:next w:val="Normal"/>
    <w:link w:val="Heading9Char"/>
    <w:uiPriority w:val="31"/>
    <w:semiHidden/>
    <w:unhideWhenUsed/>
    <w:qFormat/>
    <w:rsid w:val="00926AA6"/>
    <w:pPr>
      <w:keepNext/>
      <w:keepLines/>
      <w:numPr>
        <w:ilvl w:val="8"/>
        <w:numId w:val="14"/>
      </w:numPr>
      <w:spacing w:before="40" w:after="0"/>
      <w:outlineLvl w:val="8"/>
    </w:pPr>
    <w:rPr>
      <w:rFonts w:asciiTheme="majorHAnsi" w:eastAsiaTheme="majorEastAsia" w:hAnsiTheme="majorHAnsi" w:cstheme="majorBidi"/>
      <w:i/>
      <w:iCs/>
      <w:color w:val="51515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62BE"/>
    <w:rPr>
      <w:rFonts w:eastAsia="Times New Roman" w:cs="Times New Roman"/>
      <w:b/>
      <w:kern w:val="28"/>
      <w:sz w:val="32"/>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CD607E"/>
    <w:rPr>
      <w:rFonts w:eastAsiaTheme="majorEastAsia" w:cstheme="majorBidi"/>
      <w:sz w:val="28"/>
      <w:szCs w:val="26"/>
      <w:lang w:val="en-GB"/>
    </w:rPr>
  </w:style>
  <w:style w:type="paragraph" w:styleId="Title">
    <w:name w:val="Title"/>
    <w:basedOn w:val="Normal"/>
    <w:next w:val="Normal"/>
    <w:link w:val="TitleChar"/>
    <w:uiPriority w:val="10"/>
    <w:qFormat/>
    <w:rsid w:val="00061464"/>
    <w:pPr>
      <w:spacing w:after="240" w:line="276" w:lineRule="auto"/>
      <w:contextualSpacing/>
    </w:pPr>
    <w:rPr>
      <w:rFonts w:eastAsiaTheme="majorEastAsia" w:cstheme="majorBidi"/>
      <w:b/>
      <w:color w:val="FFFFFF" w:themeColor="background1"/>
      <w:spacing w:val="-10"/>
      <w:kern w:val="28"/>
      <w:sz w:val="80"/>
      <w:szCs w:val="56"/>
    </w:rPr>
  </w:style>
  <w:style w:type="character" w:customStyle="1" w:styleId="TitleChar">
    <w:name w:val="Title Char"/>
    <w:basedOn w:val="DefaultParagraphFont"/>
    <w:link w:val="Title"/>
    <w:uiPriority w:val="10"/>
    <w:rsid w:val="00061464"/>
    <w:rPr>
      <w:rFonts w:eastAsiaTheme="majorEastAsia" w:cstheme="majorBidi"/>
      <w:b/>
      <w:color w:val="FFFFFF" w:themeColor="background1"/>
      <w:spacing w:val="-10"/>
      <w:kern w:val="28"/>
      <w:sz w:val="80"/>
      <w:szCs w:val="56"/>
      <w:lang w:val="en-GB"/>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qFormat/>
    <w:rsid w:val="003C0528"/>
    <w:pPr>
      <w:ind w:left="720"/>
      <w:contextualSpacing/>
    </w:pPr>
  </w:style>
  <w:style w:type="paragraph" w:styleId="Quote">
    <w:name w:val="Quote"/>
    <w:basedOn w:val="Normal"/>
    <w:next w:val="Normal"/>
    <w:link w:val="QuoteChar"/>
    <w:uiPriority w:val="14"/>
    <w:qFormat/>
    <w:rsid w:val="00A80354"/>
    <w:pPr>
      <w:spacing w:before="200" w:after="160"/>
      <w:ind w:left="720" w:right="864"/>
    </w:pPr>
    <w:rPr>
      <w:i/>
      <w:iCs/>
      <w:color w:val="576BE3" w:themeColor="accent2"/>
      <w:sz w:val="24"/>
    </w:rPr>
  </w:style>
  <w:style w:type="character" w:customStyle="1" w:styleId="QuoteChar">
    <w:name w:val="Quote Char"/>
    <w:basedOn w:val="DefaultParagraphFont"/>
    <w:link w:val="Quote"/>
    <w:uiPriority w:val="14"/>
    <w:rsid w:val="00A80354"/>
    <w:rPr>
      <w:i/>
      <w:iCs/>
      <w:color w:val="576BE3" w:themeColor="accent2"/>
      <w:sz w:val="24"/>
      <w:lang w:val="en-GB"/>
    </w:rPr>
  </w:style>
  <w:style w:type="character" w:customStyle="1" w:styleId="Heading3Char">
    <w:name w:val="Heading 3 Char"/>
    <w:basedOn w:val="DefaultParagraphFont"/>
    <w:link w:val="Heading3"/>
    <w:uiPriority w:val="2"/>
    <w:rsid w:val="003B7DCF"/>
    <w:rPr>
      <w:rFonts w:eastAsiaTheme="majorEastAsia" w:cstheme="majorBidi"/>
      <w:b/>
      <w:sz w:val="24"/>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061464"/>
    <w:pPr>
      <w:numPr>
        <w:ilvl w:val="1"/>
      </w:numPr>
      <w:spacing w:after="120" w:line="276" w:lineRule="auto"/>
    </w:pPr>
    <w:rPr>
      <w:rFonts w:eastAsiaTheme="minorEastAsia"/>
      <w:color w:val="FFFFFF" w:themeColor="background1"/>
      <w:spacing w:val="15"/>
      <w:sz w:val="60"/>
    </w:rPr>
  </w:style>
  <w:style w:type="character" w:customStyle="1" w:styleId="SubtitleChar">
    <w:name w:val="Subtitle Char"/>
    <w:basedOn w:val="DefaultParagraphFont"/>
    <w:link w:val="Subtitle"/>
    <w:uiPriority w:val="5"/>
    <w:rsid w:val="00061464"/>
    <w:rPr>
      <w:rFonts w:eastAsiaTheme="minorEastAsia"/>
      <w:color w:val="FFFFFF" w:themeColor="background1"/>
      <w:spacing w:val="15"/>
      <w:sz w:val="60"/>
      <w:lang w:val="en-GB"/>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757575"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757575"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15151"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15151"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F857B2"/>
    <w:pPr>
      <w:spacing w:after="0"/>
    </w:pPr>
    <w:rPr>
      <w:b/>
      <w:bCs/>
      <w:iCs/>
      <w:sz w:val="24"/>
      <w:szCs w:val="24"/>
    </w:rPr>
  </w:style>
  <w:style w:type="paragraph" w:styleId="TOC2">
    <w:name w:val="toc 2"/>
    <w:basedOn w:val="Normal"/>
    <w:next w:val="Normal"/>
    <w:uiPriority w:val="39"/>
    <w:qFormat/>
    <w:rsid w:val="00F857B2"/>
    <w:pPr>
      <w:spacing w:after="0"/>
      <w:ind w:left="220"/>
    </w:pPr>
    <w:rPr>
      <w:bCs/>
    </w:rPr>
  </w:style>
  <w:style w:type="paragraph" w:styleId="TOC3">
    <w:name w:val="toc 3"/>
    <w:basedOn w:val="Normal"/>
    <w:next w:val="Normal"/>
    <w:autoRedefine/>
    <w:uiPriority w:val="39"/>
    <w:unhideWhenUsed/>
    <w:rsid w:val="003C0528"/>
    <w:pPr>
      <w:spacing w:before="0" w:after="0"/>
      <w:ind w:left="440"/>
    </w:pPr>
    <w:rPr>
      <w:rFonts w:asciiTheme="minorHAnsi" w:hAnsiTheme="minorHAnsi"/>
      <w:sz w:val="20"/>
      <w:szCs w:val="20"/>
    </w:rPr>
  </w:style>
  <w:style w:type="paragraph" w:styleId="TOC4">
    <w:name w:val="toc 4"/>
    <w:basedOn w:val="Normal"/>
    <w:next w:val="Normal"/>
    <w:autoRedefine/>
    <w:uiPriority w:val="39"/>
    <w:unhideWhenUsed/>
    <w:rsid w:val="003C0528"/>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3C0528"/>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3C0528"/>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3C0528"/>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3C0528"/>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3C0528"/>
    <w:pPr>
      <w:spacing w:before="0" w:after="0"/>
      <w:ind w:left="1760"/>
    </w:pPr>
    <w:rPr>
      <w:rFonts w:asciiTheme="minorHAnsi" w:hAnsiTheme="minorHAnsi"/>
      <w:sz w:val="20"/>
      <w:szCs w:val="20"/>
    </w:r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5B626C"/>
    <w:pPr>
      <w:tabs>
        <w:tab w:val="center" w:pos="4680"/>
        <w:tab w:val="right" w:pos="9360"/>
      </w:tabs>
      <w:spacing w:before="0" w:after="0" w:line="240" w:lineRule="auto"/>
    </w:pPr>
    <w:rPr>
      <w:b/>
      <w:sz w:val="18"/>
    </w:rPr>
  </w:style>
  <w:style w:type="character" w:customStyle="1" w:styleId="HeaderChar">
    <w:name w:val="Header Char"/>
    <w:basedOn w:val="DefaultParagraphFont"/>
    <w:link w:val="Header"/>
    <w:uiPriority w:val="99"/>
    <w:rsid w:val="005B626C"/>
    <w:rPr>
      <w:b/>
      <w:sz w:val="18"/>
      <w:lang w:val="en-GB"/>
    </w:rPr>
  </w:style>
  <w:style w:type="paragraph" w:styleId="Footer">
    <w:name w:val="footer"/>
    <w:basedOn w:val="Normal"/>
    <w:link w:val="FooterChar"/>
    <w:uiPriority w:val="11"/>
    <w:qFormat/>
    <w:rsid w:val="003C010A"/>
    <w:pPr>
      <w:tabs>
        <w:tab w:val="center" w:pos="4680"/>
        <w:tab w:val="right" w:pos="9360"/>
      </w:tabs>
      <w:spacing w:before="0" w:after="0" w:line="240" w:lineRule="auto"/>
    </w:pPr>
    <w:rPr>
      <w:rFonts w:cs="Times New Roman (Body CS)"/>
      <w:b/>
      <w:sz w:val="18"/>
    </w:rPr>
  </w:style>
  <w:style w:type="character" w:customStyle="1" w:styleId="FooterChar">
    <w:name w:val="Footer Char"/>
    <w:basedOn w:val="DefaultParagraphFont"/>
    <w:link w:val="Footer"/>
    <w:uiPriority w:val="11"/>
    <w:rsid w:val="003C010A"/>
    <w:rPr>
      <w:rFonts w:cs="Times New Roman (Body CS)"/>
      <w:b/>
      <w:sz w:val="18"/>
      <w:lang w:val="en-GB"/>
    </w:rPr>
  </w:style>
  <w:style w:type="paragraph" w:styleId="IndexHeading">
    <w:name w:val="index heading"/>
    <w:basedOn w:val="Normal"/>
    <w:next w:val="Index1"/>
    <w:uiPriority w:val="21"/>
    <w:rsid w:val="003C0528"/>
    <w:pPr>
      <w:spacing w:before="240" w:after="120"/>
    </w:pPr>
    <w:rPr>
      <w:rFonts w:eastAsiaTheme="majorEastAsia" w:cstheme="majorBidi"/>
      <w:b/>
      <w:bCs/>
      <w:color w:val="E30613" w:themeColor="accent4"/>
      <w:sz w:val="28"/>
    </w:rPr>
  </w:style>
  <w:style w:type="paragraph" w:styleId="Caption">
    <w:name w:val="caption"/>
    <w:basedOn w:val="Normal"/>
    <w:next w:val="Normal"/>
    <w:uiPriority w:val="6"/>
    <w:qFormat/>
    <w:rsid w:val="00F202F7"/>
    <w:pPr>
      <w:spacing w:before="0" w:line="240" w:lineRule="auto"/>
    </w:pPr>
    <w:rPr>
      <w:i/>
      <w:iCs/>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F202F7"/>
    <w:rPr>
      <w:rFonts w:ascii="Arial" w:hAnsi="Arial"/>
      <w:b/>
      <w:color w:val="323232" w:themeColor="text1"/>
      <w:sz w:val="18"/>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5B626C"/>
    <w:pPr>
      <w:spacing w:after="120"/>
    </w:pPr>
    <w:rPr>
      <w:rFonts w:eastAsiaTheme="majorEastAsia" w:cs="Times New Roman (Headings CS)"/>
      <w:b/>
      <w:bCs/>
      <w:color w:val="E30613" w:themeColor="accent4"/>
      <w:sz w:val="44"/>
      <w:szCs w:val="24"/>
    </w:rPr>
  </w:style>
  <w:style w:type="paragraph" w:styleId="ListBullet">
    <w:name w:val="List Bullet"/>
    <w:basedOn w:val="Normal"/>
    <w:uiPriority w:val="7"/>
    <w:qFormat/>
    <w:rsid w:val="003A1240"/>
    <w:pPr>
      <w:numPr>
        <w:numId w:val="9"/>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0"/>
        <w:numId w:val="12"/>
      </w:numPr>
    </w:pPr>
  </w:style>
  <w:style w:type="character" w:styleId="Hyperlink">
    <w:name w:val="Hyperlink"/>
    <w:basedOn w:val="DefaultParagraphFont"/>
    <w:uiPriority w:val="99"/>
    <w:qFormat/>
    <w:rsid w:val="005B626C"/>
    <w:rPr>
      <w:rFonts w:ascii="Arial" w:hAnsi="Arial"/>
      <w:i w:val="0"/>
      <w:color w:val="576BE3" w:themeColor="accent2"/>
      <w:sz w:val="20"/>
      <w:u w:val="non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134D1D"/>
    <w:pPr>
      <w:numPr>
        <w:numId w:val="0"/>
      </w:numPr>
      <w:spacing w:before="240" w:after="120"/>
      <w:outlineLvl w:val="9"/>
    </w:pPr>
    <w:rPr>
      <w:rFonts w:eastAsiaTheme="majorEastAsia" w:cs="Times New Roman (Headings CS)"/>
      <w:b w:val="0"/>
      <w:color w:val="E30613" w:themeColor="accent4"/>
      <w:kern w:val="0"/>
      <w:sz w:val="60"/>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576BE3"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797589"/>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rFonts w:ascii="Arial" w:hAnsi="Arial"/>
        <w:b/>
        <w:color w:val="FFFFFF" w:themeColor="background1"/>
        <w:sz w:val="20"/>
      </w:rPr>
      <w:tblPr/>
      <w:tcPr>
        <w:shd w:val="clear" w:color="auto" w:fill="576BE3"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B0B0B0" w:themeColor="accent1" w:themeShade="BF"/>
    </w:rPr>
    <w:tblPr>
      <w:tblStyleRowBandSize w:val="1"/>
      <w:tblStyleColBandSize w:val="1"/>
      <w:tblBorders>
        <w:top w:val="single" w:sz="8" w:space="0" w:color="EBEBEB" w:themeColor="accent1"/>
        <w:bottom w:val="single" w:sz="8" w:space="0" w:color="EBEBEB" w:themeColor="accent1"/>
      </w:tblBorders>
    </w:tblPr>
    <w:tblStylePr w:type="fir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la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576BE3" w:themeColor="accent3"/>
        <w:left w:val="single" w:sz="8" w:space="0" w:color="576BE3" w:themeColor="accent3"/>
        <w:bottom w:val="single" w:sz="8" w:space="0" w:color="576BE3" w:themeColor="accent3"/>
        <w:right w:val="single" w:sz="8" w:space="0" w:color="576BE3" w:themeColor="accent3"/>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sz="6" w:space="0" w:color="576BE3" w:themeColor="accent3"/>
          <w:left w:val="single" w:sz="8" w:space="0" w:color="576BE3" w:themeColor="accent3"/>
          <w:bottom w:val="single" w:sz="8" w:space="0" w:color="576BE3" w:themeColor="accent3"/>
          <w:right w:val="single" w:sz="8" w:space="0" w:color="576BE3" w:themeColor="accent3"/>
        </w:tcBorders>
      </w:tcPr>
    </w:tblStylePr>
    <w:tblStylePr w:type="firstCol">
      <w:rPr>
        <w:b/>
        <w:bCs/>
      </w:rPr>
    </w:tblStylePr>
    <w:tblStylePr w:type="lastCol">
      <w:rPr>
        <w:b/>
        <w:bCs/>
      </w:rPr>
    </w:tblStylePr>
    <w:tblStylePr w:type="band1Vert">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tblStylePr w:type="band1Horz">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56565" w:themeColor="text1" w:themeTint="BF"/>
    </w:rPr>
  </w:style>
  <w:style w:type="paragraph" w:styleId="NoSpacing">
    <w:name w:val="No Spacing"/>
    <w:next w:val="Normal"/>
    <w:uiPriority w:val="1"/>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3"/>
      </w:numPr>
    </w:pPr>
  </w:style>
  <w:style w:type="numbering" w:customStyle="1" w:styleId="Style4">
    <w:name w:val="Style4"/>
    <w:uiPriority w:val="99"/>
    <w:rsid w:val="00FB23F2"/>
    <w:pPr>
      <w:numPr>
        <w:numId w:val="4"/>
      </w:numPr>
    </w:pPr>
  </w:style>
  <w:style w:type="numbering" w:customStyle="1" w:styleId="Style5">
    <w:name w:val="Style5"/>
    <w:uiPriority w:val="99"/>
    <w:rsid w:val="00FB23F2"/>
    <w:pPr>
      <w:numPr>
        <w:numId w:val="5"/>
      </w:numPr>
    </w:pPr>
  </w:style>
  <w:style w:type="numbering" w:customStyle="1" w:styleId="Style6">
    <w:name w:val="Style6"/>
    <w:uiPriority w:val="99"/>
    <w:rsid w:val="00FB23F2"/>
    <w:pPr>
      <w:numPr>
        <w:numId w:val="6"/>
      </w:numPr>
    </w:pPr>
  </w:style>
  <w:style w:type="numbering" w:customStyle="1" w:styleId="Style7">
    <w:name w:val="Style7"/>
    <w:uiPriority w:val="99"/>
    <w:rsid w:val="00FB23F2"/>
    <w:pPr>
      <w:numPr>
        <w:numId w:val="7"/>
      </w:numPr>
    </w:pPr>
  </w:style>
  <w:style w:type="numbering" w:customStyle="1" w:styleId="Style8">
    <w:name w:val="Style8"/>
    <w:uiPriority w:val="99"/>
    <w:rsid w:val="00FB23F2"/>
    <w:pPr>
      <w:numPr>
        <w:numId w:val="8"/>
      </w:numPr>
    </w:pPr>
  </w:style>
  <w:style w:type="paragraph" w:customStyle="1" w:styleId="Annex1">
    <w:name w:val="Annex 1"/>
    <w:basedOn w:val="Heading1"/>
    <w:next w:val="Normal"/>
    <w:link w:val="Annex1Char"/>
    <w:uiPriority w:val="3"/>
    <w:qFormat/>
    <w:rsid w:val="00C05D20"/>
    <w:pPr>
      <w:numPr>
        <w:numId w:val="10"/>
      </w:numPr>
    </w:pPr>
    <w:rPr>
      <w:color w:val="576BE3" w:themeColor="accent2"/>
    </w:rPr>
  </w:style>
  <w:style w:type="character" w:customStyle="1" w:styleId="Annex1Char">
    <w:name w:val="Annex 1 Char"/>
    <w:basedOn w:val="Heading1Char"/>
    <w:link w:val="Annex1"/>
    <w:uiPriority w:val="3"/>
    <w:rsid w:val="00C05D20"/>
    <w:rPr>
      <w:rFonts w:eastAsia="Times New Roman" w:cs="Times New Roman"/>
      <w:b/>
      <w:color w:val="576BE3"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b/>
      <w:color w:val="E30613" w:themeColor="accent4"/>
      <w:spacing w:val="-10"/>
      <w:kern w:val="28"/>
      <w:sz w:val="52"/>
      <w:szCs w:val="56"/>
      <w:lang w:val="en-GB"/>
    </w:rPr>
  </w:style>
  <w:style w:type="paragraph" w:customStyle="1" w:styleId="Annex2">
    <w:name w:val="Annex 2"/>
    <w:basedOn w:val="Heading2"/>
    <w:next w:val="Normal"/>
    <w:link w:val="Annex2Char"/>
    <w:uiPriority w:val="3"/>
    <w:qFormat/>
    <w:rsid w:val="00C05D20"/>
    <w:pPr>
      <w:numPr>
        <w:numId w:val="10"/>
      </w:numPr>
    </w:pPr>
    <w:rPr>
      <w:b/>
    </w:rPr>
  </w:style>
  <w:style w:type="character" w:customStyle="1" w:styleId="Annex2Char">
    <w:name w:val="Annex 2 Char"/>
    <w:basedOn w:val="Heading2Char"/>
    <w:link w:val="Annex2"/>
    <w:uiPriority w:val="3"/>
    <w:rsid w:val="00C05D20"/>
    <w:rPr>
      <w:rFonts w:eastAsiaTheme="majorEastAsia" w:cstheme="majorBidi"/>
      <w:b/>
      <w:sz w:val="28"/>
      <w:szCs w:val="26"/>
      <w:lang w:val="en-GB"/>
    </w:rPr>
  </w:style>
  <w:style w:type="paragraph" w:customStyle="1" w:styleId="Annex3">
    <w:name w:val="Annex 3"/>
    <w:basedOn w:val="Heading3"/>
    <w:next w:val="Normal"/>
    <w:link w:val="Annex3Char"/>
    <w:uiPriority w:val="3"/>
    <w:qFormat/>
    <w:rsid w:val="00C05D20"/>
    <w:pPr>
      <w:numPr>
        <w:numId w:val="10"/>
      </w:numPr>
    </w:pPr>
  </w:style>
  <w:style w:type="character" w:customStyle="1" w:styleId="Annex3Char">
    <w:name w:val="Annex 3 Char"/>
    <w:basedOn w:val="Heading3Char"/>
    <w:link w:val="Annex3"/>
    <w:uiPriority w:val="3"/>
    <w:rsid w:val="00C05D20"/>
    <w:rPr>
      <w:rFonts w:eastAsiaTheme="majorEastAsia" w:cstheme="majorBidi"/>
      <w:b/>
      <w:sz w:val="24"/>
      <w:szCs w:val="24"/>
      <w:lang w:val="en-GB"/>
    </w:rPr>
  </w:style>
  <w:style w:type="numbering" w:customStyle="1" w:styleId="BulletPoint">
    <w:name w:val="Bullet Point"/>
    <w:basedOn w:val="NoList"/>
    <w:rsid w:val="003330E6"/>
    <w:pPr>
      <w:numPr>
        <w:numId w:val="11"/>
      </w:numPr>
    </w:pPr>
  </w:style>
  <w:style w:type="character" w:customStyle="1" w:styleId="UnresolvedMention1">
    <w:name w:val="Unresolved Mention1"/>
    <w:basedOn w:val="DefaultParagraphFont"/>
    <w:uiPriority w:val="99"/>
    <w:semiHidden/>
    <w:unhideWhenUsed/>
    <w:rsid w:val="000E7DF3"/>
    <w:rPr>
      <w:color w:val="605E5C"/>
      <w:shd w:val="clear" w:color="auto" w:fill="E1DFDD"/>
    </w:rPr>
  </w:style>
  <w:style w:type="character" w:styleId="FollowedHyperlink">
    <w:name w:val="FollowedHyperlink"/>
    <w:basedOn w:val="DefaultParagraphFont"/>
    <w:uiPriority w:val="99"/>
    <w:semiHidden/>
    <w:unhideWhenUsed/>
    <w:rsid w:val="000E7DF3"/>
    <w:rPr>
      <w:color w:val="6F717D" w:themeColor="followedHyperlink"/>
      <w:u w:val="single"/>
    </w:rPr>
  </w:style>
  <w:style w:type="paragraph" w:customStyle="1" w:styleId="Normal-red">
    <w:name w:val="Normal-red"/>
    <w:basedOn w:val="Normal"/>
    <w:uiPriority w:val="3"/>
    <w:qFormat/>
    <w:rsid w:val="005B626C"/>
    <w:rPr>
      <w:noProof/>
      <w:color w:val="E30613" w:themeColor="accent4"/>
    </w:rPr>
  </w:style>
  <w:style w:type="character" w:customStyle="1" w:styleId="UnresolvedMention2">
    <w:name w:val="Unresolved Mention2"/>
    <w:basedOn w:val="DefaultParagraphFont"/>
    <w:uiPriority w:val="99"/>
    <w:semiHidden/>
    <w:unhideWhenUsed/>
    <w:rsid w:val="001C0BDB"/>
    <w:rPr>
      <w:color w:val="605E5C"/>
      <w:shd w:val="clear" w:color="auto" w:fill="E1DFDD"/>
    </w:rPr>
  </w:style>
  <w:style w:type="paragraph" w:styleId="NormalWeb">
    <w:name w:val="Normal (Web)"/>
    <w:basedOn w:val="Normal"/>
    <w:uiPriority w:val="99"/>
    <w:semiHidden/>
    <w:unhideWhenUsed/>
    <w:rsid w:val="006471B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E434B"/>
    <w:rPr>
      <w:sz w:val="16"/>
      <w:szCs w:val="16"/>
    </w:rPr>
  </w:style>
  <w:style w:type="paragraph" w:styleId="CommentText">
    <w:name w:val="annotation text"/>
    <w:basedOn w:val="Normal"/>
    <w:link w:val="CommentTextChar"/>
    <w:uiPriority w:val="99"/>
    <w:semiHidden/>
    <w:unhideWhenUsed/>
    <w:rsid w:val="007E434B"/>
    <w:pPr>
      <w:spacing w:line="240" w:lineRule="auto"/>
    </w:pPr>
    <w:rPr>
      <w:sz w:val="20"/>
      <w:szCs w:val="20"/>
    </w:rPr>
  </w:style>
  <w:style w:type="character" w:customStyle="1" w:styleId="CommentTextChar">
    <w:name w:val="Comment Text Char"/>
    <w:basedOn w:val="DefaultParagraphFont"/>
    <w:link w:val="CommentText"/>
    <w:uiPriority w:val="99"/>
    <w:semiHidden/>
    <w:rsid w:val="007E434B"/>
    <w:rPr>
      <w:sz w:val="20"/>
      <w:szCs w:val="20"/>
      <w:lang w:val="en-GB"/>
    </w:rPr>
  </w:style>
  <w:style w:type="paragraph" w:styleId="CommentSubject">
    <w:name w:val="annotation subject"/>
    <w:basedOn w:val="CommentText"/>
    <w:next w:val="CommentText"/>
    <w:link w:val="CommentSubjectChar"/>
    <w:uiPriority w:val="99"/>
    <w:semiHidden/>
    <w:unhideWhenUsed/>
    <w:rsid w:val="007E434B"/>
    <w:rPr>
      <w:b/>
      <w:bCs/>
    </w:rPr>
  </w:style>
  <w:style w:type="character" w:customStyle="1" w:styleId="CommentSubjectChar">
    <w:name w:val="Comment Subject Char"/>
    <w:basedOn w:val="CommentTextChar"/>
    <w:link w:val="CommentSubject"/>
    <w:uiPriority w:val="99"/>
    <w:semiHidden/>
    <w:rsid w:val="007E434B"/>
    <w:rPr>
      <w:b/>
      <w:bCs/>
      <w:sz w:val="20"/>
      <w:szCs w:val="20"/>
      <w:lang w:val="en-GB"/>
    </w:rPr>
  </w:style>
  <w:style w:type="paragraph" w:styleId="BalloonText">
    <w:name w:val="Balloon Text"/>
    <w:basedOn w:val="Normal"/>
    <w:link w:val="BalloonTextChar"/>
    <w:uiPriority w:val="99"/>
    <w:semiHidden/>
    <w:unhideWhenUsed/>
    <w:rsid w:val="007E434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34B"/>
    <w:rPr>
      <w:rFonts w:ascii="Segoe UI" w:hAnsi="Segoe UI" w:cs="Segoe UI"/>
      <w:sz w:val="18"/>
      <w:szCs w:val="18"/>
      <w:lang w:val="en-GB"/>
    </w:rPr>
  </w:style>
  <w:style w:type="table" w:customStyle="1" w:styleId="GridTable4-Accent21">
    <w:name w:val="Grid Table 4 - Accent 21"/>
    <w:basedOn w:val="TableNormal"/>
    <w:uiPriority w:val="49"/>
    <w:rsid w:val="00E87CF2"/>
    <w:pPr>
      <w:spacing w:after="0" w:line="240" w:lineRule="auto"/>
    </w:pPr>
    <w:tblPr>
      <w:tblStyleRowBandSize w:val="1"/>
      <w:tblStyleColBandSize w:val="1"/>
      <w:tblBorders>
        <w:top w:val="single" w:sz="4" w:space="0" w:color="9AA6EE" w:themeColor="accent2" w:themeTint="99"/>
        <w:left w:val="single" w:sz="4" w:space="0" w:color="9AA6EE" w:themeColor="accent2" w:themeTint="99"/>
        <w:bottom w:val="single" w:sz="4" w:space="0" w:color="9AA6EE" w:themeColor="accent2" w:themeTint="99"/>
        <w:right w:val="single" w:sz="4" w:space="0" w:color="9AA6EE" w:themeColor="accent2" w:themeTint="99"/>
        <w:insideH w:val="single" w:sz="4" w:space="0" w:color="9AA6EE" w:themeColor="accent2" w:themeTint="99"/>
        <w:insideV w:val="single" w:sz="4" w:space="0" w:color="9AA6EE" w:themeColor="accent2" w:themeTint="99"/>
      </w:tblBorders>
    </w:tblPr>
    <w:tblStylePr w:type="firstRow">
      <w:rPr>
        <w:b/>
        <w:bCs/>
        <w:color w:val="FFFFFF" w:themeColor="background1"/>
      </w:rPr>
      <w:tblPr/>
      <w:tcPr>
        <w:tcBorders>
          <w:top w:val="single" w:sz="4" w:space="0" w:color="576BE3" w:themeColor="accent2"/>
          <w:left w:val="single" w:sz="4" w:space="0" w:color="576BE3" w:themeColor="accent2"/>
          <w:bottom w:val="single" w:sz="4" w:space="0" w:color="576BE3" w:themeColor="accent2"/>
          <w:right w:val="single" w:sz="4" w:space="0" w:color="576BE3" w:themeColor="accent2"/>
          <w:insideH w:val="nil"/>
          <w:insideV w:val="nil"/>
        </w:tcBorders>
        <w:shd w:val="clear" w:color="auto" w:fill="576BE3" w:themeFill="accent2"/>
      </w:tcPr>
    </w:tblStylePr>
    <w:tblStylePr w:type="lastRow">
      <w:rPr>
        <w:b/>
        <w:bCs/>
      </w:rPr>
      <w:tblPr/>
      <w:tcPr>
        <w:tcBorders>
          <w:top w:val="double" w:sz="4" w:space="0" w:color="576BE3" w:themeColor="accent2"/>
        </w:tcBorders>
      </w:tcPr>
    </w:tblStylePr>
    <w:tblStylePr w:type="firstCol">
      <w:rPr>
        <w:b/>
        <w:bCs/>
      </w:rPr>
    </w:tblStylePr>
    <w:tblStylePr w:type="lastCol">
      <w:rPr>
        <w:b/>
        <w:bCs/>
      </w:r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customStyle="1" w:styleId="GridTable5Dark-Accent31">
    <w:name w:val="Grid Table 5 Dark - Accent 31"/>
    <w:basedOn w:val="TableNormal"/>
    <w:uiPriority w:val="50"/>
    <w:rsid w:val="00E87C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3"/>
      </w:tcPr>
    </w:tblStylePr>
    <w:tblStylePr w:type="band1Vert">
      <w:tblPr/>
      <w:tcPr>
        <w:shd w:val="clear" w:color="auto" w:fill="BBC3F3" w:themeFill="accent3" w:themeFillTint="66"/>
      </w:tcPr>
    </w:tblStylePr>
    <w:tblStylePr w:type="band1Horz">
      <w:tblPr/>
      <w:tcPr>
        <w:shd w:val="clear" w:color="auto" w:fill="BBC3F3" w:themeFill="accent3" w:themeFillTint="66"/>
      </w:tcPr>
    </w:tblStylePr>
  </w:style>
  <w:style w:type="table" w:customStyle="1" w:styleId="Style9">
    <w:name w:val="Style9"/>
    <w:basedOn w:val="TableNormal"/>
    <w:uiPriority w:val="99"/>
    <w:rsid w:val="003A33B9"/>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576BE3" w:themeFill="accent2"/>
        <w:vAlign w:val="center"/>
      </w:tcPr>
    </w:tblStylePr>
  </w:style>
  <w:style w:type="table" w:customStyle="1" w:styleId="Style10">
    <w:name w:val="Style10"/>
    <w:basedOn w:val="TableNormal"/>
    <w:uiPriority w:val="99"/>
    <w:rsid w:val="003A33B9"/>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576BE3" w:themeFill="accent2"/>
      </w:tcPr>
    </w:tblStylePr>
  </w:style>
  <w:style w:type="table" w:customStyle="1" w:styleId="GridTable5Dark-Accent21">
    <w:name w:val="Grid Table 5 Dark - Accent 21"/>
    <w:basedOn w:val="TableNormal"/>
    <w:uiPriority w:val="50"/>
    <w:rsid w:val="00962D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character" w:customStyle="1" w:styleId="UnresolvedMention">
    <w:name w:val="Unresolved Mention"/>
    <w:basedOn w:val="DefaultParagraphFont"/>
    <w:uiPriority w:val="99"/>
    <w:semiHidden/>
    <w:unhideWhenUsed/>
    <w:rsid w:val="0011495B"/>
    <w:rPr>
      <w:color w:val="605E5C"/>
      <w:shd w:val="clear" w:color="auto" w:fill="E1DFDD"/>
    </w:rPr>
  </w:style>
  <w:style w:type="table" w:customStyle="1" w:styleId="TableGridLight1">
    <w:name w:val="Table Grid Light1"/>
    <w:basedOn w:val="TableNormal"/>
    <w:uiPriority w:val="40"/>
    <w:rsid w:val="00E73FAC"/>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576BE3" w:themeFill="accent2"/>
      </w:tcPr>
    </w:tblStylePr>
  </w:style>
  <w:style w:type="paragraph" w:customStyle="1" w:styleId="InfoBlue">
    <w:name w:val="InfoBlue"/>
    <w:basedOn w:val="Normal"/>
    <w:next w:val="BodyText"/>
    <w:link w:val="InfoBlueChar"/>
    <w:autoRedefine/>
    <w:rsid w:val="00E73FAC"/>
    <w:pPr>
      <w:widowControl w:val="0"/>
      <w:tabs>
        <w:tab w:val="left" w:pos="381"/>
      </w:tabs>
      <w:spacing w:before="0" w:after="120" w:line="240" w:lineRule="atLeast"/>
      <w:ind w:left="381"/>
    </w:pPr>
    <w:rPr>
      <w:rFonts w:ascii="Times New Roman" w:eastAsia="Times New Roman" w:hAnsi="Times New Roman" w:cs="Times New Roman"/>
      <w:iCs/>
      <w:color w:val="auto"/>
      <w:sz w:val="20"/>
      <w:szCs w:val="20"/>
      <w:lang w:val="en-US"/>
    </w:rPr>
  </w:style>
  <w:style w:type="character" w:customStyle="1" w:styleId="InfoBlueChar">
    <w:name w:val="InfoBlue Char"/>
    <w:link w:val="InfoBlue"/>
    <w:rsid w:val="00E73FAC"/>
    <w:rPr>
      <w:rFonts w:ascii="Times New Roman" w:eastAsia="Times New Roman" w:hAnsi="Times New Roman" w:cs="Times New Roman"/>
      <w:iCs/>
      <w:color w:val="auto"/>
      <w:sz w:val="20"/>
      <w:szCs w:val="20"/>
    </w:rPr>
  </w:style>
  <w:style w:type="table" w:styleId="GridTable5Dark-Accent2">
    <w:name w:val="Grid Table 5 Dark Accent 2"/>
    <w:basedOn w:val="TableNormal"/>
    <w:uiPriority w:val="50"/>
    <w:rsid w:val="00B85E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table" w:customStyle="1" w:styleId="GridTable5Dark-Accent22">
    <w:name w:val="Grid Table 5 Dark - Accent 22"/>
    <w:basedOn w:val="TableNormal"/>
    <w:next w:val="GridTable5Dark-Accent2"/>
    <w:uiPriority w:val="50"/>
    <w:rsid w:val="00FC34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character" w:styleId="Strong">
    <w:name w:val="Strong"/>
    <w:basedOn w:val="DefaultParagraphFont"/>
    <w:uiPriority w:val="22"/>
    <w:qFormat/>
    <w:rsid w:val="00D56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299">
      <w:bodyDiv w:val="1"/>
      <w:marLeft w:val="0"/>
      <w:marRight w:val="0"/>
      <w:marTop w:val="0"/>
      <w:marBottom w:val="0"/>
      <w:divBdr>
        <w:top w:val="none" w:sz="0" w:space="0" w:color="auto"/>
        <w:left w:val="none" w:sz="0" w:space="0" w:color="auto"/>
        <w:bottom w:val="none" w:sz="0" w:space="0" w:color="auto"/>
        <w:right w:val="none" w:sz="0" w:space="0" w:color="auto"/>
      </w:divBdr>
    </w:div>
    <w:div w:id="12852388">
      <w:bodyDiv w:val="1"/>
      <w:marLeft w:val="0"/>
      <w:marRight w:val="0"/>
      <w:marTop w:val="0"/>
      <w:marBottom w:val="0"/>
      <w:divBdr>
        <w:top w:val="none" w:sz="0" w:space="0" w:color="auto"/>
        <w:left w:val="none" w:sz="0" w:space="0" w:color="auto"/>
        <w:bottom w:val="none" w:sz="0" w:space="0" w:color="auto"/>
        <w:right w:val="none" w:sz="0" w:space="0" w:color="auto"/>
      </w:divBdr>
    </w:div>
    <w:div w:id="68310044">
      <w:bodyDiv w:val="1"/>
      <w:marLeft w:val="0"/>
      <w:marRight w:val="0"/>
      <w:marTop w:val="0"/>
      <w:marBottom w:val="0"/>
      <w:divBdr>
        <w:top w:val="none" w:sz="0" w:space="0" w:color="auto"/>
        <w:left w:val="none" w:sz="0" w:space="0" w:color="auto"/>
        <w:bottom w:val="none" w:sz="0" w:space="0" w:color="auto"/>
        <w:right w:val="none" w:sz="0" w:space="0" w:color="auto"/>
      </w:divBdr>
    </w:div>
    <w:div w:id="89592688">
      <w:bodyDiv w:val="1"/>
      <w:marLeft w:val="0"/>
      <w:marRight w:val="0"/>
      <w:marTop w:val="0"/>
      <w:marBottom w:val="0"/>
      <w:divBdr>
        <w:top w:val="none" w:sz="0" w:space="0" w:color="auto"/>
        <w:left w:val="none" w:sz="0" w:space="0" w:color="auto"/>
        <w:bottom w:val="none" w:sz="0" w:space="0" w:color="auto"/>
        <w:right w:val="none" w:sz="0" w:space="0" w:color="auto"/>
      </w:divBdr>
    </w:div>
    <w:div w:id="128934471">
      <w:bodyDiv w:val="1"/>
      <w:marLeft w:val="0"/>
      <w:marRight w:val="0"/>
      <w:marTop w:val="0"/>
      <w:marBottom w:val="0"/>
      <w:divBdr>
        <w:top w:val="none" w:sz="0" w:space="0" w:color="auto"/>
        <w:left w:val="none" w:sz="0" w:space="0" w:color="auto"/>
        <w:bottom w:val="none" w:sz="0" w:space="0" w:color="auto"/>
        <w:right w:val="none" w:sz="0" w:space="0" w:color="auto"/>
      </w:divBdr>
    </w:div>
    <w:div w:id="283540449">
      <w:bodyDiv w:val="1"/>
      <w:marLeft w:val="0"/>
      <w:marRight w:val="0"/>
      <w:marTop w:val="0"/>
      <w:marBottom w:val="0"/>
      <w:divBdr>
        <w:top w:val="none" w:sz="0" w:space="0" w:color="auto"/>
        <w:left w:val="none" w:sz="0" w:space="0" w:color="auto"/>
        <w:bottom w:val="none" w:sz="0" w:space="0" w:color="auto"/>
        <w:right w:val="none" w:sz="0" w:space="0" w:color="auto"/>
      </w:divBdr>
    </w:div>
    <w:div w:id="307561340">
      <w:bodyDiv w:val="1"/>
      <w:marLeft w:val="0"/>
      <w:marRight w:val="0"/>
      <w:marTop w:val="0"/>
      <w:marBottom w:val="0"/>
      <w:divBdr>
        <w:top w:val="none" w:sz="0" w:space="0" w:color="auto"/>
        <w:left w:val="none" w:sz="0" w:space="0" w:color="auto"/>
        <w:bottom w:val="none" w:sz="0" w:space="0" w:color="auto"/>
        <w:right w:val="none" w:sz="0" w:space="0" w:color="auto"/>
      </w:divBdr>
    </w:div>
    <w:div w:id="346520187">
      <w:bodyDiv w:val="1"/>
      <w:marLeft w:val="0"/>
      <w:marRight w:val="0"/>
      <w:marTop w:val="0"/>
      <w:marBottom w:val="0"/>
      <w:divBdr>
        <w:top w:val="none" w:sz="0" w:space="0" w:color="auto"/>
        <w:left w:val="none" w:sz="0" w:space="0" w:color="auto"/>
        <w:bottom w:val="none" w:sz="0" w:space="0" w:color="auto"/>
        <w:right w:val="none" w:sz="0" w:space="0" w:color="auto"/>
      </w:divBdr>
    </w:div>
    <w:div w:id="412241470">
      <w:bodyDiv w:val="1"/>
      <w:marLeft w:val="0"/>
      <w:marRight w:val="0"/>
      <w:marTop w:val="0"/>
      <w:marBottom w:val="0"/>
      <w:divBdr>
        <w:top w:val="none" w:sz="0" w:space="0" w:color="auto"/>
        <w:left w:val="none" w:sz="0" w:space="0" w:color="auto"/>
        <w:bottom w:val="none" w:sz="0" w:space="0" w:color="auto"/>
        <w:right w:val="none" w:sz="0" w:space="0" w:color="auto"/>
      </w:divBdr>
    </w:div>
    <w:div w:id="483736959">
      <w:bodyDiv w:val="1"/>
      <w:marLeft w:val="0"/>
      <w:marRight w:val="0"/>
      <w:marTop w:val="0"/>
      <w:marBottom w:val="0"/>
      <w:divBdr>
        <w:top w:val="none" w:sz="0" w:space="0" w:color="auto"/>
        <w:left w:val="none" w:sz="0" w:space="0" w:color="auto"/>
        <w:bottom w:val="none" w:sz="0" w:space="0" w:color="auto"/>
        <w:right w:val="none" w:sz="0" w:space="0" w:color="auto"/>
      </w:divBdr>
    </w:div>
    <w:div w:id="544215088">
      <w:bodyDiv w:val="1"/>
      <w:marLeft w:val="0"/>
      <w:marRight w:val="0"/>
      <w:marTop w:val="0"/>
      <w:marBottom w:val="0"/>
      <w:divBdr>
        <w:top w:val="none" w:sz="0" w:space="0" w:color="auto"/>
        <w:left w:val="none" w:sz="0" w:space="0" w:color="auto"/>
        <w:bottom w:val="none" w:sz="0" w:space="0" w:color="auto"/>
        <w:right w:val="none" w:sz="0" w:space="0" w:color="auto"/>
      </w:divBdr>
    </w:div>
    <w:div w:id="624316775">
      <w:bodyDiv w:val="1"/>
      <w:marLeft w:val="0"/>
      <w:marRight w:val="0"/>
      <w:marTop w:val="0"/>
      <w:marBottom w:val="0"/>
      <w:divBdr>
        <w:top w:val="none" w:sz="0" w:space="0" w:color="auto"/>
        <w:left w:val="none" w:sz="0" w:space="0" w:color="auto"/>
        <w:bottom w:val="none" w:sz="0" w:space="0" w:color="auto"/>
        <w:right w:val="none" w:sz="0" w:space="0" w:color="auto"/>
      </w:divBdr>
    </w:div>
    <w:div w:id="646132262">
      <w:bodyDiv w:val="1"/>
      <w:marLeft w:val="0"/>
      <w:marRight w:val="0"/>
      <w:marTop w:val="0"/>
      <w:marBottom w:val="0"/>
      <w:divBdr>
        <w:top w:val="none" w:sz="0" w:space="0" w:color="auto"/>
        <w:left w:val="none" w:sz="0" w:space="0" w:color="auto"/>
        <w:bottom w:val="none" w:sz="0" w:space="0" w:color="auto"/>
        <w:right w:val="none" w:sz="0" w:space="0" w:color="auto"/>
      </w:divBdr>
    </w:div>
    <w:div w:id="647899488">
      <w:bodyDiv w:val="1"/>
      <w:marLeft w:val="0"/>
      <w:marRight w:val="0"/>
      <w:marTop w:val="0"/>
      <w:marBottom w:val="0"/>
      <w:divBdr>
        <w:top w:val="none" w:sz="0" w:space="0" w:color="auto"/>
        <w:left w:val="none" w:sz="0" w:space="0" w:color="auto"/>
        <w:bottom w:val="none" w:sz="0" w:space="0" w:color="auto"/>
        <w:right w:val="none" w:sz="0" w:space="0" w:color="auto"/>
      </w:divBdr>
    </w:div>
    <w:div w:id="798838979">
      <w:bodyDiv w:val="1"/>
      <w:marLeft w:val="0"/>
      <w:marRight w:val="0"/>
      <w:marTop w:val="0"/>
      <w:marBottom w:val="0"/>
      <w:divBdr>
        <w:top w:val="none" w:sz="0" w:space="0" w:color="auto"/>
        <w:left w:val="none" w:sz="0" w:space="0" w:color="auto"/>
        <w:bottom w:val="none" w:sz="0" w:space="0" w:color="auto"/>
        <w:right w:val="none" w:sz="0" w:space="0" w:color="auto"/>
      </w:divBdr>
    </w:div>
    <w:div w:id="928462679">
      <w:bodyDiv w:val="1"/>
      <w:marLeft w:val="0"/>
      <w:marRight w:val="0"/>
      <w:marTop w:val="0"/>
      <w:marBottom w:val="0"/>
      <w:divBdr>
        <w:top w:val="none" w:sz="0" w:space="0" w:color="auto"/>
        <w:left w:val="none" w:sz="0" w:space="0" w:color="auto"/>
        <w:bottom w:val="none" w:sz="0" w:space="0" w:color="auto"/>
        <w:right w:val="none" w:sz="0" w:space="0" w:color="auto"/>
      </w:divBdr>
    </w:div>
    <w:div w:id="956185006">
      <w:bodyDiv w:val="1"/>
      <w:marLeft w:val="0"/>
      <w:marRight w:val="0"/>
      <w:marTop w:val="0"/>
      <w:marBottom w:val="0"/>
      <w:divBdr>
        <w:top w:val="none" w:sz="0" w:space="0" w:color="auto"/>
        <w:left w:val="none" w:sz="0" w:space="0" w:color="auto"/>
        <w:bottom w:val="none" w:sz="0" w:space="0" w:color="auto"/>
        <w:right w:val="none" w:sz="0" w:space="0" w:color="auto"/>
      </w:divBdr>
    </w:div>
    <w:div w:id="964969307">
      <w:bodyDiv w:val="1"/>
      <w:marLeft w:val="0"/>
      <w:marRight w:val="0"/>
      <w:marTop w:val="0"/>
      <w:marBottom w:val="0"/>
      <w:divBdr>
        <w:top w:val="none" w:sz="0" w:space="0" w:color="auto"/>
        <w:left w:val="none" w:sz="0" w:space="0" w:color="auto"/>
        <w:bottom w:val="none" w:sz="0" w:space="0" w:color="auto"/>
        <w:right w:val="none" w:sz="0" w:space="0" w:color="auto"/>
      </w:divBdr>
    </w:div>
    <w:div w:id="1034577755">
      <w:bodyDiv w:val="1"/>
      <w:marLeft w:val="0"/>
      <w:marRight w:val="0"/>
      <w:marTop w:val="0"/>
      <w:marBottom w:val="0"/>
      <w:divBdr>
        <w:top w:val="none" w:sz="0" w:space="0" w:color="auto"/>
        <w:left w:val="none" w:sz="0" w:space="0" w:color="auto"/>
        <w:bottom w:val="none" w:sz="0" w:space="0" w:color="auto"/>
        <w:right w:val="none" w:sz="0" w:space="0" w:color="auto"/>
      </w:divBdr>
    </w:div>
    <w:div w:id="1172256803">
      <w:bodyDiv w:val="1"/>
      <w:marLeft w:val="0"/>
      <w:marRight w:val="0"/>
      <w:marTop w:val="0"/>
      <w:marBottom w:val="0"/>
      <w:divBdr>
        <w:top w:val="none" w:sz="0" w:space="0" w:color="auto"/>
        <w:left w:val="none" w:sz="0" w:space="0" w:color="auto"/>
        <w:bottom w:val="none" w:sz="0" w:space="0" w:color="auto"/>
        <w:right w:val="none" w:sz="0" w:space="0" w:color="auto"/>
      </w:divBdr>
    </w:div>
    <w:div w:id="1262294472">
      <w:bodyDiv w:val="1"/>
      <w:marLeft w:val="0"/>
      <w:marRight w:val="0"/>
      <w:marTop w:val="0"/>
      <w:marBottom w:val="0"/>
      <w:divBdr>
        <w:top w:val="none" w:sz="0" w:space="0" w:color="auto"/>
        <w:left w:val="none" w:sz="0" w:space="0" w:color="auto"/>
        <w:bottom w:val="none" w:sz="0" w:space="0" w:color="auto"/>
        <w:right w:val="none" w:sz="0" w:space="0" w:color="auto"/>
      </w:divBdr>
    </w:div>
    <w:div w:id="1285885850">
      <w:bodyDiv w:val="1"/>
      <w:marLeft w:val="0"/>
      <w:marRight w:val="0"/>
      <w:marTop w:val="0"/>
      <w:marBottom w:val="0"/>
      <w:divBdr>
        <w:top w:val="none" w:sz="0" w:space="0" w:color="auto"/>
        <w:left w:val="none" w:sz="0" w:space="0" w:color="auto"/>
        <w:bottom w:val="none" w:sz="0" w:space="0" w:color="auto"/>
        <w:right w:val="none" w:sz="0" w:space="0" w:color="auto"/>
      </w:divBdr>
    </w:div>
    <w:div w:id="1302073001">
      <w:bodyDiv w:val="1"/>
      <w:marLeft w:val="0"/>
      <w:marRight w:val="0"/>
      <w:marTop w:val="0"/>
      <w:marBottom w:val="0"/>
      <w:divBdr>
        <w:top w:val="none" w:sz="0" w:space="0" w:color="auto"/>
        <w:left w:val="none" w:sz="0" w:space="0" w:color="auto"/>
        <w:bottom w:val="none" w:sz="0" w:space="0" w:color="auto"/>
        <w:right w:val="none" w:sz="0" w:space="0" w:color="auto"/>
      </w:divBdr>
    </w:div>
    <w:div w:id="1353844990">
      <w:bodyDiv w:val="1"/>
      <w:marLeft w:val="0"/>
      <w:marRight w:val="0"/>
      <w:marTop w:val="0"/>
      <w:marBottom w:val="0"/>
      <w:divBdr>
        <w:top w:val="none" w:sz="0" w:space="0" w:color="auto"/>
        <w:left w:val="none" w:sz="0" w:space="0" w:color="auto"/>
        <w:bottom w:val="none" w:sz="0" w:space="0" w:color="auto"/>
        <w:right w:val="none" w:sz="0" w:space="0" w:color="auto"/>
      </w:divBdr>
    </w:div>
    <w:div w:id="1388532329">
      <w:bodyDiv w:val="1"/>
      <w:marLeft w:val="0"/>
      <w:marRight w:val="0"/>
      <w:marTop w:val="0"/>
      <w:marBottom w:val="0"/>
      <w:divBdr>
        <w:top w:val="none" w:sz="0" w:space="0" w:color="auto"/>
        <w:left w:val="none" w:sz="0" w:space="0" w:color="auto"/>
        <w:bottom w:val="none" w:sz="0" w:space="0" w:color="auto"/>
        <w:right w:val="none" w:sz="0" w:space="0" w:color="auto"/>
      </w:divBdr>
    </w:div>
    <w:div w:id="1591348804">
      <w:bodyDiv w:val="1"/>
      <w:marLeft w:val="0"/>
      <w:marRight w:val="0"/>
      <w:marTop w:val="0"/>
      <w:marBottom w:val="0"/>
      <w:divBdr>
        <w:top w:val="none" w:sz="0" w:space="0" w:color="auto"/>
        <w:left w:val="none" w:sz="0" w:space="0" w:color="auto"/>
        <w:bottom w:val="none" w:sz="0" w:space="0" w:color="auto"/>
        <w:right w:val="none" w:sz="0" w:space="0" w:color="auto"/>
      </w:divBdr>
    </w:div>
    <w:div w:id="1771774353">
      <w:bodyDiv w:val="1"/>
      <w:marLeft w:val="0"/>
      <w:marRight w:val="0"/>
      <w:marTop w:val="0"/>
      <w:marBottom w:val="0"/>
      <w:divBdr>
        <w:top w:val="none" w:sz="0" w:space="0" w:color="auto"/>
        <w:left w:val="none" w:sz="0" w:space="0" w:color="auto"/>
        <w:bottom w:val="none" w:sz="0" w:space="0" w:color="auto"/>
        <w:right w:val="none" w:sz="0" w:space="0" w:color="auto"/>
      </w:divBdr>
    </w:div>
    <w:div w:id="1805198686">
      <w:bodyDiv w:val="1"/>
      <w:marLeft w:val="0"/>
      <w:marRight w:val="0"/>
      <w:marTop w:val="0"/>
      <w:marBottom w:val="0"/>
      <w:divBdr>
        <w:top w:val="none" w:sz="0" w:space="0" w:color="auto"/>
        <w:left w:val="none" w:sz="0" w:space="0" w:color="auto"/>
        <w:bottom w:val="none" w:sz="0" w:space="0" w:color="auto"/>
        <w:right w:val="none" w:sz="0" w:space="0" w:color="auto"/>
      </w:divBdr>
    </w:div>
    <w:div w:id="1861238993">
      <w:bodyDiv w:val="1"/>
      <w:marLeft w:val="0"/>
      <w:marRight w:val="0"/>
      <w:marTop w:val="0"/>
      <w:marBottom w:val="0"/>
      <w:divBdr>
        <w:top w:val="none" w:sz="0" w:space="0" w:color="auto"/>
        <w:left w:val="none" w:sz="0" w:space="0" w:color="auto"/>
        <w:bottom w:val="none" w:sz="0" w:space="0" w:color="auto"/>
        <w:right w:val="none" w:sz="0" w:space="0" w:color="auto"/>
      </w:divBdr>
    </w:div>
    <w:div w:id="1876960501">
      <w:bodyDiv w:val="1"/>
      <w:marLeft w:val="0"/>
      <w:marRight w:val="0"/>
      <w:marTop w:val="0"/>
      <w:marBottom w:val="0"/>
      <w:divBdr>
        <w:top w:val="none" w:sz="0" w:space="0" w:color="auto"/>
        <w:left w:val="none" w:sz="0" w:space="0" w:color="auto"/>
        <w:bottom w:val="none" w:sz="0" w:space="0" w:color="auto"/>
        <w:right w:val="none" w:sz="0" w:space="0" w:color="auto"/>
      </w:divBdr>
    </w:div>
    <w:div w:id="1889343537">
      <w:bodyDiv w:val="1"/>
      <w:marLeft w:val="0"/>
      <w:marRight w:val="0"/>
      <w:marTop w:val="0"/>
      <w:marBottom w:val="0"/>
      <w:divBdr>
        <w:top w:val="none" w:sz="0" w:space="0" w:color="auto"/>
        <w:left w:val="none" w:sz="0" w:space="0" w:color="auto"/>
        <w:bottom w:val="none" w:sz="0" w:space="0" w:color="auto"/>
        <w:right w:val="none" w:sz="0" w:space="0" w:color="auto"/>
      </w:divBdr>
    </w:div>
    <w:div w:id="2089956056">
      <w:bodyDiv w:val="1"/>
      <w:marLeft w:val="0"/>
      <w:marRight w:val="0"/>
      <w:marTop w:val="0"/>
      <w:marBottom w:val="0"/>
      <w:divBdr>
        <w:top w:val="none" w:sz="0" w:space="0" w:color="auto"/>
        <w:left w:val="none" w:sz="0" w:space="0" w:color="auto"/>
        <w:bottom w:val="none" w:sz="0" w:space="0" w:color="auto"/>
        <w:right w:val="none" w:sz="0" w:space="0" w:color="auto"/>
      </w:divBdr>
    </w:div>
    <w:div w:id="2094859929">
      <w:bodyDiv w:val="1"/>
      <w:marLeft w:val="0"/>
      <w:marRight w:val="0"/>
      <w:marTop w:val="0"/>
      <w:marBottom w:val="0"/>
      <w:divBdr>
        <w:top w:val="none" w:sz="0" w:space="0" w:color="auto"/>
        <w:left w:val="none" w:sz="0" w:space="0" w:color="auto"/>
        <w:bottom w:val="none" w:sz="0" w:space="0" w:color="auto"/>
        <w:right w:val="none" w:sz="0" w:space="0" w:color="auto"/>
      </w:divBdr>
    </w:div>
    <w:div w:id="2116751860">
      <w:bodyDiv w:val="1"/>
      <w:marLeft w:val="0"/>
      <w:marRight w:val="0"/>
      <w:marTop w:val="0"/>
      <w:marBottom w:val="0"/>
      <w:divBdr>
        <w:top w:val="none" w:sz="0" w:space="0" w:color="auto"/>
        <w:left w:val="none" w:sz="0" w:space="0" w:color="auto"/>
        <w:bottom w:val="none" w:sz="0" w:space="0" w:color="auto"/>
        <w:right w:val="none" w:sz="0" w:space="0" w:color="auto"/>
      </w:divBdr>
    </w:div>
    <w:div w:id="21245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yperlink" Target="https://www.chromium.org/Home" TargetMode="External"/><Relationship Id="rId39" Type="http://schemas.openxmlformats.org/officeDocument/2006/relationships/hyperlink" Target="https://gitlabhn.nashtechglobal.com/hn-automation-team/javascript-automation-framework" TargetMode="External"/><Relationship Id="rId21" Type="http://schemas.openxmlformats.org/officeDocument/2006/relationships/image" Target="media/image4.png"/><Relationship Id="rId34" Type="http://schemas.openxmlformats.org/officeDocument/2006/relationships/hyperlink" Target="https://www.mozilla.org/firefox/nightly/"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2.emf"/><Relationship Id="rId55" Type="http://schemas.openxmlformats.org/officeDocument/2006/relationships/hyperlink" Target="https://twitter.com/NashTechHN"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info@nashtechglobal.com" TargetMode="External"/><Relationship Id="rId29" Type="http://schemas.openxmlformats.org/officeDocument/2006/relationships/hyperlink" Target="https://www.microsoftedgeinsider.com/download" TargetMode="External"/><Relationship Id="rId11" Type="http://schemas.openxmlformats.org/officeDocument/2006/relationships/header" Target="header1.xml"/><Relationship Id="rId24" Type="http://schemas.openxmlformats.org/officeDocument/2006/relationships/hyperlink" Target="https://www.google.com/chrome/browser/canary.html" TargetMode="External"/><Relationship Id="rId32" Type="http://schemas.openxmlformats.org/officeDocument/2006/relationships/hyperlink" Target="https://www.mozilla.org/firefox/" TargetMode="External"/><Relationship Id="rId37" Type="http://schemas.openxmlformats.org/officeDocument/2006/relationships/hyperlink" Target="https://www.jenkins.io/" TargetMode="External"/><Relationship Id="rId40" Type="http://schemas.openxmlformats.org/officeDocument/2006/relationships/hyperlink" Target="https://gitlabhn.nashtechglobal.com/hn-automation-team/javascript-automation-framework" TargetMode="External"/><Relationship Id="rId45" Type="http://schemas.openxmlformats.org/officeDocument/2006/relationships/image" Target="media/image8.png"/><Relationship Id="rId53" Type="http://schemas.openxmlformats.org/officeDocument/2006/relationships/hyperlink" Target="mailto:info@nashtechglobal.com" TargetMode="External"/><Relationship Id="rId58" Type="http://schemas.openxmlformats.org/officeDocument/2006/relationships/hyperlink" Target="https://www.linkedin.com/company/nashtech-global/" TargetMode="External"/><Relationship Id="rId5" Type="http://schemas.openxmlformats.org/officeDocument/2006/relationships/numbering" Target="numbering.xml"/><Relationship Id="rId61" Type="http://schemas.openxmlformats.org/officeDocument/2006/relationships/header" Target="header4.xml"/><Relationship Id="rId19" Type="http://schemas.openxmlformats.org/officeDocument/2006/relationships/hyperlink" Target="mailto:info@nashtechglobal.com" TargetMode="Externa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s://www.microsoft.com/edge" TargetMode="External"/><Relationship Id="rId30" Type="http://schemas.openxmlformats.org/officeDocument/2006/relationships/hyperlink" Target="https://www.microsoftedgeinsider.com/download" TargetMode="External"/><Relationship Id="rId35" Type="http://schemas.openxmlformats.org/officeDocument/2006/relationships/hyperlink" Target="https://www.npmjs.com/get-npm" TargetMode="External"/><Relationship Id="rId43" Type="http://schemas.openxmlformats.org/officeDocument/2006/relationships/hyperlink" Target="https://docs.cypress.io/guides/references/configuration.html" TargetMode="External"/><Relationship Id="rId48" Type="http://schemas.openxmlformats.org/officeDocument/2006/relationships/image" Target="media/image11.png"/><Relationship Id="rId56" Type="http://schemas.openxmlformats.org/officeDocument/2006/relationships/hyperlink" Target="https://www.linkedin.com/company/nashtech-global/"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mailto:info@nashtechglobal.co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hyperlink" Target="https://www.google.com/chrome/browser/desktop/index.html" TargetMode="External"/><Relationship Id="rId33" Type="http://schemas.openxmlformats.org/officeDocument/2006/relationships/hyperlink" Target="https://www.mozilla.org/firefox/developer/" TargetMode="External"/><Relationship Id="rId38" Type="http://schemas.openxmlformats.org/officeDocument/2006/relationships/hyperlink" Target="https://www.npmjs.com/package/npx" TargetMode="External"/><Relationship Id="rId46" Type="http://schemas.openxmlformats.org/officeDocument/2006/relationships/image" Target="media/image9.png"/><Relationship Id="rId59" Type="http://schemas.openxmlformats.org/officeDocument/2006/relationships/image" Target="media/image13.emf"/><Relationship Id="rId20" Type="http://schemas.openxmlformats.org/officeDocument/2006/relationships/image" Target="media/image3.emf"/><Relationship Id="rId41" Type="http://schemas.openxmlformats.org/officeDocument/2006/relationships/image" Target="media/image5.png"/><Relationship Id="rId54" Type="http://schemas.openxmlformats.org/officeDocument/2006/relationships/hyperlink" Target="https://nashtechglobal.com/"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yperlink" Target="https://www.microsoftedgeinsider.com/download" TargetMode="External"/><Relationship Id="rId36" Type="http://schemas.openxmlformats.org/officeDocument/2006/relationships/hyperlink" Target="https://code.visualstudio.com/" TargetMode="External"/><Relationship Id="rId49" Type="http://schemas.openxmlformats.org/officeDocument/2006/relationships/footer" Target="footer5.xml"/><Relationship Id="rId57" Type="http://schemas.openxmlformats.org/officeDocument/2006/relationships/hyperlink" Target="https://twitter.com/NashTechHN" TargetMode="External"/><Relationship Id="rId10" Type="http://schemas.openxmlformats.org/officeDocument/2006/relationships/endnotes" Target="endnotes.xml"/><Relationship Id="rId31" Type="http://schemas.openxmlformats.org/officeDocument/2006/relationships/hyperlink" Target="https://electron.atom.io/" TargetMode="External"/><Relationship Id="rId44" Type="http://schemas.openxmlformats.org/officeDocument/2006/relationships/image" Target="media/image7.png"/><Relationship Id="rId52" Type="http://schemas.openxmlformats.org/officeDocument/2006/relationships/hyperlink" Target="https://nashtechglobal.com/" TargetMode="External"/><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anphamm\Downloads\NTVN_SD_008_02_TestPlanTemplate.dotx" TargetMode="External"/></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D423B0FF29D8F34AB131202F470C28BD" ma:contentTypeVersion="17" ma:contentTypeDescription="Page is a system content type template created by the Publishing Resources feature. The column templates from Page will be added to all Pages libraries created by the Publishing feature." ma:contentTypeScope="" ma:versionID="6dc757a32704e565e60d4d4dcce2c4ce">
  <xsd:schema xmlns:xsd="http://www.w3.org/2001/XMLSchema" xmlns:xs="http://www.w3.org/2001/XMLSchema" xmlns:p="http://schemas.microsoft.com/office/2006/metadata/properties" xmlns:ns1="http://schemas.microsoft.com/sharepoint/v3" xmlns:ns2="9cb8c191-be5a-4c8b-ba17-5e7896b2c7af" targetNamespace="http://schemas.microsoft.com/office/2006/metadata/properties" ma:root="true" ma:fieldsID="2dfa7f13b1eb2ff79dc232acfc0af9fc" ns1:_="" ns2:_="">
    <xsd:import namespace="http://schemas.microsoft.com/sharepoint/v3"/>
    <xsd:import namespace="9cb8c191-be5a-4c8b-ba17-5e7896b2c7af"/>
    <xsd:element name="properties">
      <xsd:complexType>
        <xsd:sequence>
          <xsd:element name="documentManagement">
            <xsd:complexType>
              <xsd:all>
                <xsd:element ref="ns2:ProcessType" minOccurs="0"/>
                <xsd:element ref="ns2:Process" minOccurs="0"/>
                <xsd:element ref="ns2:ProcessActivity" minOccurs="0"/>
                <xsd:element ref="ns2:DocumentType" minOccurs="0"/>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1:PublishingStartDate" minOccurs="0"/>
                <xsd:element ref="ns1:PublishingExpirationDate" minOccurs="0"/>
                <xsd:element ref="ns1:PublishingPageLayout" minOccurs="0"/>
                <xsd:element ref="ns1:PublishingVariationGroupID"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6" nillable="true" ma:displayName="Comments" ma:hidden="true" ma:internalName="Comments" ma:readOnly="false">
      <xsd:simpleType>
        <xsd:restriction base="dms:Note"/>
      </xsd:simpleType>
    </xsd:element>
    <xsd:element name="PublishingContact" ma:index="7" nillable="true" ma:displayName="Contact" ma:description="Contact is a site column created by the Publishing feature. It is used on the Page Content Type as the person or group who is the contact person for the page." ma:hidden="true" ma:list="UserInfo" ma:internalName="PublishingContac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8" nillable="true" ma:displayName="Contact E-Mail Address" ma:description="Contact E-mail Address is a site column created by the Publishing feature. It is used on the Page Content Type as the e-mail address of the person or group who is the contact person for the page." ma:hidden="true" ma:internalName="PublishingContactEmail" ma:readOnly="false">
      <xsd:simpleType>
        <xsd:restriction base="dms:Text">
          <xsd:maxLength value="255"/>
        </xsd:restriction>
      </xsd:simpleType>
    </xsd:element>
    <xsd:element name="PublishingContactName" ma:index="9"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element name="PublishingContactPicture" ma:index="10" nillable="true" ma:displayName="Contact Picture" ma:description="Contact Picture is a site column created by the Publishing feature. It is used on the Page Content Type as the picture of the user or group who is the contact person for the page." ma:format="Image" ma:hidden="true" ma:internalName="PublishingContactPictur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1" nillable="true" ma:displayName="Rollup Image" ma:description="Rollup Image is a site column created by the Publishing feature. It is used on the Page Content Type as the image for the page shown in content roll-ups such as the Content By Search web part." ma:hidden="true" ma:internalName="PublishingRollupImage" ma:readOnly="false">
      <xsd:simpleType>
        <xsd:restriction base="dms:Unknown"/>
      </xsd:simpleType>
    </xsd:element>
    <xsd:element name="Audience" ma:index="12" nillable="true" ma:displayName="Target Audiences" ma:description="Target Audiences is a site column created by the Publishing feature. It is used to specify audiences to which this page will be targeted." ma:hidden="true" ma:internalName="Audience" ma:readOnly="false">
      <xsd:simpleType>
        <xsd:restriction base="dms:Unknown"/>
      </xsd:simpleType>
    </xsd:element>
    <xsd:element name="PublishingIsFurlPage" ma:index="13"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4"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5"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6" nillable="true" ma:displayName="Meta Keywords" ma:description="Meta Keywords" ma:hidden="true" ma:internalName="SeoKeywords">
      <xsd:simpleType>
        <xsd:restriction base="dms:Text"/>
      </xsd:simpleType>
    </xsd:element>
    <xsd:element name="SeoRobotsNoIndex" ma:index="17"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PageLayout" ma:index="22" nillable="true" ma:displayName="Page Layout" ma:description=""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23" nillable="true" ma:displayName="Variation Group ID" ma:description="" ma:hidden="true" ma:internalName="PublishingVariationGroupID">
      <xsd:simpleType>
        <xsd:restriction base="dms:Text">
          <xsd:maxLength value="255"/>
        </xsd:restriction>
      </xsd:simpleType>
    </xsd:element>
    <xsd:element name="PublishingVariationRelationshipLinkFieldID" ma:index="24" nillable="true" ma:displayName="Variation Relationship Link" ma:description=""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cb8c191-be5a-4c8b-ba17-5e7896b2c7af" elementFormDefault="qualified">
    <xsd:import namespace="http://schemas.microsoft.com/office/2006/documentManagement/types"/>
    <xsd:import namespace="http://schemas.microsoft.com/office/infopath/2007/PartnerControls"/>
    <xsd:element name="ProcessType" ma:index="2" nillable="true" ma:displayName="Process Type" ma:list="{af19f2e3-3d4e-4f4b-b464-0691795813bf}"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3" nillable="true" ma:displayName="Process" ma:list="{244b4ccc-5827-413f-87b3-fe3ed49b2e5c}"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4" nillable="true" ma:displayName="Process Activity" ma:list="{fdf766ea-19ba-43c7-8bb4-ae90d46de5fc}"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DocumentType" ma:index="5"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9cb8c191-be5a-4c8b-ba17-5e7896b2c7af">
      <Value>Template</Value>
    </DocumentType>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false</PublishingIsFurlPage>
    <ProcessActivity xmlns="9cb8c191-be5a-4c8b-ba17-5e7896b2c7af">
      <Value>23</Value>
    </ProcessActivity>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ProcessType xmlns="9cb8c191-be5a-4c8b-ba17-5e7896b2c7af">
      <Value>159</Value>
    </ProcessType>
    <Process xmlns="9cb8c191-be5a-4c8b-ba17-5e7896b2c7af">
      <Value>11</Value>
    </Process>
    <Comment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B02D-813B-43C4-8DB7-CAC43868B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b8c191-be5a-4c8b-ba17-5e7896b2c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3.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9cb8c191-be5a-4c8b-ba17-5e7896b2c7af"/>
    <ds:schemaRef ds:uri="http://schemas.microsoft.com/sharepoint/v3"/>
  </ds:schemaRefs>
</ds:datastoreItem>
</file>

<file path=customXml/itemProps4.xml><?xml version="1.0" encoding="utf-8"?>
<ds:datastoreItem xmlns:ds="http://schemas.openxmlformats.org/officeDocument/2006/customXml" ds:itemID="{9E834CEB-DA54-43A9-822B-6F63E4F9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NTVN_SD_008_02_TestPlanTemplate</Template>
  <TotalTime>0</TotalTime>
  <Pages>11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Title here</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dc:title>
  <dc:creator>Tuan Pham Minh</dc:creator>
  <cp:lastModifiedBy>Tuan Pham Minh</cp:lastModifiedBy>
  <cp:revision>2</cp:revision>
  <dcterms:created xsi:type="dcterms:W3CDTF">2020-07-28T02:35:00Z</dcterms:created>
  <dcterms:modified xsi:type="dcterms:W3CDTF">2020-07-28T02:35:00Z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0x010100C568DB52D9D0A14D9B2FDCC96666E9F2007948130EC3DB064584E219954237AF3900D423B0FF29D8F34AB131202F470C28BD</vt:lpwstr>
  </property>
  <property fmtid="{D5CDD505-2E9C-101B-9397-08002B2CF9AE}" pid="3" name="Order">
    <vt:r8>3940300</vt:r8>
  </property>
  <property fmtid="{D5CDD505-2E9C-101B-9397-08002B2CF9AE}" pid="4" name="ComplianceAssetId">
    <vt:lpwstr/>
  </property>
  <property fmtid="{D5CDD505-2E9C-101B-9397-08002B2CF9AE}" pid="5" name="SharedWithUsers">
    <vt:lpwstr>569;#Trang Minh Nguyen;#24;#Tim Lewis;#1310;#Kanika Das;#220;#Tu Kieu Lam Ngoc;#3050;#Lien Lam Huynh Thuy</vt:lpwstr>
  </property>
</Properties>
</file>